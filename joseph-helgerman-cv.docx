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F6883" w14:textId="08462F31" w:rsidR="003146C8" w:rsidRPr="000573B9" w:rsidRDefault="001E3679" w:rsidP="001C10EA">
      <w:pPr>
        <w:pStyle w:val="IntroductionStyle"/>
        <w:tabs>
          <w:tab w:val="left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D1477" wp14:editId="73F92F40">
                <wp:simplePos x="0" y="0"/>
                <wp:positionH relativeFrom="column">
                  <wp:posOffset>4593265</wp:posOffset>
                </wp:positionH>
                <wp:positionV relativeFrom="paragraph">
                  <wp:posOffset>264573</wp:posOffset>
                </wp:positionV>
                <wp:extent cx="2492480" cy="6364605"/>
                <wp:effectExtent l="0" t="0" r="3175" b="0"/>
                <wp:wrapSquare wrapText="bothSides"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2480" cy="63646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3E5F6916" w14:textId="77777777" w:rsidR="00A022E2" w:rsidRPr="00FF6C55" w:rsidRDefault="00A022E2" w:rsidP="00454147">
                            <w:pPr>
                              <w:pStyle w:val="Sidebar-Heading1"/>
                            </w:pPr>
                            <w:r w:rsidRPr="00FF6C55">
                              <w:t>EXPERIENCE</w:t>
                            </w:r>
                          </w:p>
                          <w:p w14:paraId="3E5F6917" w14:textId="77777777" w:rsidR="00A022E2" w:rsidRPr="00FF6C55" w:rsidRDefault="00A022E2" w:rsidP="00A022E2">
                            <w:pPr>
                              <w:pStyle w:val="Sidebar-Heading1"/>
                            </w:pPr>
                            <w:r w:rsidRPr="00FF6C55">
                              <w:t>SNAPSHOT</w:t>
                            </w:r>
                          </w:p>
                          <w:p w14:paraId="3E5F691A" w14:textId="77777777" w:rsidR="00A022E2" w:rsidRPr="00EF300D" w:rsidRDefault="00A022E2" w:rsidP="00A022E2">
                            <w:pPr>
                              <w:pStyle w:val="Sidebar-Heading2"/>
                            </w:pPr>
                            <w:r w:rsidRPr="00FF6C55">
                              <w:t>TECHNICAL</w:t>
                            </w:r>
                            <w:r>
                              <w:t xml:space="preserve"> SPECIALIZATIONS</w:t>
                            </w:r>
                          </w:p>
                          <w:p w14:paraId="1E7C5CC4" w14:textId="3BF39CA3" w:rsidR="008D0BE4" w:rsidRPr="008D0BE4" w:rsidRDefault="00AC6C70" w:rsidP="009D39C4">
                            <w:pPr>
                              <w:pStyle w:val="Sidebar-bullet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374" w:hanging="230"/>
                              <w:rPr>
                                <w:lang w:val="fr-CA"/>
                              </w:rPr>
                            </w:pPr>
                            <w:r>
                              <w:t xml:space="preserve">Experience with </w:t>
                            </w:r>
                            <w:r w:rsidR="00DE098C">
                              <w:t>Java</w:t>
                            </w:r>
                            <w:r>
                              <w:t xml:space="preserve"> &amp; Spring</w:t>
                            </w:r>
                          </w:p>
                          <w:p w14:paraId="573C87CF" w14:textId="2D9A0A6A" w:rsidR="009D39C4" w:rsidRDefault="008D0BE4" w:rsidP="009D39C4">
                            <w:pPr>
                              <w:pStyle w:val="Sidebar-bullet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374" w:hanging="230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Microservice</w:t>
                            </w:r>
                            <w:r w:rsidR="00D959C5">
                              <w:rPr>
                                <w:lang w:val="fr-CA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 </w:t>
                            </w:r>
                            <w:r w:rsidR="009D39C4">
                              <w:rPr>
                                <w:lang w:val="fr-CA"/>
                              </w:rPr>
                              <w:t>c</w:t>
                            </w:r>
                            <w:r w:rsidR="00D959C5">
                              <w:rPr>
                                <w:lang w:val="fr-CA"/>
                              </w:rPr>
                              <w:t>oncepts and architecture</w:t>
                            </w:r>
                          </w:p>
                          <w:p w14:paraId="41045B20" w14:textId="46F42B46" w:rsidR="008D0BE4" w:rsidRPr="008D0BE4" w:rsidRDefault="009D39C4" w:rsidP="009D39C4">
                            <w:pPr>
                              <w:pStyle w:val="Sidebar-bullet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374" w:hanging="230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Web application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development</w:t>
                            </w:r>
                            <w:proofErr w:type="spellEnd"/>
                          </w:p>
                          <w:p w14:paraId="4D8B222F" w14:textId="0DC750AE" w:rsidR="00DE098C" w:rsidRDefault="00DE098C" w:rsidP="009D39C4">
                            <w:pPr>
                              <w:pStyle w:val="Sidebar-bullet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374" w:hanging="230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Skilled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 in open-source collaboration and version-control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 Git</w:t>
                            </w:r>
                          </w:p>
                          <w:p w14:paraId="326ED45D" w14:textId="72E57C5E" w:rsidR="00DE098C" w:rsidRDefault="00BB42FB" w:rsidP="009D39C4">
                            <w:pPr>
                              <w:pStyle w:val="Sidebar-bullet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374" w:hanging="230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Experience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languages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: Java, Python, HTML, </w:t>
                            </w:r>
                            <w:proofErr w:type="gramStart"/>
                            <w:r>
                              <w:rPr>
                                <w:lang w:val="fr-CA"/>
                              </w:rPr>
                              <w:t>CSS,  JavaScript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TypeScript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 and SQL</w:t>
                            </w:r>
                          </w:p>
                          <w:p w14:paraId="5178707E" w14:textId="31FAB9B8" w:rsidR="008D0BE4" w:rsidRPr="008D0BE4" w:rsidRDefault="00F717BA" w:rsidP="009D39C4">
                            <w:pPr>
                              <w:pStyle w:val="Sidebar-bullet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374" w:hanging="230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Adaptable to all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flavors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 of software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development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methodology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, leveraging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experience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 in Agile</w:t>
                            </w:r>
                          </w:p>
                          <w:p w14:paraId="3E5F691E" w14:textId="77777777" w:rsidR="00A022E2" w:rsidRPr="00FF6C55" w:rsidRDefault="00A022E2" w:rsidP="00A022E2">
                            <w:pPr>
                              <w:pStyle w:val="Sidebar-bullet"/>
                              <w:rPr>
                                <w:lang w:val="fr-CA"/>
                              </w:rPr>
                            </w:pPr>
                          </w:p>
                          <w:p w14:paraId="3E5F691F" w14:textId="77777777" w:rsidR="00A022E2" w:rsidRDefault="00A022E2" w:rsidP="00A022E2"/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D1477" id="Rectangle 9" o:spid="_x0000_s1026" style="position:absolute;margin-left:361.65pt;margin-top:20.85pt;width:196.25pt;height:50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" fillcolor="#dedede [671]" stroked="f">
                <v:textbox inset="18pt,18pt,18pt,18pt">
                  <w:txbxContent>
                    <w:p w14:paraId="3E5F6916" w14:textId="77777777" w:rsidR="00A022E2" w:rsidRPr="00FF6C55" w:rsidRDefault="00A022E2" w:rsidP="00454147">
                      <w:pPr>
                        <w:pStyle w:val="Sidebar-Heading1"/>
                      </w:pPr>
                      <w:r w:rsidRPr="00FF6C55">
                        <w:t>EXPERIENCE</w:t>
                      </w:r>
                    </w:p>
                    <w:p w14:paraId="3E5F6917" w14:textId="77777777" w:rsidR="00A022E2" w:rsidRPr="00FF6C55" w:rsidRDefault="00A022E2" w:rsidP="00A022E2">
                      <w:pPr>
                        <w:pStyle w:val="Sidebar-Heading1"/>
                      </w:pPr>
                      <w:r w:rsidRPr="00FF6C55">
                        <w:t>SNAPSHOT</w:t>
                      </w:r>
                    </w:p>
                    <w:p w14:paraId="3E5F691A" w14:textId="77777777" w:rsidR="00A022E2" w:rsidRPr="00EF300D" w:rsidRDefault="00A022E2" w:rsidP="00A022E2">
                      <w:pPr>
                        <w:pStyle w:val="Sidebar-Heading2"/>
                      </w:pPr>
                      <w:r w:rsidRPr="00FF6C55">
                        <w:t>TECHNICAL</w:t>
                      </w:r>
                      <w:r>
                        <w:t xml:space="preserve"> SPECIALIZATIONS</w:t>
                      </w:r>
                    </w:p>
                    <w:p w14:paraId="1E7C5CC4" w14:textId="3BF39CA3" w:rsidR="008D0BE4" w:rsidRPr="008D0BE4" w:rsidRDefault="00AC6C70" w:rsidP="009D39C4">
                      <w:pPr>
                        <w:pStyle w:val="Sidebar-bullet"/>
                        <w:numPr>
                          <w:ilvl w:val="0"/>
                          <w:numId w:val="2"/>
                        </w:numPr>
                        <w:spacing w:line="360" w:lineRule="auto"/>
                        <w:ind w:left="374" w:hanging="230"/>
                        <w:rPr>
                          <w:lang w:val="fr-CA"/>
                        </w:rPr>
                      </w:pPr>
                      <w:r>
                        <w:t xml:space="preserve">Experience with </w:t>
                      </w:r>
                      <w:r w:rsidR="00DE098C">
                        <w:t>Java</w:t>
                      </w:r>
                      <w:r>
                        <w:t xml:space="preserve"> &amp; Spring</w:t>
                      </w:r>
                    </w:p>
                    <w:p w14:paraId="573C87CF" w14:textId="2D9A0A6A" w:rsidR="009D39C4" w:rsidRDefault="008D0BE4" w:rsidP="009D39C4">
                      <w:pPr>
                        <w:pStyle w:val="Sidebar-bullet"/>
                        <w:numPr>
                          <w:ilvl w:val="0"/>
                          <w:numId w:val="2"/>
                        </w:numPr>
                        <w:spacing w:line="360" w:lineRule="auto"/>
                        <w:ind w:left="374" w:hanging="230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Microservice</w:t>
                      </w:r>
                      <w:r w:rsidR="00D959C5">
                        <w:rPr>
                          <w:lang w:val="fr-CA"/>
                        </w:rPr>
                        <w:t>s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 </w:t>
                      </w:r>
                      <w:r w:rsidR="009D39C4">
                        <w:rPr>
                          <w:lang w:val="fr-CA"/>
                        </w:rPr>
                        <w:t>c</w:t>
                      </w:r>
                      <w:r w:rsidR="00D959C5">
                        <w:rPr>
                          <w:lang w:val="fr-CA"/>
                        </w:rPr>
                        <w:t>oncepts and architecture</w:t>
                      </w:r>
                    </w:p>
                    <w:p w14:paraId="41045B20" w14:textId="46F42B46" w:rsidR="008D0BE4" w:rsidRPr="008D0BE4" w:rsidRDefault="009D39C4" w:rsidP="009D39C4">
                      <w:pPr>
                        <w:pStyle w:val="Sidebar-bullet"/>
                        <w:numPr>
                          <w:ilvl w:val="0"/>
                          <w:numId w:val="2"/>
                        </w:numPr>
                        <w:spacing w:line="360" w:lineRule="auto"/>
                        <w:ind w:left="374" w:hanging="230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Web application </w:t>
                      </w:r>
                      <w:proofErr w:type="spellStart"/>
                      <w:r>
                        <w:rPr>
                          <w:lang w:val="fr-CA"/>
                        </w:rPr>
                        <w:t>development</w:t>
                      </w:r>
                      <w:proofErr w:type="spellEnd"/>
                    </w:p>
                    <w:p w14:paraId="4D8B222F" w14:textId="0DC750AE" w:rsidR="00DE098C" w:rsidRDefault="00DE098C" w:rsidP="009D39C4">
                      <w:pPr>
                        <w:pStyle w:val="Sidebar-bullet"/>
                        <w:numPr>
                          <w:ilvl w:val="0"/>
                          <w:numId w:val="2"/>
                        </w:numPr>
                        <w:spacing w:line="360" w:lineRule="auto"/>
                        <w:ind w:left="374" w:hanging="230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Skilled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 in open-source collaboration and version-control </w:t>
                      </w:r>
                      <w:proofErr w:type="spellStart"/>
                      <w:r>
                        <w:rPr>
                          <w:lang w:val="fr-CA"/>
                        </w:rPr>
                        <w:t>using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 Git</w:t>
                      </w:r>
                    </w:p>
                    <w:p w14:paraId="326ED45D" w14:textId="72E57C5E" w:rsidR="00DE098C" w:rsidRDefault="00BB42FB" w:rsidP="009D39C4">
                      <w:pPr>
                        <w:pStyle w:val="Sidebar-bullet"/>
                        <w:numPr>
                          <w:ilvl w:val="0"/>
                          <w:numId w:val="2"/>
                        </w:numPr>
                        <w:spacing w:line="360" w:lineRule="auto"/>
                        <w:ind w:left="374" w:hanging="230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Experience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A"/>
                        </w:rPr>
                        <w:t>using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A"/>
                        </w:rPr>
                        <w:t>languages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: Java, Python, HTML, </w:t>
                      </w:r>
                      <w:proofErr w:type="gramStart"/>
                      <w:r>
                        <w:rPr>
                          <w:lang w:val="fr-CA"/>
                        </w:rPr>
                        <w:t>CSS,  JavaScript</w:t>
                      </w:r>
                      <w:proofErr w:type="gramEnd"/>
                      <w:r>
                        <w:rPr>
                          <w:lang w:val="fr-CA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fr-CA"/>
                        </w:rPr>
                        <w:t>TypeScript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 and SQL</w:t>
                      </w:r>
                    </w:p>
                    <w:p w14:paraId="5178707E" w14:textId="31FAB9B8" w:rsidR="008D0BE4" w:rsidRPr="008D0BE4" w:rsidRDefault="00F717BA" w:rsidP="009D39C4">
                      <w:pPr>
                        <w:pStyle w:val="Sidebar-bullet"/>
                        <w:numPr>
                          <w:ilvl w:val="0"/>
                          <w:numId w:val="2"/>
                        </w:numPr>
                        <w:spacing w:line="360" w:lineRule="auto"/>
                        <w:ind w:left="374" w:hanging="230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Adaptable to all </w:t>
                      </w:r>
                      <w:proofErr w:type="spellStart"/>
                      <w:r>
                        <w:rPr>
                          <w:lang w:val="fr-CA"/>
                        </w:rPr>
                        <w:t>flavors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 of software </w:t>
                      </w:r>
                      <w:proofErr w:type="spellStart"/>
                      <w:r>
                        <w:rPr>
                          <w:lang w:val="fr-CA"/>
                        </w:rPr>
                        <w:t>development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A"/>
                        </w:rPr>
                        <w:t>methodology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, leveraging </w:t>
                      </w:r>
                      <w:proofErr w:type="spellStart"/>
                      <w:r>
                        <w:rPr>
                          <w:lang w:val="fr-CA"/>
                        </w:rPr>
                        <w:t>experience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 in Agile</w:t>
                      </w:r>
                    </w:p>
                    <w:p w14:paraId="3E5F691E" w14:textId="77777777" w:rsidR="00A022E2" w:rsidRPr="00FF6C55" w:rsidRDefault="00A022E2" w:rsidP="00A022E2">
                      <w:pPr>
                        <w:pStyle w:val="Sidebar-bullet"/>
                        <w:rPr>
                          <w:lang w:val="fr-CA"/>
                        </w:rPr>
                      </w:pPr>
                    </w:p>
                    <w:p w14:paraId="3E5F691F" w14:textId="77777777" w:rsidR="00A022E2" w:rsidRDefault="00A022E2" w:rsidP="00A022E2"/>
                  </w:txbxContent>
                </v:textbox>
                <w10:wrap type="square"/>
              </v:rect>
            </w:pict>
          </mc:Fallback>
        </mc:AlternateContent>
      </w:r>
      <w:r w:rsidR="003146C8" w:rsidRPr="000573B9">
        <w:t>BACKGROUND</w:t>
      </w:r>
    </w:p>
    <w:p w14:paraId="0A478FC0" w14:textId="1106E0D8" w:rsidR="00F717BA" w:rsidRDefault="008E4F23" w:rsidP="00A022E2">
      <w:pPr>
        <w:pStyle w:val="BodyContentStyle"/>
        <w:rPr>
          <w:lang w:val="en-US"/>
        </w:rPr>
      </w:pPr>
      <w:r>
        <w:rPr>
          <w:lang w:val="en-US"/>
        </w:rPr>
        <w:t xml:space="preserve">With more than 3 years of experience developing software, Joseph is an enthusiastic and ambitious team member with a strong foundation in leadership and collaboration. He is </w:t>
      </w:r>
      <w:r w:rsidRPr="000573B9">
        <w:rPr>
          <w:lang w:val="en-US"/>
        </w:rPr>
        <w:t>seasoned in developing, documenting, coding, modifying, testing and implementing business technology solutions.</w:t>
      </w:r>
    </w:p>
    <w:p w14:paraId="4FEC84E7" w14:textId="77777777" w:rsidR="00F020A2" w:rsidRDefault="00F020A2" w:rsidP="00A022E2">
      <w:pPr>
        <w:pStyle w:val="BodyContentStyle"/>
        <w:rPr>
          <w:lang w:val="en-US"/>
        </w:rPr>
      </w:pPr>
    </w:p>
    <w:p w14:paraId="0E24871E" w14:textId="479B5A82" w:rsidR="00FB675D" w:rsidRPr="00FB675D" w:rsidRDefault="003146C8" w:rsidP="00FB675D">
      <w:pPr>
        <w:pStyle w:val="IntroductionStyle"/>
        <w:rPr>
          <w:rStyle w:val="SubHeadingbold"/>
          <w:b/>
          <w:color w:val="991F3D" w:themeColor="accent2"/>
          <w:sz w:val="26"/>
        </w:rPr>
      </w:pPr>
      <w:r w:rsidRPr="000573B9">
        <w:t xml:space="preserve">CGI EXPERIENCE </w:t>
      </w:r>
    </w:p>
    <w:p w14:paraId="7CCFA2DC" w14:textId="749320D9" w:rsidR="00FB675D" w:rsidRDefault="00FB675D" w:rsidP="003146C8">
      <w:pPr>
        <w:pStyle w:val="BodyContentStyle"/>
        <w:rPr>
          <w:rStyle w:val="SubHeadingbold"/>
          <w:lang w:val="en-US"/>
        </w:rPr>
      </w:pPr>
      <w:r>
        <w:rPr>
          <w:rStyle w:val="SubHeadingbold"/>
          <w:lang w:val="en-US"/>
        </w:rPr>
        <w:t>BETS Training</w:t>
      </w:r>
      <w:r w:rsidR="00BB42FB">
        <w:rPr>
          <w:rStyle w:val="SubHeadingbold"/>
          <w:lang w:val="en-US"/>
        </w:rPr>
        <w:t xml:space="preserve"> – 02/21 to present</w:t>
      </w:r>
    </w:p>
    <w:p w14:paraId="08B40D79" w14:textId="7252C261" w:rsidR="00BB42FB" w:rsidRPr="00BB42FB" w:rsidRDefault="00BB42FB" w:rsidP="003146C8">
      <w:pPr>
        <w:pStyle w:val="BodyContentStyle"/>
        <w:rPr>
          <w:rStyle w:val="SubHeadingbold"/>
          <w:b w:val="0"/>
          <w:lang w:val="en-US"/>
        </w:rPr>
      </w:pPr>
      <w:r>
        <w:rPr>
          <w:rStyle w:val="SubHeadingbold"/>
          <w:b w:val="0"/>
          <w:lang w:val="en-US"/>
        </w:rPr>
        <w:t xml:space="preserve">As a participant in this training program I engaged in the typical development of an enterprise microservice using Spring Boot through collaboration with </w:t>
      </w:r>
      <w:r w:rsidR="00F717BA">
        <w:rPr>
          <w:rStyle w:val="SubHeadingbold"/>
          <w:b w:val="0"/>
          <w:lang w:val="en-US"/>
        </w:rPr>
        <w:t>a team of</w:t>
      </w:r>
      <w:r>
        <w:rPr>
          <w:rStyle w:val="SubHeadingbold"/>
          <w:b w:val="0"/>
          <w:lang w:val="en-US"/>
        </w:rPr>
        <w:t xml:space="preserve"> software developers.</w:t>
      </w:r>
      <w:r w:rsidR="00F717BA">
        <w:rPr>
          <w:rStyle w:val="SubHeadingbold"/>
          <w:b w:val="0"/>
          <w:lang w:val="en-US"/>
        </w:rPr>
        <w:t xml:space="preserve"> Utilized a Kanban board for project task management and SCRUM meeting structure for developer accountability and organization.</w:t>
      </w:r>
    </w:p>
    <w:p w14:paraId="3E5F6886" w14:textId="3993F94C" w:rsidR="003146C8" w:rsidRPr="000573B9" w:rsidRDefault="003359D8" w:rsidP="003146C8">
      <w:pPr>
        <w:pStyle w:val="BodyContentStyle"/>
        <w:rPr>
          <w:rStyle w:val="SubHeadingbold"/>
          <w:lang w:val="en-US"/>
        </w:rPr>
      </w:pPr>
      <w:r>
        <w:rPr>
          <w:rStyle w:val="SubHeadingbold"/>
          <w:lang w:val="en-US"/>
        </w:rPr>
        <w:t>S.O.A.R. Program</w:t>
      </w:r>
      <w:r w:rsidR="003146C8" w:rsidRPr="000573B9">
        <w:rPr>
          <w:rStyle w:val="SubHeadingbold"/>
          <w:lang w:val="en-US"/>
        </w:rPr>
        <w:t xml:space="preserve">, </w:t>
      </w:r>
      <w:r>
        <w:rPr>
          <w:rStyle w:val="SubHeadingbold"/>
          <w:lang w:val="en-US"/>
        </w:rPr>
        <w:t>CGI</w:t>
      </w:r>
      <w:r w:rsidR="003146C8" w:rsidRPr="000573B9">
        <w:rPr>
          <w:rStyle w:val="SubHeadingbold"/>
          <w:lang w:val="en-US"/>
        </w:rPr>
        <w:t xml:space="preserve"> – </w:t>
      </w:r>
      <w:r>
        <w:rPr>
          <w:rStyle w:val="SubHeadingbold"/>
          <w:lang w:val="en-US"/>
        </w:rPr>
        <w:t>01/21</w:t>
      </w:r>
      <w:r w:rsidR="003146C8" w:rsidRPr="000573B9">
        <w:rPr>
          <w:rStyle w:val="SubHeadingbold"/>
          <w:lang w:val="en-US"/>
        </w:rPr>
        <w:t xml:space="preserve"> to </w:t>
      </w:r>
      <w:r>
        <w:rPr>
          <w:rStyle w:val="SubHeadingbold"/>
          <w:lang w:val="en-US"/>
        </w:rPr>
        <w:t>02</w:t>
      </w:r>
      <w:r w:rsidR="003146C8" w:rsidRPr="000573B9">
        <w:rPr>
          <w:rStyle w:val="SubHeadingbold"/>
          <w:lang w:val="en-US"/>
        </w:rPr>
        <w:t>/</w:t>
      </w:r>
      <w:r>
        <w:rPr>
          <w:rStyle w:val="SubHeadingbold"/>
          <w:lang w:val="en-US"/>
        </w:rPr>
        <w:t>21</w:t>
      </w:r>
    </w:p>
    <w:p w14:paraId="3E5F6887" w14:textId="21C8B1DA" w:rsidR="003146C8" w:rsidRPr="000573B9" w:rsidRDefault="003359D8" w:rsidP="003146C8">
      <w:pPr>
        <w:pStyle w:val="BodyContentStyle"/>
        <w:rPr>
          <w:lang w:val="en-US"/>
        </w:rPr>
      </w:pPr>
      <w:r>
        <w:rPr>
          <w:lang w:val="en-US"/>
        </w:rPr>
        <w:t>As a participant in this program I learned proper time management, Smart Goals, and the ins-and-outs of doing business at CGI. Ethics, Security, and the ISO 9001 were covered in depth in this two-week training module. SOAR culminated in the creation of a mobile application.</w:t>
      </w:r>
    </w:p>
    <w:p w14:paraId="3E5F6888" w14:textId="2B95E623" w:rsidR="003146C8" w:rsidRPr="000573B9" w:rsidRDefault="003359D8" w:rsidP="003146C8">
      <w:pPr>
        <w:pStyle w:val="BodyContentStyle"/>
        <w:rPr>
          <w:rStyle w:val="SubHeadingbold"/>
          <w:lang w:val="en-US"/>
        </w:rPr>
      </w:pPr>
      <w:r>
        <w:rPr>
          <w:rStyle w:val="SubHeadingbold"/>
          <w:lang w:val="en-US"/>
        </w:rPr>
        <w:t>University of Pittsburgh Capstone Project</w:t>
      </w:r>
      <w:r w:rsidR="003146C8" w:rsidRPr="000573B9">
        <w:rPr>
          <w:rStyle w:val="SubHeadingbold"/>
          <w:lang w:val="en-US"/>
        </w:rPr>
        <w:t>, C</w:t>
      </w:r>
      <w:r>
        <w:rPr>
          <w:rStyle w:val="SubHeadingbold"/>
          <w:lang w:val="en-US"/>
        </w:rPr>
        <w:t>GI</w:t>
      </w:r>
      <w:r w:rsidR="003146C8" w:rsidRPr="000573B9">
        <w:rPr>
          <w:rStyle w:val="SubHeadingbold"/>
          <w:lang w:val="en-US"/>
        </w:rPr>
        <w:t xml:space="preserve"> – </w:t>
      </w:r>
      <w:r>
        <w:rPr>
          <w:rStyle w:val="SubHeadingbold"/>
          <w:lang w:val="en-US"/>
        </w:rPr>
        <w:t>08/20 to 12/20</w:t>
      </w:r>
    </w:p>
    <w:p w14:paraId="5770089E" w14:textId="746BA837" w:rsidR="003E43BA" w:rsidRPr="00F717BA" w:rsidRDefault="003146C8" w:rsidP="00F717BA">
      <w:pPr>
        <w:pStyle w:val="BodyContentStyle"/>
        <w:rPr>
          <w:lang w:val="en-US"/>
        </w:rPr>
      </w:pPr>
      <w:r w:rsidRPr="000573B9">
        <w:rPr>
          <w:lang w:val="en-US"/>
        </w:rPr>
        <w:t>As</w:t>
      </w:r>
      <w:r w:rsidR="0058019F">
        <w:rPr>
          <w:lang w:val="en-US"/>
        </w:rPr>
        <w:t xml:space="preserve"> a team member of this Capstone Project I led the design and development of an onboarding portal for new CGI members. Responsibilities included database creation and management, front-end UI development, time management, as well as client and group collaboration. The technologies u</w:t>
      </w:r>
      <w:r w:rsidR="00F717BA">
        <w:rPr>
          <w:lang w:val="en-US"/>
        </w:rPr>
        <w:t>sed</w:t>
      </w:r>
      <w:r w:rsidR="0058019F">
        <w:rPr>
          <w:lang w:val="en-US"/>
        </w:rPr>
        <w:t xml:space="preserve"> were Angular and Spring.</w:t>
      </w:r>
    </w:p>
    <w:p w14:paraId="38D8C21C" w14:textId="6E9B6F15" w:rsidR="003E43BA" w:rsidRDefault="003E43BA" w:rsidP="003146C8">
      <w:pPr>
        <w:pStyle w:val="IntroductionStyle"/>
      </w:pPr>
    </w:p>
    <w:p w14:paraId="5C0167F9" w14:textId="77777777" w:rsidR="003E43BA" w:rsidRPr="000573B9" w:rsidRDefault="003E43BA" w:rsidP="003146C8">
      <w:pPr>
        <w:pStyle w:val="IntroductionStyle"/>
      </w:pPr>
    </w:p>
    <w:p w14:paraId="3E5F688F" w14:textId="77777777" w:rsidR="003146C8" w:rsidRPr="000573B9" w:rsidRDefault="003146C8" w:rsidP="003146C8">
      <w:pPr>
        <w:pStyle w:val="IntroductionStyle"/>
      </w:pPr>
      <w:r w:rsidRPr="000573B9">
        <w:t>EDUCATION</w:t>
      </w:r>
    </w:p>
    <w:p w14:paraId="3E5F6891" w14:textId="2338CE7E" w:rsidR="003146C8" w:rsidRPr="000573B9" w:rsidRDefault="00D959C5" w:rsidP="003146C8">
      <w:pPr>
        <w:pStyle w:val="BodyContentStyle"/>
        <w:rPr>
          <w:lang w:val="en-US"/>
        </w:rPr>
      </w:pPr>
      <w:r>
        <w:rPr>
          <w:lang w:val="en-US"/>
        </w:rPr>
        <w:t xml:space="preserve">12/20 - </w:t>
      </w:r>
      <w:r w:rsidR="003146C8" w:rsidRPr="000573B9">
        <w:rPr>
          <w:lang w:val="en-US"/>
        </w:rPr>
        <w:t xml:space="preserve">B.Sc., </w:t>
      </w:r>
      <w:r w:rsidR="0079130E">
        <w:rPr>
          <w:lang w:val="en-US"/>
        </w:rPr>
        <w:t>University of Pittsburgh</w:t>
      </w:r>
      <w:r w:rsidR="003146C8" w:rsidRPr="000573B9">
        <w:rPr>
          <w:lang w:val="en-US"/>
        </w:rPr>
        <w:t xml:space="preserve">, </w:t>
      </w:r>
      <w:r w:rsidR="0079130E">
        <w:rPr>
          <w:lang w:val="en-US"/>
        </w:rPr>
        <w:t>Computer Science</w:t>
      </w:r>
    </w:p>
    <w:p w14:paraId="3087FECA" w14:textId="600CFBC2" w:rsidR="00BE437D" w:rsidRDefault="003146C8" w:rsidP="003146C8">
      <w:pPr>
        <w:pStyle w:val="IntroductionStyle"/>
      </w:pPr>
      <w:r w:rsidRPr="000573B9">
        <w:t xml:space="preserve">TRAINING AND CERTIFICATIONS  </w:t>
      </w:r>
    </w:p>
    <w:p w14:paraId="633E1733" w14:textId="5767E24E" w:rsidR="00BE437D" w:rsidRPr="000573B9" w:rsidRDefault="00BE437D" w:rsidP="00BE437D">
      <w:pPr>
        <w:pStyle w:val="BodyContentStyle"/>
        <w:rPr>
          <w:lang w:val="en-US"/>
        </w:rPr>
      </w:pPr>
      <w:r>
        <w:rPr>
          <w:lang w:val="en-US"/>
        </w:rPr>
        <w:t>Currently training for Java 11 Certification</w:t>
      </w:r>
    </w:p>
    <w:p w14:paraId="405D881B" w14:textId="77777777" w:rsidR="003E43BA" w:rsidRDefault="003E43BA" w:rsidP="003146C8">
      <w:pPr>
        <w:pStyle w:val="IntroductionStyle"/>
      </w:pPr>
    </w:p>
    <w:p w14:paraId="23C100BE" w14:textId="77777777" w:rsidR="0079130E" w:rsidRPr="000573B9" w:rsidRDefault="0079130E" w:rsidP="003146C8">
      <w:pPr>
        <w:pStyle w:val="IntroductionStyle"/>
      </w:pPr>
    </w:p>
    <w:p w14:paraId="3E5F6899" w14:textId="77777777" w:rsidR="00231CEE" w:rsidRPr="000573B9" w:rsidRDefault="001D62AF" w:rsidP="001D62AF">
      <w:pPr>
        <w:pStyle w:val="IntroductionStyle"/>
      </w:pPr>
      <w:r w:rsidRPr="000573B9">
        <w:t>SKILLS SUMMARY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6764"/>
        <w:gridCol w:w="2044"/>
        <w:gridCol w:w="1982"/>
      </w:tblGrid>
      <w:tr w:rsidR="00231CEE" w:rsidRPr="000573B9" w14:paraId="3E5F689D" w14:textId="77777777" w:rsidTr="00E25531">
        <w:trPr>
          <w:trHeight w:val="576"/>
        </w:trPr>
        <w:tc>
          <w:tcPr>
            <w:tcW w:w="6764" w:type="dxa"/>
            <w:shd w:val="clear" w:color="auto" w:fill="A1C4D0" w:themeFill="accent6"/>
            <w:vAlign w:val="center"/>
          </w:tcPr>
          <w:p w14:paraId="3E5F689A" w14:textId="77777777" w:rsidR="00231CEE" w:rsidRPr="000573B9" w:rsidRDefault="00231CEE" w:rsidP="009D39C4">
            <w:pPr>
              <w:rPr>
                <w:b/>
                <w:color w:val="991F3D" w:themeColor="accent2"/>
              </w:rPr>
            </w:pPr>
            <w:r w:rsidRPr="000573B9">
              <w:rPr>
                <w:b/>
                <w:color w:val="991F3D" w:themeColor="accent2"/>
              </w:rPr>
              <w:t>SKILL</w:t>
            </w:r>
          </w:p>
        </w:tc>
        <w:tc>
          <w:tcPr>
            <w:tcW w:w="2044" w:type="dxa"/>
            <w:shd w:val="clear" w:color="auto" w:fill="A1C4D0" w:themeFill="accent6"/>
            <w:vAlign w:val="center"/>
          </w:tcPr>
          <w:p w14:paraId="3E5F689B" w14:textId="77777777" w:rsidR="00231CEE" w:rsidRPr="000573B9" w:rsidRDefault="00231CEE" w:rsidP="009D39C4">
            <w:pPr>
              <w:rPr>
                <w:b/>
                <w:color w:val="991F3D" w:themeColor="accent2"/>
              </w:rPr>
            </w:pPr>
            <w:r w:rsidRPr="000573B9">
              <w:rPr>
                <w:b/>
                <w:color w:val="991F3D" w:themeColor="accent2"/>
              </w:rPr>
              <w:t>NUMBER OF YEARS</w:t>
            </w:r>
          </w:p>
        </w:tc>
        <w:tc>
          <w:tcPr>
            <w:tcW w:w="1982" w:type="dxa"/>
            <w:shd w:val="clear" w:color="auto" w:fill="A1C4D0" w:themeFill="accent6"/>
            <w:vAlign w:val="center"/>
          </w:tcPr>
          <w:p w14:paraId="3E5F689C" w14:textId="77777777" w:rsidR="00231CEE" w:rsidRPr="000573B9" w:rsidRDefault="00231CEE" w:rsidP="009D39C4">
            <w:pPr>
              <w:rPr>
                <w:b/>
                <w:color w:val="991F3D" w:themeColor="accent2"/>
              </w:rPr>
            </w:pPr>
            <w:r w:rsidRPr="000573B9">
              <w:rPr>
                <w:b/>
                <w:color w:val="991F3D" w:themeColor="accent2"/>
              </w:rPr>
              <w:t>SKILL LEVEL</w:t>
            </w:r>
            <w:r w:rsidR="00EF300D" w:rsidRPr="000573B9">
              <w:rPr>
                <w:b/>
                <w:color w:val="991F3D" w:themeColor="accent2"/>
              </w:rPr>
              <w:t>*</w:t>
            </w:r>
          </w:p>
        </w:tc>
      </w:tr>
      <w:tr w:rsidR="00231CEE" w:rsidRPr="000573B9" w14:paraId="3E5F689F" w14:textId="77777777" w:rsidTr="00E25531">
        <w:trPr>
          <w:gridAfter w:val="2"/>
          <w:wAfter w:w="4026" w:type="dxa"/>
          <w:trHeight w:val="432"/>
        </w:trPr>
        <w:tc>
          <w:tcPr>
            <w:tcW w:w="6764" w:type="dxa"/>
            <w:vAlign w:val="center"/>
          </w:tcPr>
          <w:p w14:paraId="3E5F689E" w14:textId="77777777" w:rsidR="00231CEE" w:rsidRPr="000573B9" w:rsidRDefault="00231CEE" w:rsidP="009D39C4">
            <w:pPr>
              <w:rPr>
                <w:rStyle w:val="SubHeadingbold"/>
              </w:rPr>
            </w:pPr>
            <w:r w:rsidRPr="000573B9">
              <w:rPr>
                <w:rStyle w:val="SubHeadingbold"/>
              </w:rPr>
              <w:t>Technical skills</w:t>
            </w:r>
          </w:p>
        </w:tc>
      </w:tr>
      <w:tr w:rsidR="00231CEE" w:rsidRPr="000573B9" w14:paraId="3E5F68A3" w14:textId="77777777" w:rsidTr="00E25531">
        <w:trPr>
          <w:trHeight w:val="20"/>
        </w:trPr>
        <w:tc>
          <w:tcPr>
            <w:tcW w:w="6764" w:type="dxa"/>
          </w:tcPr>
          <w:p w14:paraId="3E5F68A0" w14:textId="4CCA23C0" w:rsidR="00231CEE" w:rsidRPr="000573B9" w:rsidRDefault="00DE098C" w:rsidP="009D39C4">
            <w:r>
              <w:t>Java</w:t>
            </w:r>
            <w:r w:rsidR="00D959C5">
              <w:t>, Spring</w:t>
            </w:r>
          </w:p>
        </w:tc>
        <w:tc>
          <w:tcPr>
            <w:tcW w:w="2044" w:type="dxa"/>
          </w:tcPr>
          <w:p w14:paraId="3E5F68A1" w14:textId="5AFBEA81" w:rsidR="00231CEE" w:rsidRPr="000573B9" w:rsidRDefault="00DE098C" w:rsidP="009D39C4">
            <w:r>
              <w:t>5</w:t>
            </w:r>
          </w:p>
        </w:tc>
        <w:tc>
          <w:tcPr>
            <w:tcW w:w="1982" w:type="dxa"/>
          </w:tcPr>
          <w:p w14:paraId="3E5F68A2" w14:textId="0D60362D" w:rsidR="00231CEE" w:rsidRPr="000573B9" w:rsidRDefault="00DE098C" w:rsidP="009D39C4">
            <w:r>
              <w:t>2</w:t>
            </w:r>
          </w:p>
        </w:tc>
      </w:tr>
      <w:tr w:rsidR="00231CEE" w:rsidRPr="000573B9" w14:paraId="3E5F68A7" w14:textId="77777777" w:rsidTr="00E25531">
        <w:trPr>
          <w:trHeight w:val="20"/>
        </w:trPr>
        <w:tc>
          <w:tcPr>
            <w:tcW w:w="6764" w:type="dxa"/>
          </w:tcPr>
          <w:p w14:paraId="3E5F68A4" w14:textId="349740CA" w:rsidR="00231CEE" w:rsidRPr="000573B9" w:rsidRDefault="00DE098C" w:rsidP="009D39C4">
            <w:r>
              <w:t>Microservic</w:t>
            </w:r>
            <w:r w:rsidR="009D39C4">
              <w:t>es</w:t>
            </w:r>
          </w:p>
        </w:tc>
        <w:tc>
          <w:tcPr>
            <w:tcW w:w="2044" w:type="dxa"/>
          </w:tcPr>
          <w:p w14:paraId="3E5F68A5" w14:textId="1C73D65A" w:rsidR="00231CEE" w:rsidRPr="000573B9" w:rsidRDefault="00DE098C" w:rsidP="009D39C4">
            <w:r>
              <w:t>2</w:t>
            </w:r>
          </w:p>
        </w:tc>
        <w:tc>
          <w:tcPr>
            <w:tcW w:w="1982" w:type="dxa"/>
          </w:tcPr>
          <w:p w14:paraId="3E5F68A6" w14:textId="4CD1532A" w:rsidR="00231CEE" w:rsidRPr="000573B9" w:rsidRDefault="00E25531" w:rsidP="009D39C4">
            <w:r>
              <w:t>2</w:t>
            </w:r>
          </w:p>
        </w:tc>
      </w:tr>
      <w:tr w:rsidR="00231CEE" w:rsidRPr="000573B9" w14:paraId="3E5F68AB" w14:textId="77777777" w:rsidTr="00E25531">
        <w:trPr>
          <w:trHeight w:val="20"/>
        </w:trPr>
        <w:tc>
          <w:tcPr>
            <w:tcW w:w="6764" w:type="dxa"/>
          </w:tcPr>
          <w:p w14:paraId="3E5F68A8" w14:textId="02F1090B" w:rsidR="00231CEE" w:rsidRPr="000573B9" w:rsidRDefault="009D39C4" w:rsidP="009D39C4">
            <w:r>
              <w:t>Angular</w:t>
            </w:r>
          </w:p>
        </w:tc>
        <w:tc>
          <w:tcPr>
            <w:tcW w:w="2044" w:type="dxa"/>
          </w:tcPr>
          <w:p w14:paraId="3E5F68A9" w14:textId="304A712E" w:rsidR="00231CEE" w:rsidRPr="000573B9" w:rsidRDefault="009D39C4" w:rsidP="009D39C4">
            <w:r>
              <w:t>2</w:t>
            </w:r>
          </w:p>
        </w:tc>
        <w:tc>
          <w:tcPr>
            <w:tcW w:w="1982" w:type="dxa"/>
          </w:tcPr>
          <w:p w14:paraId="3E5F68AA" w14:textId="58F5A4E8" w:rsidR="00DE098C" w:rsidRPr="000573B9" w:rsidRDefault="00DE098C" w:rsidP="009D39C4">
            <w:r>
              <w:t>1</w:t>
            </w:r>
          </w:p>
        </w:tc>
      </w:tr>
      <w:tr w:rsidR="009D39C4" w:rsidRPr="000573B9" w14:paraId="638EC124" w14:textId="77777777" w:rsidTr="00E25531">
        <w:trPr>
          <w:trHeight w:val="20"/>
        </w:trPr>
        <w:tc>
          <w:tcPr>
            <w:tcW w:w="6764" w:type="dxa"/>
          </w:tcPr>
          <w:p w14:paraId="14E40056" w14:textId="4BAEEA6E" w:rsidR="009D39C4" w:rsidRDefault="009D39C4" w:rsidP="009D39C4">
            <w:r>
              <w:t>TypeScript, JavaScript</w:t>
            </w:r>
          </w:p>
        </w:tc>
        <w:tc>
          <w:tcPr>
            <w:tcW w:w="2044" w:type="dxa"/>
          </w:tcPr>
          <w:p w14:paraId="09ED9C57" w14:textId="10645D6C" w:rsidR="009D39C4" w:rsidRDefault="009D39C4" w:rsidP="009D39C4">
            <w:r>
              <w:t>2</w:t>
            </w:r>
          </w:p>
        </w:tc>
        <w:tc>
          <w:tcPr>
            <w:tcW w:w="1982" w:type="dxa"/>
          </w:tcPr>
          <w:p w14:paraId="7B9378D0" w14:textId="32E4C88E" w:rsidR="009D39C4" w:rsidRDefault="009D39C4" w:rsidP="009D39C4">
            <w:r>
              <w:t>1</w:t>
            </w:r>
          </w:p>
        </w:tc>
      </w:tr>
      <w:tr w:rsidR="009D39C4" w:rsidRPr="000573B9" w14:paraId="232CC2EA" w14:textId="77777777" w:rsidTr="00E25531">
        <w:trPr>
          <w:trHeight w:val="20"/>
        </w:trPr>
        <w:tc>
          <w:tcPr>
            <w:tcW w:w="6764" w:type="dxa"/>
          </w:tcPr>
          <w:p w14:paraId="2B2E4B8B" w14:textId="08A32508" w:rsidR="009D39C4" w:rsidRDefault="009D39C4" w:rsidP="009D39C4">
            <w:r>
              <w:t>HTML/CSS</w:t>
            </w:r>
          </w:p>
        </w:tc>
        <w:tc>
          <w:tcPr>
            <w:tcW w:w="2044" w:type="dxa"/>
          </w:tcPr>
          <w:p w14:paraId="2A14CF84" w14:textId="0DEEB712" w:rsidR="009D39C4" w:rsidRDefault="009D39C4" w:rsidP="009D39C4">
            <w:r>
              <w:t>2</w:t>
            </w:r>
          </w:p>
        </w:tc>
        <w:tc>
          <w:tcPr>
            <w:tcW w:w="1982" w:type="dxa"/>
          </w:tcPr>
          <w:p w14:paraId="7B69C162" w14:textId="19F1EBF5" w:rsidR="009D39C4" w:rsidRDefault="009D39C4" w:rsidP="009D39C4">
            <w:r>
              <w:t>1</w:t>
            </w:r>
          </w:p>
        </w:tc>
      </w:tr>
      <w:tr w:rsidR="009D39C4" w:rsidRPr="000573B9" w14:paraId="3F1C72D0" w14:textId="77777777" w:rsidTr="00E25531">
        <w:trPr>
          <w:trHeight w:val="20"/>
        </w:trPr>
        <w:tc>
          <w:tcPr>
            <w:tcW w:w="6764" w:type="dxa"/>
          </w:tcPr>
          <w:p w14:paraId="476BA873" w14:textId="559136AA" w:rsidR="009D39C4" w:rsidRDefault="009D39C4" w:rsidP="009D39C4">
            <w:r>
              <w:t>Python</w:t>
            </w:r>
          </w:p>
        </w:tc>
        <w:tc>
          <w:tcPr>
            <w:tcW w:w="2044" w:type="dxa"/>
          </w:tcPr>
          <w:p w14:paraId="082A0F4F" w14:textId="70F5D53E" w:rsidR="009D39C4" w:rsidRDefault="009D39C4" w:rsidP="009D39C4">
            <w:r>
              <w:t>1</w:t>
            </w:r>
          </w:p>
        </w:tc>
        <w:tc>
          <w:tcPr>
            <w:tcW w:w="1982" w:type="dxa"/>
          </w:tcPr>
          <w:p w14:paraId="509A00C5" w14:textId="57837E5B" w:rsidR="009D39C4" w:rsidRDefault="009D39C4" w:rsidP="009D39C4">
            <w:r>
              <w:t>1</w:t>
            </w:r>
          </w:p>
        </w:tc>
      </w:tr>
      <w:tr w:rsidR="009D39C4" w:rsidRPr="000573B9" w14:paraId="15910C06" w14:textId="77777777" w:rsidTr="00E25531">
        <w:trPr>
          <w:trHeight w:val="20"/>
        </w:trPr>
        <w:tc>
          <w:tcPr>
            <w:tcW w:w="6764" w:type="dxa"/>
          </w:tcPr>
          <w:p w14:paraId="269AEF2D" w14:textId="3E47E1C3" w:rsidR="009D39C4" w:rsidRDefault="009D39C4" w:rsidP="009D39C4">
            <w:r>
              <w:t>Flask</w:t>
            </w:r>
          </w:p>
        </w:tc>
        <w:tc>
          <w:tcPr>
            <w:tcW w:w="2044" w:type="dxa"/>
          </w:tcPr>
          <w:p w14:paraId="20D6590E" w14:textId="2202910E" w:rsidR="009D39C4" w:rsidRDefault="009D39C4" w:rsidP="009D39C4">
            <w:r>
              <w:t>1</w:t>
            </w:r>
          </w:p>
        </w:tc>
        <w:tc>
          <w:tcPr>
            <w:tcW w:w="1982" w:type="dxa"/>
          </w:tcPr>
          <w:p w14:paraId="5A234168" w14:textId="6A9352B5" w:rsidR="009D39C4" w:rsidRDefault="009D39C4" w:rsidP="009D39C4">
            <w:r>
              <w:t>1</w:t>
            </w:r>
          </w:p>
        </w:tc>
      </w:tr>
      <w:tr w:rsidR="00231CEE" w:rsidRPr="000573B9" w14:paraId="3E5F68AD" w14:textId="77777777" w:rsidTr="00E25531">
        <w:trPr>
          <w:gridAfter w:val="2"/>
          <w:wAfter w:w="4026" w:type="dxa"/>
          <w:trHeight w:val="432"/>
        </w:trPr>
        <w:tc>
          <w:tcPr>
            <w:tcW w:w="6764" w:type="dxa"/>
            <w:vAlign w:val="center"/>
          </w:tcPr>
          <w:p w14:paraId="3E5F68AC" w14:textId="77777777" w:rsidR="00231CEE" w:rsidRPr="000573B9" w:rsidRDefault="00231CEE" w:rsidP="009D39C4">
            <w:pPr>
              <w:rPr>
                <w:rStyle w:val="SubHeadingbold"/>
              </w:rPr>
            </w:pPr>
            <w:r w:rsidRPr="000573B9">
              <w:rPr>
                <w:rStyle w:val="SubHeadingbold"/>
              </w:rPr>
              <w:t>Application knowledge</w:t>
            </w:r>
          </w:p>
        </w:tc>
      </w:tr>
      <w:tr w:rsidR="00231CEE" w:rsidRPr="000573B9" w14:paraId="3E5F68B1" w14:textId="77777777" w:rsidTr="00E25531">
        <w:trPr>
          <w:trHeight w:val="20"/>
        </w:trPr>
        <w:tc>
          <w:tcPr>
            <w:tcW w:w="6764" w:type="dxa"/>
          </w:tcPr>
          <w:p w14:paraId="3E5F68AE" w14:textId="246C3AB1" w:rsidR="00231CEE" w:rsidRPr="000573B9" w:rsidRDefault="00653596" w:rsidP="009D39C4">
            <w:r>
              <w:t>Microsoft Office</w:t>
            </w:r>
          </w:p>
        </w:tc>
        <w:tc>
          <w:tcPr>
            <w:tcW w:w="2044" w:type="dxa"/>
          </w:tcPr>
          <w:p w14:paraId="3E5F68AF" w14:textId="59635291" w:rsidR="00231CEE" w:rsidRPr="000573B9" w:rsidRDefault="00653596" w:rsidP="009D39C4">
            <w:r>
              <w:t>6</w:t>
            </w:r>
          </w:p>
        </w:tc>
        <w:tc>
          <w:tcPr>
            <w:tcW w:w="1982" w:type="dxa"/>
          </w:tcPr>
          <w:p w14:paraId="3E5F68B0" w14:textId="38193F14" w:rsidR="00231CEE" w:rsidRPr="000573B9" w:rsidRDefault="00A946E7" w:rsidP="009D39C4">
            <w:r>
              <w:t>2</w:t>
            </w:r>
          </w:p>
        </w:tc>
      </w:tr>
      <w:tr w:rsidR="00231CEE" w:rsidRPr="000573B9" w14:paraId="3E5F68B5" w14:textId="77777777" w:rsidTr="00E25531">
        <w:trPr>
          <w:trHeight w:val="20"/>
        </w:trPr>
        <w:tc>
          <w:tcPr>
            <w:tcW w:w="6764" w:type="dxa"/>
          </w:tcPr>
          <w:p w14:paraId="3E5F68B2" w14:textId="54D15B18" w:rsidR="009D39C4" w:rsidRPr="000573B9" w:rsidRDefault="00653596" w:rsidP="009D39C4">
            <w:r>
              <w:t>G</w:t>
            </w:r>
            <w:r w:rsidR="00D959C5">
              <w:t>CP</w:t>
            </w:r>
          </w:p>
        </w:tc>
        <w:tc>
          <w:tcPr>
            <w:tcW w:w="2044" w:type="dxa"/>
          </w:tcPr>
          <w:p w14:paraId="3E5F68B3" w14:textId="5443B6CD" w:rsidR="00231CEE" w:rsidRPr="000573B9" w:rsidRDefault="00D959C5" w:rsidP="009D39C4">
            <w:r>
              <w:t>1</w:t>
            </w:r>
          </w:p>
        </w:tc>
        <w:tc>
          <w:tcPr>
            <w:tcW w:w="1982" w:type="dxa"/>
          </w:tcPr>
          <w:p w14:paraId="3E5F68B4" w14:textId="65F212C3" w:rsidR="00231CEE" w:rsidRPr="000573B9" w:rsidRDefault="00D959C5" w:rsidP="009D39C4">
            <w:r>
              <w:t>1</w:t>
            </w:r>
          </w:p>
        </w:tc>
      </w:tr>
      <w:tr w:rsidR="00231CEE" w:rsidRPr="000573B9" w14:paraId="3E5F68BB" w14:textId="77777777" w:rsidTr="00E25531">
        <w:trPr>
          <w:gridAfter w:val="2"/>
          <w:wAfter w:w="4026" w:type="dxa"/>
          <w:trHeight w:val="432"/>
        </w:trPr>
        <w:tc>
          <w:tcPr>
            <w:tcW w:w="6764" w:type="dxa"/>
            <w:vAlign w:val="center"/>
          </w:tcPr>
          <w:p w14:paraId="3E5F68BA" w14:textId="77777777" w:rsidR="00231CEE" w:rsidRPr="000573B9" w:rsidRDefault="00231CEE" w:rsidP="009D39C4">
            <w:pPr>
              <w:rPr>
                <w:rStyle w:val="SubHeadingbold"/>
              </w:rPr>
            </w:pPr>
            <w:r w:rsidRPr="000573B9">
              <w:rPr>
                <w:rStyle w:val="SubHeadingbold"/>
              </w:rPr>
              <w:t>IT disciplines</w:t>
            </w:r>
          </w:p>
        </w:tc>
      </w:tr>
      <w:tr w:rsidR="00231CEE" w:rsidRPr="000573B9" w14:paraId="3E5F68BF" w14:textId="77777777" w:rsidTr="00E25531">
        <w:trPr>
          <w:trHeight w:val="20"/>
        </w:trPr>
        <w:tc>
          <w:tcPr>
            <w:tcW w:w="6764" w:type="dxa"/>
          </w:tcPr>
          <w:p w14:paraId="3E5F68BC" w14:textId="160F514D" w:rsidR="00231CEE" w:rsidRPr="000573B9" w:rsidRDefault="00DE098C" w:rsidP="009D39C4">
            <w:r>
              <w:t>Web &amp; Application Development</w:t>
            </w:r>
          </w:p>
        </w:tc>
        <w:tc>
          <w:tcPr>
            <w:tcW w:w="2044" w:type="dxa"/>
          </w:tcPr>
          <w:p w14:paraId="3E5F68BD" w14:textId="6A85A34D" w:rsidR="00231CEE" w:rsidRPr="000573B9" w:rsidRDefault="00DE098C" w:rsidP="009D39C4">
            <w:r>
              <w:t>2</w:t>
            </w:r>
          </w:p>
        </w:tc>
        <w:tc>
          <w:tcPr>
            <w:tcW w:w="1982" w:type="dxa"/>
          </w:tcPr>
          <w:p w14:paraId="3E5F68BE" w14:textId="23D6C00E" w:rsidR="00231CEE" w:rsidRPr="000573B9" w:rsidRDefault="00DE098C" w:rsidP="009D39C4">
            <w:r>
              <w:t>1</w:t>
            </w:r>
          </w:p>
        </w:tc>
      </w:tr>
      <w:tr w:rsidR="00231CEE" w:rsidRPr="000573B9" w14:paraId="3E5F68C9" w14:textId="77777777" w:rsidTr="00E25531">
        <w:trPr>
          <w:gridAfter w:val="2"/>
          <w:wAfter w:w="4026" w:type="dxa"/>
          <w:trHeight w:val="432"/>
        </w:trPr>
        <w:tc>
          <w:tcPr>
            <w:tcW w:w="6764" w:type="dxa"/>
            <w:vAlign w:val="center"/>
          </w:tcPr>
          <w:p w14:paraId="3E5F68C8" w14:textId="77777777" w:rsidR="00231CEE" w:rsidRPr="000573B9" w:rsidRDefault="00231CEE" w:rsidP="009D39C4">
            <w:pPr>
              <w:rPr>
                <w:rStyle w:val="SubHeadingbold"/>
              </w:rPr>
            </w:pPr>
            <w:r w:rsidRPr="000573B9">
              <w:rPr>
                <w:rStyle w:val="SubHeadingbold"/>
              </w:rPr>
              <w:t>Industry knowledge</w:t>
            </w:r>
          </w:p>
        </w:tc>
      </w:tr>
      <w:tr w:rsidR="00231CEE" w:rsidRPr="000573B9" w14:paraId="3E5F68CD" w14:textId="77777777" w:rsidTr="00E25531">
        <w:trPr>
          <w:trHeight w:val="20"/>
        </w:trPr>
        <w:tc>
          <w:tcPr>
            <w:tcW w:w="6764" w:type="dxa"/>
          </w:tcPr>
          <w:p w14:paraId="3E5F68CA" w14:textId="521CD5E8" w:rsidR="00231CEE" w:rsidRPr="000573B9" w:rsidRDefault="00A946E7" w:rsidP="009D39C4">
            <w:r>
              <w:t>Git</w:t>
            </w:r>
          </w:p>
        </w:tc>
        <w:tc>
          <w:tcPr>
            <w:tcW w:w="2044" w:type="dxa"/>
          </w:tcPr>
          <w:p w14:paraId="3E5F68CB" w14:textId="374708DD" w:rsidR="00231CEE" w:rsidRPr="000573B9" w:rsidRDefault="00A946E7" w:rsidP="009D39C4">
            <w:r>
              <w:t>5</w:t>
            </w:r>
          </w:p>
        </w:tc>
        <w:tc>
          <w:tcPr>
            <w:tcW w:w="1982" w:type="dxa"/>
          </w:tcPr>
          <w:p w14:paraId="3E5F68CC" w14:textId="3B2BC91F" w:rsidR="00231CEE" w:rsidRPr="000573B9" w:rsidRDefault="00A946E7" w:rsidP="009D39C4">
            <w:r>
              <w:t>2</w:t>
            </w:r>
          </w:p>
        </w:tc>
      </w:tr>
      <w:tr w:rsidR="00231CEE" w:rsidRPr="000573B9" w14:paraId="3E5F68D1" w14:textId="77777777" w:rsidTr="00E25531">
        <w:trPr>
          <w:trHeight w:val="20"/>
        </w:trPr>
        <w:tc>
          <w:tcPr>
            <w:tcW w:w="6764" w:type="dxa"/>
          </w:tcPr>
          <w:p w14:paraId="3E5F68CE" w14:textId="5FFF0AB8" w:rsidR="00231CEE" w:rsidRPr="000573B9" w:rsidRDefault="00D959C5" w:rsidP="009D39C4">
            <w:r>
              <w:t>Agile</w:t>
            </w:r>
          </w:p>
        </w:tc>
        <w:tc>
          <w:tcPr>
            <w:tcW w:w="2044" w:type="dxa"/>
          </w:tcPr>
          <w:p w14:paraId="3E5F68CF" w14:textId="7A251A60" w:rsidR="00231CEE" w:rsidRPr="000573B9" w:rsidRDefault="00A946E7" w:rsidP="009D39C4">
            <w:r>
              <w:t>3</w:t>
            </w:r>
          </w:p>
        </w:tc>
        <w:tc>
          <w:tcPr>
            <w:tcW w:w="1982" w:type="dxa"/>
          </w:tcPr>
          <w:p w14:paraId="3E5F68D0" w14:textId="7C71D7FF" w:rsidR="00231CEE" w:rsidRPr="000573B9" w:rsidRDefault="00A946E7" w:rsidP="009D39C4">
            <w:r>
              <w:t>2</w:t>
            </w:r>
          </w:p>
        </w:tc>
      </w:tr>
      <w:tr w:rsidR="00231CEE" w:rsidRPr="000573B9" w14:paraId="3E5F68D7" w14:textId="77777777" w:rsidTr="00E25531">
        <w:trPr>
          <w:gridAfter w:val="2"/>
          <w:wAfter w:w="4026" w:type="dxa"/>
          <w:trHeight w:val="432"/>
        </w:trPr>
        <w:tc>
          <w:tcPr>
            <w:tcW w:w="6764" w:type="dxa"/>
            <w:vAlign w:val="center"/>
          </w:tcPr>
          <w:p w14:paraId="3E5F68D6" w14:textId="77777777" w:rsidR="00231CEE" w:rsidRPr="000573B9" w:rsidRDefault="00EF300D" w:rsidP="009D39C4">
            <w:pPr>
              <w:rPr>
                <w:rStyle w:val="SubHeadingbold"/>
              </w:rPr>
            </w:pPr>
            <w:r w:rsidRPr="000573B9">
              <w:rPr>
                <w:rStyle w:val="SubHeadingbold"/>
              </w:rPr>
              <w:t>O</w:t>
            </w:r>
            <w:r w:rsidR="00231CEE" w:rsidRPr="000573B9">
              <w:rPr>
                <w:rStyle w:val="SubHeadingbold"/>
              </w:rPr>
              <w:t>ther relevant skills</w:t>
            </w:r>
          </w:p>
        </w:tc>
      </w:tr>
      <w:tr w:rsidR="00231CEE" w:rsidRPr="000573B9" w14:paraId="3E5F68DB" w14:textId="77777777" w:rsidTr="00E25531">
        <w:trPr>
          <w:trHeight w:val="20"/>
        </w:trPr>
        <w:tc>
          <w:tcPr>
            <w:tcW w:w="6764" w:type="dxa"/>
          </w:tcPr>
          <w:p w14:paraId="3E5F68D8" w14:textId="04E9DE2E" w:rsidR="00231CEE" w:rsidRPr="000573B9" w:rsidRDefault="00D959C5" w:rsidP="009D39C4">
            <w:r>
              <w:t>Relational Data &amp; Database Management</w:t>
            </w:r>
          </w:p>
        </w:tc>
        <w:tc>
          <w:tcPr>
            <w:tcW w:w="2044" w:type="dxa"/>
          </w:tcPr>
          <w:p w14:paraId="3E5F68D9" w14:textId="03407750" w:rsidR="00231CEE" w:rsidRPr="000573B9" w:rsidRDefault="00653596" w:rsidP="009D39C4">
            <w:r>
              <w:t>2</w:t>
            </w:r>
          </w:p>
        </w:tc>
        <w:tc>
          <w:tcPr>
            <w:tcW w:w="1982" w:type="dxa"/>
          </w:tcPr>
          <w:p w14:paraId="3E5F68DA" w14:textId="39C5FF8D" w:rsidR="00231CEE" w:rsidRPr="000573B9" w:rsidRDefault="00DE098C" w:rsidP="009D39C4">
            <w:r>
              <w:t>1</w:t>
            </w:r>
          </w:p>
        </w:tc>
      </w:tr>
      <w:tr w:rsidR="00D959C5" w:rsidRPr="000573B9" w14:paraId="4699D0FA" w14:textId="77777777" w:rsidTr="00E25531">
        <w:trPr>
          <w:trHeight w:val="20"/>
        </w:trPr>
        <w:tc>
          <w:tcPr>
            <w:tcW w:w="6764" w:type="dxa"/>
          </w:tcPr>
          <w:p w14:paraId="51BB48B8" w14:textId="758D83D9" w:rsidR="00D959C5" w:rsidRDefault="00D959C5" w:rsidP="009D39C4">
            <w:r>
              <w:t>NoSQL</w:t>
            </w:r>
          </w:p>
        </w:tc>
        <w:tc>
          <w:tcPr>
            <w:tcW w:w="2044" w:type="dxa"/>
          </w:tcPr>
          <w:p w14:paraId="18E1AD90" w14:textId="12C6AE84" w:rsidR="00D959C5" w:rsidRDefault="00D959C5" w:rsidP="009D39C4">
            <w:r>
              <w:t>1</w:t>
            </w:r>
          </w:p>
        </w:tc>
        <w:tc>
          <w:tcPr>
            <w:tcW w:w="1982" w:type="dxa"/>
          </w:tcPr>
          <w:p w14:paraId="24CC2450" w14:textId="6B21B21A" w:rsidR="00D959C5" w:rsidRDefault="00D959C5" w:rsidP="009D39C4">
            <w:r>
              <w:t>1</w:t>
            </w:r>
            <w:bookmarkStart w:id="0" w:name="_GoBack"/>
            <w:bookmarkEnd w:id="0"/>
          </w:p>
        </w:tc>
      </w:tr>
    </w:tbl>
    <w:p w14:paraId="3E5F68E4" w14:textId="0BC6BBED" w:rsidR="001026D6" w:rsidRDefault="009D39C4" w:rsidP="001026D6">
      <w:pPr>
        <w:pStyle w:val="BodyContentStyle"/>
      </w:pPr>
      <w:r>
        <w:br w:type="textWrapping" w:clear="all"/>
      </w:r>
      <w:r w:rsidR="001026D6">
        <w:t>* 0</w:t>
      </w:r>
      <w:r w:rsidR="001026D6" w:rsidRPr="004106D1">
        <w:t xml:space="preserve"> = </w:t>
      </w:r>
      <w:r w:rsidR="001026D6">
        <w:t>none</w:t>
      </w:r>
      <w:r w:rsidR="001026D6" w:rsidRPr="004106D1">
        <w:t xml:space="preserve">, </w:t>
      </w:r>
      <w:r w:rsidR="001026D6">
        <w:t>1</w:t>
      </w:r>
      <w:r w:rsidR="001026D6" w:rsidRPr="004106D1">
        <w:t xml:space="preserve"> = </w:t>
      </w:r>
      <w:r w:rsidR="001026D6">
        <w:t>little</w:t>
      </w:r>
      <w:r w:rsidR="001026D6" w:rsidRPr="004106D1">
        <w:t xml:space="preserve">, </w:t>
      </w:r>
      <w:r w:rsidR="001026D6">
        <w:t>2</w:t>
      </w:r>
      <w:r w:rsidR="001026D6" w:rsidRPr="004106D1">
        <w:t xml:space="preserve"> = </w:t>
      </w:r>
      <w:r w:rsidR="001026D6">
        <w:t>good</w:t>
      </w:r>
      <w:r w:rsidR="001026D6" w:rsidRPr="004106D1">
        <w:t xml:space="preserve">, </w:t>
      </w:r>
      <w:r w:rsidR="001026D6">
        <w:t>3</w:t>
      </w:r>
      <w:r w:rsidR="001026D6" w:rsidRPr="004106D1">
        <w:t xml:space="preserve"> = </w:t>
      </w:r>
      <w:r w:rsidR="001026D6">
        <w:t>very good, 4 = expert</w:t>
      </w:r>
    </w:p>
    <w:p w14:paraId="3E5F68FD" w14:textId="77777777" w:rsidR="00D73332" w:rsidRPr="001B0862" w:rsidRDefault="00D73332">
      <w:pPr>
        <w:rPr>
          <w:lang w:val="fr-CA"/>
        </w:rPr>
      </w:pPr>
    </w:p>
    <w:sectPr w:rsidR="00D73332" w:rsidRPr="001B0862" w:rsidSect="001B086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2560" w:right="720" w:bottom="11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D89CD" w14:textId="77777777" w:rsidR="00B86CC5" w:rsidRPr="00B54B48" w:rsidRDefault="00B86CC5" w:rsidP="00876246">
      <w:pPr>
        <w:spacing w:before="0" w:after="0"/>
        <w:rPr>
          <w:rFonts w:ascii="Calibri" w:hAnsi="Calibri"/>
        </w:rPr>
      </w:pPr>
      <w:r>
        <w:separator/>
      </w:r>
    </w:p>
  </w:endnote>
  <w:endnote w:type="continuationSeparator" w:id="0">
    <w:p w14:paraId="1386570F" w14:textId="77777777" w:rsidR="00B86CC5" w:rsidRPr="00B54B48" w:rsidRDefault="00B86CC5" w:rsidP="00876246">
      <w:pPr>
        <w:spacing w:before="0" w:after="0"/>
        <w:rPr>
          <w:rFonts w:ascii="Calibri" w:hAnsi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BA0D3" w14:textId="54DDE0D9" w:rsidR="00E04ABF" w:rsidRDefault="00E04ABF" w:rsidP="00E04ABF">
    <w:pPr>
      <w:pStyle w:val="Footer"/>
    </w:pPr>
    <w:r>
      <w:t>© 20</w:t>
    </w:r>
    <w:r w:rsidR="00B566B9">
      <w:t>20</w:t>
    </w:r>
    <w:r>
      <w:t xml:space="preserve"> CGI Inc.</w:t>
    </w:r>
    <w:r>
      <w:tab/>
    </w:r>
    <w:r>
      <w:tab/>
      <w:t>Confidential                                                                            2</w:t>
    </w:r>
  </w:p>
  <w:p w14:paraId="025751D6" w14:textId="33689390" w:rsidR="00963003" w:rsidRPr="0085298C" w:rsidRDefault="00963003" w:rsidP="00963003">
    <w:pPr>
      <w:tabs>
        <w:tab w:val="left" w:pos="4680"/>
        <w:tab w:val="left" w:pos="5040"/>
      </w:tabs>
      <w:spacing w:before="200" w:after="0" w:line="271" w:lineRule="auto"/>
      <w:outlineLvl w:val="2"/>
      <w:rPr>
        <w:i/>
      </w:rPr>
    </w:pPr>
    <w:r w:rsidRPr="00B91299">
      <w:rPr>
        <w:i/>
      </w:rPr>
      <w:t xml:space="preserve">CV/resume </w:t>
    </w:r>
    <w:r>
      <w:rPr>
        <w:i/>
      </w:rPr>
      <w:t>v</w:t>
    </w:r>
    <w:r w:rsidR="009B24FA" w:rsidRPr="009B24FA">
      <w:rPr>
        <w:i/>
      </w:rPr>
      <w:t>1.0</w:t>
    </w:r>
    <w:r>
      <w:rPr>
        <w:i/>
      </w:rPr>
      <w:t xml:space="preserve">, </w:t>
    </w:r>
    <w:r w:rsidRPr="00B91299">
      <w:rPr>
        <w:i/>
      </w:rPr>
      <w:t xml:space="preserve">revised </w:t>
    </w:r>
    <w:r w:rsidR="009B24FA" w:rsidRPr="009B24FA">
      <w:rPr>
        <w:i/>
      </w:rPr>
      <w:t>01/29/2021</w:t>
    </w:r>
  </w:p>
  <w:p w14:paraId="3E5F690A" w14:textId="178A07E2" w:rsidR="004F7107" w:rsidRPr="00963003" w:rsidRDefault="004F7107" w:rsidP="00963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6F74E" w14:textId="1EC6553B" w:rsidR="00E04ABF" w:rsidRDefault="00E04ABF" w:rsidP="00E04ABF">
    <w:pPr>
      <w:pStyle w:val="Footer"/>
    </w:pPr>
    <w:r>
      <w:t>© 20</w:t>
    </w:r>
    <w:r w:rsidR="00B566B9">
      <w:t>20</w:t>
    </w:r>
    <w:r>
      <w:t xml:space="preserve"> CGI Inc.</w:t>
    </w:r>
    <w:r>
      <w:tab/>
    </w:r>
    <w:r>
      <w:tab/>
      <w:t>Confidential                                                                            1</w:t>
    </w:r>
  </w:p>
  <w:p w14:paraId="71338E4F" w14:textId="276C6F5D" w:rsidR="00963003" w:rsidRDefault="00963003" w:rsidP="00963003">
    <w:pPr>
      <w:tabs>
        <w:tab w:val="left" w:pos="4680"/>
        <w:tab w:val="left" w:pos="5040"/>
      </w:tabs>
      <w:spacing w:before="200" w:after="0" w:line="271" w:lineRule="auto"/>
      <w:outlineLvl w:val="2"/>
    </w:pPr>
    <w:r w:rsidRPr="00B91299">
      <w:rPr>
        <w:i/>
      </w:rPr>
      <w:t xml:space="preserve">CV/resume </w:t>
    </w:r>
    <w:r w:rsidRPr="009B24FA">
      <w:rPr>
        <w:i/>
      </w:rPr>
      <w:t>v</w:t>
    </w:r>
    <w:r w:rsidR="009B24FA" w:rsidRPr="009B24FA">
      <w:rPr>
        <w:i/>
      </w:rPr>
      <w:t>1.0</w:t>
    </w:r>
    <w:r>
      <w:rPr>
        <w:i/>
      </w:rPr>
      <w:t xml:space="preserve">, </w:t>
    </w:r>
    <w:r w:rsidRPr="00B91299">
      <w:rPr>
        <w:i/>
      </w:rPr>
      <w:t xml:space="preserve">revised </w:t>
    </w:r>
    <w:r w:rsidR="009B24FA" w:rsidRPr="009B24FA">
      <w:rPr>
        <w:i/>
      </w:rPr>
      <w:t>01/29/2021</w:t>
    </w:r>
  </w:p>
  <w:p w14:paraId="3E5F690D" w14:textId="108C7A81" w:rsidR="00B4109F" w:rsidRPr="00963003" w:rsidRDefault="00B4109F" w:rsidP="00963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5210B" w14:textId="77777777" w:rsidR="00B86CC5" w:rsidRPr="00B54B48" w:rsidRDefault="00B86CC5" w:rsidP="00876246">
      <w:pPr>
        <w:spacing w:before="0" w:after="0"/>
        <w:rPr>
          <w:rFonts w:ascii="Calibri" w:hAnsi="Calibri"/>
        </w:rPr>
      </w:pPr>
      <w:r>
        <w:separator/>
      </w:r>
    </w:p>
  </w:footnote>
  <w:footnote w:type="continuationSeparator" w:id="0">
    <w:p w14:paraId="2FB4C409" w14:textId="77777777" w:rsidR="00B86CC5" w:rsidRPr="00B54B48" w:rsidRDefault="00B86CC5" w:rsidP="00876246">
      <w:pPr>
        <w:spacing w:before="0" w:after="0"/>
        <w:rPr>
          <w:rFonts w:ascii="Calibri" w:hAnsi="Calibr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F6905" w14:textId="408152A2" w:rsidR="00A01CED" w:rsidRDefault="00A311D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1" layoutInCell="1" allowOverlap="1" wp14:anchorId="3C4BE18D" wp14:editId="3B350830">
              <wp:simplePos x="0" y="0"/>
              <wp:positionH relativeFrom="column">
                <wp:posOffset>-127000</wp:posOffset>
              </wp:positionH>
              <wp:positionV relativeFrom="page">
                <wp:posOffset>-457200</wp:posOffset>
              </wp:positionV>
              <wp:extent cx="2897505" cy="1861820"/>
              <wp:effectExtent l="0" t="0" r="0" b="5080"/>
              <wp:wrapNone/>
              <wp:docPr id="241" name="Group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7505" cy="1861820"/>
                        <a:chOff x="0" y="0"/>
                        <a:chExt cx="2897973" cy="1861869"/>
                      </a:xfrm>
                    </wpg:grpSpPr>
                    <wps:wsp>
                      <wps:cNvPr id="242" name="Line 5"/>
                      <wps:cNvCnPr/>
                      <wps:spPr bwMode="auto">
                        <a:xfrm flipH="1" flipV="1">
                          <a:off x="808893" y="0"/>
                          <a:ext cx="410845" cy="89027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" name="Line 6"/>
                      <wps:cNvCnPr/>
                      <wps:spPr bwMode="auto">
                        <a:xfrm>
                          <a:off x="592853" y="0"/>
                          <a:ext cx="0" cy="116840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4" name="Line 7"/>
                      <wps:cNvCnPr/>
                      <wps:spPr bwMode="auto">
                        <a:xfrm>
                          <a:off x="592853" y="1165609"/>
                          <a:ext cx="347980" cy="17462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5" name="Line 8"/>
                      <wps:cNvCnPr/>
                      <wps:spPr bwMode="auto">
                        <a:xfrm flipH="1">
                          <a:off x="386862" y="1165609"/>
                          <a:ext cx="209550" cy="52324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Line 9"/>
                      <wps:cNvCnPr/>
                      <wps:spPr bwMode="auto">
                        <a:xfrm flipV="1">
                          <a:off x="2265904" y="1446963"/>
                          <a:ext cx="174625" cy="31369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10"/>
                      <wps:cNvCnPr/>
                      <wps:spPr bwMode="auto">
                        <a:xfrm>
                          <a:off x="2441750" y="1446963"/>
                          <a:ext cx="383540" cy="24384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11"/>
                      <wps:cNvCnPr/>
                      <wps:spPr bwMode="auto">
                        <a:xfrm flipV="1">
                          <a:off x="592853" y="889280"/>
                          <a:ext cx="627380" cy="27876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12"/>
                      <wps:cNvCnPr/>
                      <wps:spPr bwMode="auto">
                        <a:xfrm flipV="1">
                          <a:off x="1220875" y="502418"/>
                          <a:ext cx="313690" cy="38354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13"/>
                      <wps:cNvCnPr/>
                      <wps:spPr bwMode="auto">
                        <a:xfrm flipH="1" flipV="1">
                          <a:off x="1220875" y="889280"/>
                          <a:ext cx="1045845" cy="87185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14"/>
                      <wps:cNvCnPr/>
                      <wps:spPr bwMode="auto">
                        <a:xfrm flipH="1">
                          <a:off x="2265904" y="1688124"/>
                          <a:ext cx="558165" cy="6985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15"/>
                      <wps:cNvCnPr/>
                      <wps:spPr bwMode="auto">
                        <a:xfrm flipH="1" flipV="1">
                          <a:off x="105508" y="607926"/>
                          <a:ext cx="488950" cy="55753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16"/>
                      <wps:cNvCnPr/>
                      <wps:spPr bwMode="auto">
                        <a:xfrm>
                          <a:off x="105508" y="607926"/>
                          <a:ext cx="1116330" cy="27876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17"/>
                      <wps:cNvCnPr/>
                      <wps:spPr bwMode="auto">
                        <a:xfrm flipH="1">
                          <a:off x="1396721" y="502418"/>
                          <a:ext cx="139065" cy="111569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18"/>
                      <wps:cNvCnPr/>
                      <wps:spPr bwMode="auto">
                        <a:xfrm>
                          <a:off x="1220875" y="889280"/>
                          <a:ext cx="174625" cy="73215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Oval 19"/>
                      <wps:cNvSpPr>
                        <a:spLocks noChangeArrowheads="1"/>
                      </wps:cNvSpPr>
                      <wps:spPr bwMode="auto">
                        <a:xfrm>
                          <a:off x="0" y="502418"/>
                          <a:ext cx="208915" cy="20891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Oval 20"/>
                      <wps:cNvSpPr>
                        <a:spLocks noChangeArrowheads="1"/>
                      </wps:cNvSpPr>
                      <wps:spPr bwMode="auto">
                        <a:xfrm>
                          <a:off x="1220875" y="1446963"/>
                          <a:ext cx="348615" cy="34798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Oval 21"/>
                      <wps:cNvSpPr>
                        <a:spLocks noChangeArrowheads="1"/>
                      </wps:cNvSpPr>
                      <wps:spPr bwMode="auto">
                        <a:xfrm>
                          <a:off x="1431890" y="401935"/>
                          <a:ext cx="209550" cy="2095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Oval 22"/>
                      <wps:cNvSpPr>
                        <a:spLocks noChangeArrowheads="1"/>
                      </wps:cNvSpPr>
                      <wps:spPr bwMode="auto">
                        <a:xfrm>
                          <a:off x="2165420" y="1652954"/>
                          <a:ext cx="209550" cy="20891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Oval 23"/>
                      <wps:cNvSpPr>
                        <a:spLocks noChangeArrowheads="1"/>
                      </wps:cNvSpPr>
                      <wps:spPr bwMode="auto">
                        <a:xfrm>
                          <a:off x="2406580" y="1411794"/>
                          <a:ext cx="69850" cy="6921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Oval 24"/>
                      <wps:cNvSpPr>
                        <a:spLocks noChangeArrowheads="1"/>
                      </wps:cNvSpPr>
                      <wps:spPr bwMode="auto">
                        <a:xfrm>
                          <a:off x="351693" y="1652954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Oval 25"/>
                      <wps:cNvSpPr>
                        <a:spLocks noChangeArrowheads="1"/>
                      </wps:cNvSpPr>
                      <wps:spPr bwMode="auto">
                        <a:xfrm>
                          <a:off x="522515" y="1095271"/>
                          <a:ext cx="139700" cy="1397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Oval 26"/>
                      <wps:cNvSpPr>
                        <a:spLocks noChangeArrowheads="1"/>
                      </wps:cNvSpPr>
                      <wps:spPr bwMode="auto">
                        <a:xfrm>
                          <a:off x="874207" y="1271117"/>
                          <a:ext cx="139065" cy="1397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Oval 27"/>
                      <wps:cNvSpPr>
                        <a:spLocks noChangeArrowheads="1"/>
                      </wps:cNvSpPr>
                      <wps:spPr bwMode="auto">
                        <a:xfrm>
                          <a:off x="1080198" y="748603"/>
                          <a:ext cx="278765" cy="279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Oval 28"/>
                      <wps:cNvSpPr>
                        <a:spLocks noChangeArrowheads="1"/>
                      </wps:cNvSpPr>
                      <wps:spPr bwMode="auto">
                        <a:xfrm>
                          <a:off x="2758273" y="1622809"/>
                          <a:ext cx="139700" cy="1397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7DDB64" id="Group 241" o:spid="_x0000_s1026" style="position:absolute;margin-left:-10pt;margin-top:-36pt;width:228.15pt;height:146.6pt;z-index:251674624;mso-position-vertical-relative:page" coordsize="28979,18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">
              <v:line id="Line 5" o:spid="_x0000_s1027" style="position:absolute;flip:x y;visibility:visible;mso-wrap-style:square" from="8088,0" to="12197,8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" strokecolor="#c8c8c8" strokeweight=".55pt">
                <v:stroke joinstyle="miter"/>
              </v:line>
              <v:line id="Line 6" o:spid="_x0000_s1028" style="position:absolute;visibility:visible;mso-wrap-style:square" from="5928,0" to="5928,11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" strokecolor="#c8c8c8" strokeweight=".55pt">
                <v:stroke joinstyle="miter"/>
              </v:line>
              <v:line id="Line 7" o:spid="_x0000_s1029" style="position:absolute;visibility:visible;mso-wrap-style:square" from="5928,11656" to="9408,13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" strokecolor="#c8c8c8" strokeweight=".55pt">
                <v:stroke joinstyle="miter"/>
              </v:line>
              <v:line id="Line 8" o:spid="_x0000_s1030" style="position:absolute;flip:x;visibility:visible;mso-wrap-style:square" from="3868,11656" to="5964,16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" strokecolor="#c8c8c8" strokeweight=".55pt">
                <v:stroke joinstyle="miter"/>
              </v:line>
              <v:line id="Line 9" o:spid="_x0000_s1031" style="position:absolute;flip:y;visibility:visible;mso-wrap-style:square" from="22659,14469" to="24405,1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" strokecolor="#c8c8c8" strokeweight=".55pt">
                <v:stroke joinstyle="miter"/>
              </v:line>
              <v:line id="Line 10" o:spid="_x0000_s1032" style="position:absolute;visibility:visible;mso-wrap-style:square" from="24417,14469" to="28252,16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" strokecolor="#c8c8c8" strokeweight=".55pt">
                <v:stroke joinstyle="miter"/>
              </v:line>
              <v:line id="Line 11" o:spid="_x0000_s1033" style="position:absolute;flip:y;visibility:visible;mso-wrap-style:square" from="5928,8892" to="12202,1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" strokecolor="#c8c8c8" strokeweight=".55pt">
                <v:stroke joinstyle="miter"/>
              </v:line>
              <v:line id="Line 12" o:spid="_x0000_s1034" style="position:absolute;flip:y;visibility:visible;mso-wrap-style:square" from="12208,5024" to="15345,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" strokecolor="#c8c8c8" strokeweight=".55pt">
                <v:stroke joinstyle="miter"/>
              </v:line>
              <v:line id="Line 13" o:spid="_x0000_s1035" style="position:absolute;flip:x y;visibility:visible;mso-wrap-style:square" from="12208,8892" to="22667,17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" strokecolor="#c8c8c8" strokeweight=".55pt">
                <v:stroke joinstyle="miter"/>
              </v:line>
              <v:line id="Line 14" o:spid="_x0000_s1036" style="position:absolute;flip:x;visibility:visible;mso-wrap-style:square" from="22659,16881" to="28240,1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" strokecolor="#c8c8c8" strokeweight=".55pt">
                <v:stroke joinstyle="miter"/>
              </v:line>
              <v:line id="Line 15" o:spid="_x0000_s1037" style="position:absolute;flip:x y;visibility:visible;mso-wrap-style:square" from="1055,6079" to="5944,1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" strokecolor="#c8c8c8" strokeweight=".55pt">
                <v:stroke joinstyle="miter"/>
              </v:line>
              <v:line id="Line 16" o:spid="_x0000_s1038" style="position:absolute;visibility:visible;mso-wrap-style:square" from="1055,6079" to="12218,8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" strokecolor="#c8c8c8" strokeweight=".55pt">
                <v:stroke joinstyle="miter"/>
              </v:line>
              <v:line id="Line 17" o:spid="_x0000_s1039" style="position:absolute;flip:x;visibility:visible;mso-wrap-style:square" from="13967,5024" to="15357,1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" strokecolor="#c8c8c8" strokeweight=".55pt">
                <v:stroke joinstyle="miter"/>
              </v:line>
              <v:line id="Line 18" o:spid="_x0000_s1040" style="position:absolute;visibility:visible;mso-wrap-style:square" from="12208,8892" to="13955,16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" strokecolor="#c8c8c8" strokeweight=".55pt">
                <v:stroke joinstyle="miter"/>
              </v:line>
              <v:oval id="Oval 19" o:spid="_x0000_s1041" style="position:absolute;top:5024;width:2089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" fillcolor="#ff6a00 [3206]" stroked="f"/>
              <v:oval id="Oval 20" o:spid="_x0000_s1042" style="position:absolute;left:12208;top:14469;width:3486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" fillcolor="#e61739 [3204]" stroked="f"/>
              <v:oval id="Oval 21" o:spid="_x0000_s1043" style="position:absolute;left:14318;top:4019;width:2096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" fillcolor="#ff6a00 [3206]" stroked="f"/>
              <v:oval id="Oval 22" o:spid="_x0000_s1044" style="position:absolute;left:21654;top:16529;width:2095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" fillcolor="#991f3d [3205]" stroked="f"/>
              <v:oval id="Oval 23" o:spid="_x0000_s1045" style="position:absolute;left:24065;top:14117;width:699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" fillcolor="#ff6a00 [3206]" stroked="f"/>
              <v:oval id="Oval 24" o:spid="_x0000_s1046" style="position:absolute;left:3516;top:16529;width:699;height: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" fillcolor="#991f3d [3205]" stroked="f"/>
              <v:oval id="Oval 25" o:spid="_x0000_s1047" style="position:absolute;left:5225;top:10952;width:1397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" fillcolor="#e61739 [3204]" stroked="f"/>
              <v:oval id="Oval 26" o:spid="_x0000_s1048" style="position:absolute;left:8742;top:12711;width:1390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" fillcolor="#991f3d [3205]" stroked="f"/>
              <v:oval id="Oval 27" o:spid="_x0000_s1049" style="position:absolute;left:10801;top:7486;width:278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" fillcolor="#991f3d [3205]" stroked="f"/>
              <v:oval id="Oval 28" o:spid="_x0000_s1050" style="position:absolute;left:27582;top:16228;width:1397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" fillcolor="#e61739 [3204]" stroked="f"/>
              <w10:wrap anchory="page"/>
              <w10:anchorlock/>
            </v:group>
          </w:pict>
        </mc:Fallback>
      </mc:AlternateContent>
    </w:r>
    <w:r w:rsidR="00C41C13"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B12FA69" wp14:editId="486F1E95">
              <wp:simplePos x="0" y="0"/>
              <wp:positionH relativeFrom="rightMargin">
                <wp:align>right</wp:align>
              </wp:positionH>
              <wp:positionV relativeFrom="page">
                <wp:posOffset>457200</wp:posOffset>
              </wp:positionV>
              <wp:extent cx="1473200" cy="1017905"/>
              <wp:effectExtent l="0" t="0" r="0" b="0"/>
              <wp:wrapNone/>
              <wp:docPr id="33" name="Canvas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3200" cy="1017905"/>
                        <a:chOff x="0" y="0"/>
                        <a:chExt cx="1473200" cy="1017905"/>
                      </a:xfrm>
                    </wpg:grpSpPr>
                    <wps:wsp>
                      <wps:cNvPr id="34" name="Rectangle 34"/>
                      <wps:cNvSpPr/>
                      <wps:spPr>
                        <a:xfrm>
                          <a:off x="0" y="0"/>
                          <a:ext cx="1473200" cy="1017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  <wpg:grpSp>
                      <wpg:cNvPr id="35" name="Group 35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21080" cy="1016001"/>
                          <a:chOff x="0" y="0"/>
                          <a:chExt cx="1148715" cy="1143000"/>
                        </a:xfrm>
                      </wpg:grpSpPr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0" y="374015"/>
                            <a:ext cx="300355" cy="356870"/>
                          </a:xfrm>
                          <a:custGeom>
                            <a:avLst/>
                            <a:gdLst>
                              <a:gd name="T0" fmla="*/ 1002 w 1576"/>
                              <a:gd name="T1" fmla="*/ 361 h 1875"/>
                              <a:gd name="T2" fmla="*/ 410 w 1576"/>
                              <a:gd name="T3" fmla="*/ 938 h 1875"/>
                              <a:gd name="T4" fmla="*/ 1005 w 1576"/>
                              <a:gd name="T5" fmla="*/ 1514 h 1875"/>
                              <a:gd name="T6" fmla="*/ 1573 w 1576"/>
                              <a:gd name="T7" fmla="*/ 1275 h 1875"/>
                              <a:gd name="T8" fmla="*/ 1573 w 1576"/>
                              <a:gd name="T9" fmla="*/ 1707 h 1875"/>
                              <a:gd name="T10" fmla="*/ 976 w 1576"/>
                              <a:gd name="T11" fmla="*/ 1875 h 1875"/>
                              <a:gd name="T12" fmla="*/ 0 w 1576"/>
                              <a:gd name="T13" fmla="*/ 938 h 1875"/>
                              <a:gd name="T14" fmla="*/ 978 w 1576"/>
                              <a:gd name="T15" fmla="*/ 0 h 1875"/>
                              <a:gd name="T16" fmla="*/ 1576 w 1576"/>
                              <a:gd name="T17" fmla="*/ 139 h 1875"/>
                              <a:gd name="T18" fmla="*/ 1576 w 1576"/>
                              <a:gd name="T19" fmla="*/ 562 h 1875"/>
                              <a:gd name="T20" fmla="*/ 1002 w 1576"/>
                              <a:gd name="T21" fmla="*/ 361 h 1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76" h="1875">
                                <a:moveTo>
                                  <a:pt x="1002" y="361"/>
                                </a:moveTo>
                                <a:cubicBezTo>
                                  <a:pt x="635" y="361"/>
                                  <a:pt x="410" y="648"/>
                                  <a:pt x="410" y="938"/>
                                </a:cubicBezTo>
                                <a:cubicBezTo>
                                  <a:pt x="410" y="1286"/>
                                  <a:pt x="694" y="1514"/>
                                  <a:pt x="1005" y="1514"/>
                                </a:cubicBezTo>
                                <a:cubicBezTo>
                                  <a:pt x="1211" y="1514"/>
                                  <a:pt x="1407" y="1422"/>
                                  <a:pt x="1573" y="1275"/>
                                </a:cubicBezTo>
                                <a:cubicBezTo>
                                  <a:pt x="1573" y="1707"/>
                                  <a:pt x="1573" y="1707"/>
                                  <a:pt x="1573" y="1707"/>
                                </a:cubicBezTo>
                                <a:cubicBezTo>
                                  <a:pt x="1399" y="1811"/>
                                  <a:pt x="1161" y="1875"/>
                                  <a:pt x="976" y="1875"/>
                                </a:cubicBezTo>
                                <a:cubicBezTo>
                                  <a:pt x="445" y="1875"/>
                                  <a:pt x="0" y="1444"/>
                                  <a:pt x="0" y="938"/>
                                </a:cubicBezTo>
                                <a:cubicBezTo>
                                  <a:pt x="0" y="401"/>
                                  <a:pt x="448" y="0"/>
                                  <a:pt x="978" y="0"/>
                                </a:cubicBezTo>
                                <a:cubicBezTo>
                                  <a:pt x="1182" y="0"/>
                                  <a:pt x="1420" y="61"/>
                                  <a:pt x="1576" y="139"/>
                                </a:cubicBezTo>
                                <a:cubicBezTo>
                                  <a:pt x="1576" y="562"/>
                                  <a:pt x="1576" y="562"/>
                                  <a:pt x="1576" y="562"/>
                                </a:cubicBezTo>
                                <a:cubicBezTo>
                                  <a:pt x="1380" y="434"/>
                                  <a:pt x="1182" y="361"/>
                                  <a:pt x="1002" y="361"/>
                                </a:cubicBezTo>
                              </a:path>
                            </a:pathLst>
                          </a:custGeom>
                          <a:solidFill>
                            <a:srgbClr val="E617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327025" y="374015"/>
                            <a:ext cx="310515" cy="356870"/>
                          </a:xfrm>
                          <a:custGeom>
                            <a:avLst/>
                            <a:gdLst>
                              <a:gd name="T0" fmla="*/ 983 w 1629"/>
                              <a:gd name="T1" fmla="*/ 1875 h 1875"/>
                              <a:gd name="T2" fmla="*/ 0 w 1629"/>
                              <a:gd name="T3" fmla="*/ 937 h 1875"/>
                              <a:gd name="T4" fmla="*/ 1007 w 1629"/>
                              <a:gd name="T5" fmla="*/ 0 h 1875"/>
                              <a:gd name="T6" fmla="*/ 1618 w 1629"/>
                              <a:gd name="T7" fmla="*/ 126 h 1875"/>
                              <a:gd name="T8" fmla="*/ 1618 w 1629"/>
                              <a:gd name="T9" fmla="*/ 546 h 1875"/>
                              <a:gd name="T10" fmla="*/ 1015 w 1629"/>
                              <a:gd name="T11" fmla="*/ 361 h 1875"/>
                              <a:gd name="T12" fmla="*/ 410 w 1629"/>
                              <a:gd name="T13" fmla="*/ 937 h 1875"/>
                              <a:gd name="T14" fmla="*/ 1020 w 1629"/>
                              <a:gd name="T15" fmla="*/ 1524 h 1875"/>
                              <a:gd name="T16" fmla="*/ 1243 w 1629"/>
                              <a:gd name="T17" fmla="*/ 1487 h 1875"/>
                              <a:gd name="T18" fmla="*/ 1243 w 1629"/>
                              <a:gd name="T19" fmla="*/ 1149 h 1875"/>
                              <a:gd name="T20" fmla="*/ 943 w 1629"/>
                              <a:gd name="T21" fmla="*/ 1149 h 1875"/>
                              <a:gd name="T22" fmla="*/ 943 w 1629"/>
                              <a:gd name="T23" fmla="*/ 793 h 1875"/>
                              <a:gd name="T24" fmla="*/ 1629 w 1629"/>
                              <a:gd name="T25" fmla="*/ 793 h 1875"/>
                              <a:gd name="T26" fmla="*/ 1629 w 1629"/>
                              <a:gd name="T27" fmla="*/ 1741 h 1875"/>
                              <a:gd name="T28" fmla="*/ 983 w 1629"/>
                              <a:gd name="T29" fmla="*/ 1875 h 1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29" h="1875">
                                <a:moveTo>
                                  <a:pt x="983" y="1875"/>
                                </a:moveTo>
                                <a:cubicBezTo>
                                  <a:pt x="450" y="1875"/>
                                  <a:pt x="0" y="1460"/>
                                  <a:pt x="0" y="937"/>
                                </a:cubicBezTo>
                                <a:cubicBezTo>
                                  <a:pt x="0" y="410"/>
                                  <a:pt x="447" y="0"/>
                                  <a:pt x="1007" y="0"/>
                                </a:cubicBezTo>
                                <a:cubicBezTo>
                                  <a:pt x="1211" y="0"/>
                                  <a:pt x="1463" y="53"/>
                                  <a:pt x="1618" y="126"/>
                                </a:cubicBezTo>
                                <a:cubicBezTo>
                                  <a:pt x="1618" y="546"/>
                                  <a:pt x="1618" y="546"/>
                                  <a:pt x="1618" y="546"/>
                                </a:cubicBezTo>
                                <a:cubicBezTo>
                                  <a:pt x="1441" y="444"/>
                                  <a:pt x="1214" y="361"/>
                                  <a:pt x="1015" y="361"/>
                                </a:cubicBezTo>
                                <a:cubicBezTo>
                                  <a:pt x="648" y="361"/>
                                  <a:pt x="410" y="648"/>
                                  <a:pt x="410" y="937"/>
                                </a:cubicBezTo>
                                <a:cubicBezTo>
                                  <a:pt x="410" y="1278"/>
                                  <a:pt x="691" y="1524"/>
                                  <a:pt x="1020" y="1524"/>
                                </a:cubicBezTo>
                                <a:cubicBezTo>
                                  <a:pt x="1090" y="1524"/>
                                  <a:pt x="1157" y="1519"/>
                                  <a:pt x="1243" y="1487"/>
                                </a:cubicBezTo>
                                <a:cubicBezTo>
                                  <a:pt x="1243" y="1149"/>
                                  <a:pt x="1243" y="1149"/>
                                  <a:pt x="1243" y="1149"/>
                                </a:cubicBezTo>
                                <a:cubicBezTo>
                                  <a:pt x="943" y="1149"/>
                                  <a:pt x="943" y="1149"/>
                                  <a:pt x="943" y="1149"/>
                                </a:cubicBezTo>
                                <a:cubicBezTo>
                                  <a:pt x="943" y="793"/>
                                  <a:pt x="943" y="793"/>
                                  <a:pt x="943" y="793"/>
                                </a:cubicBezTo>
                                <a:cubicBezTo>
                                  <a:pt x="1629" y="793"/>
                                  <a:pt x="1629" y="793"/>
                                  <a:pt x="1629" y="793"/>
                                </a:cubicBezTo>
                                <a:cubicBezTo>
                                  <a:pt x="1629" y="1741"/>
                                  <a:pt x="1629" y="1741"/>
                                  <a:pt x="1629" y="1741"/>
                                </a:cubicBezTo>
                                <a:cubicBezTo>
                                  <a:pt x="1433" y="1830"/>
                                  <a:pt x="1214" y="1875"/>
                                  <a:pt x="983" y="1875"/>
                                </a:cubicBezTo>
                              </a:path>
                            </a:pathLst>
                          </a:custGeom>
                          <a:solidFill>
                            <a:srgbClr val="E617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94690" y="381000"/>
                            <a:ext cx="73025" cy="342900"/>
                          </a:xfrm>
                          <a:prstGeom prst="rect">
                            <a:avLst/>
                          </a:prstGeom>
                          <a:solidFill>
                            <a:srgbClr val="E617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5715" y="0"/>
                            <a:ext cx="1143000" cy="1143000"/>
                          </a:xfrm>
                          <a:custGeom>
                            <a:avLst/>
                            <a:gdLst>
                              <a:gd name="T0" fmla="*/ 0 w 1800"/>
                              <a:gd name="T1" fmla="*/ 0 h 1800"/>
                              <a:gd name="T2" fmla="*/ 0 w 1800"/>
                              <a:gd name="T3" fmla="*/ 200 h 1800"/>
                              <a:gd name="T4" fmla="*/ 1600 w 1800"/>
                              <a:gd name="T5" fmla="*/ 200 h 1800"/>
                              <a:gd name="T6" fmla="*/ 1600 w 1800"/>
                              <a:gd name="T7" fmla="*/ 1800 h 1800"/>
                              <a:gd name="T8" fmla="*/ 1800 w 1800"/>
                              <a:gd name="T9" fmla="*/ 1800 h 1800"/>
                              <a:gd name="T10" fmla="*/ 1800 w 1800"/>
                              <a:gd name="T11" fmla="*/ 0 h 1800"/>
                              <a:gd name="T12" fmla="*/ 0 w 1800"/>
                              <a:gd name="T13" fmla="*/ 0 h 1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00" h="1800">
                                <a:moveTo>
                                  <a:pt x="0" y="0"/>
                                </a:moveTo>
                                <a:lnTo>
                                  <a:pt x="0" y="200"/>
                                </a:lnTo>
                                <a:lnTo>
                                  <a:pt x="1600" y="200"/>
                                </a:lnTo>
                                <a:lnTo>
                                  <a:pt x="1600" y="1800"/>
                                </a:lnTo>
                                <a:lnTo>
                                  <a:pt x="1800" y="1800"/>
                                </a:lnTo>
                                <a:lnTo>
                                  <a:pt x="1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0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FD644D4" id="Canvas 15" o:spid="_x0000_s1026" style="position:absolute;margin-left:64.8pt;margin-top:36pt;width:116pt;height:80.15pt;z-index:251670528;mso-position-horizontal:right;mso-position-horizontal-relative:right-margin-area;mso-position-vertical-relative:page;mso-width-relative:margin" coordsize="14732,1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">
              <v:rect id="Rectangle 34" o:spid="_x0000_s1027" style="position:absolute;width:14732;height:10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<v:group id="Group 35" o:spid="_x0000_s1028" style="position:absolute;width:10210;height:10160" coordsize="11487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o:lock v:ext="edit" aspectratio="t"/>
                <v:shape id="Freeform 36" o:spid="_x0000_s1029" style="position:absolute;top:3740;width:3003;height:3568;visibility:visible;mso-wrap-style:square;v-text-anchor:top" coordsize="1576,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" path="m1002,361c635,361,410,648,410,938v,348,284,576,595,576c1211,1514,1407,1422,1573,1275v,432,,432,,432c1399,1811,1161,1875,976,1875,445,1875,,1444,,938,,401,448,,978,v204,,442,61,598,139c1576,562,1576,562,1576,562,1380,434,1182,361,1002,361e" fillcolor="#e61739" stroked="f">
                  <v:path arrowok="t" o:connecttype="custom" o:connectlocs="190962,68709;78138,178530;191533,288161;299783,242672;299783,324894;186007,356870;0,178530;186388,0;300355,26456;300355,106966;190962,68709" o:connectangles="0,0,0,0,0,0,0,0,0,0,0"/>
                </v:shape>
                <v:shape id="Freeform 37" o:spid="_x0000_s1030" style="position:absolute;left:3270;top:3740;width:3105;height:3568;visibility:visible;mso-wrap-style:square;v-text-anchor:top" coordsize="1629,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" path="m983,1875c450,1875,,1460,,937,,410,447,,1007,v204,,456,53,611,126c1618,546,1618,546,1618,546,1441,444,1214,361,1015,361,648,361,410,648,410,937v,341,281,587,610,587c1090,1524,1157,1519,1243,1487v,-338,,-338,,-338c943,1149,943,1149,943,1149v,-356,,-356,,-356c1629,793,1629,793,1629,793v,948,,948,,948c1433,1830,1214,1875,983,1875e" fillcolor="#e61739" stroked="f">
                  <v:path arrowok="t" o:connecttype="custom" o:connectlocs="187376,356870;0,178340;191951,0;308418,23982;308418,103921;193476,68709;78153,178340;194429,290064;236937,283022;236937,218690;179752,218690;179752,150932;310515,150932;310515,331366;187376,356870" o:connectangles="0,0,0,0,0,0,0,0,0,0,0,0,0,0,0"/>
                </v:shape>
                <v:rect id="Rectangle 38" o:spid="_x0000_s1031" style="position:absolute;left:6946;top:3810;width:73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" fillcolor="#e61739" stroked="f"/>
                <v:shape id="Freeform 39" o:spid="_x0000_s1032" style="position:absolute;left:57;width:11430;height:11430;visibility:visible;mso-wrap-style:square;v-text-anchor:top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" path="m,l,200r1600,l1600,1800r200,l1800,,,xe" fillcolor="#ff6a00 [3206]" stroked="f">
                  <v:fill color2="#991f3d [3205]" angle="90" colors="0 #ff6a00;.5 #e61739;1 #991f3d" focus="100%" type="gradient">
                    <o:fill v:ext="view" type="gradientUnscaled"/>
                  </v:fill>
                  <v:path arrowok="t" o:connecttype="custom" o:connectlocs="0,0;0,127000;1016000,127000;1016000,1143000;1143000,1143000;1143000,0;0,0" o:connectangles="0,0,0,0,0,0,0"/>
                </v:shape>
              </v:group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B4268" w14:textId="3F1F12BA" w:rsidR="00E50DE6" w:rsidRDefault="001B0862" w:rsidP="001B0862">
    <w:pPr>
      <w:pStyle w:val="Header"/>
      <w:spacing w:after="1200"/>
      <w:contextualSpacing w:val="0"/>
      <w:rPr>
        <w:rStyle w:val="TitleCha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1" layoutInCell="1" allowOverlap="1" wp14:anchorId="261E51A6" wp14:editId="47A62DFB">
              <wp:simplePos x="0" y="0"/>
              <wp:positionH relativeFrom="column">
                <wp:posOffset>3048000</wp:posOffset>
              </wp:positionH>
              <wp:positionV relativeFrom="page">
                <wp:posOffset>0</wp:posOffset>
              </wp:positionV>
              <wp:extent cx="2897505" cy="1861820"/>
              <wp:effectExtent l="0" t="0" r="0" b="508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7505" cy="1861820"/>
                        <a:chOff x="0" y="0"/>
                        <a:chExt cx="2897973" cy="1861869"/>
                      </a:xfrm>
                    </wpg:grpSpPr>
                    <wps:wsp>
                      <wps:cNvPr id="21" name="Line 5"/>
                      <wps:cNvCnPr/>
                      <wps:spPr bwMode="auto">
                        <a:xfrm flipH="1" flipV="1">
                          <a:off x="808893" y="0"/>
                          <a:ext cx="410845" cy="89027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6"/>
                      <wps:cNvCnPr/>
                      <wps:spPr bwMode="auto">
                        <a:xfrm>
                          <a:off x="592853" y="0"/>
                          <a:ext cx="0" cy="116840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"/>
                      <wps:cNvCnPr/>
                      <wps:spPr bwMode="auto">
                        <a:xfrm>
                          <a:off x="592853" y="1165609"/>
                          <a:ext cx="347980" cy="17462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8"/>
                      <wps:cNvCnPr/>
                      <wps:spPr bwMode="auto">
                        <a:xfrm flipH="1">
                          <a:off x="386862" y="1165609"/>
                          <a:ext cx="209550" cy="52324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9"/>
                      <wps:cNvCnPr/>
                      <wps:spPr bwMode="auto">
                        <a:xfrm flipV="1">
                          <a:off x="2265904" y="1446963"/>
                          <a:ext cx="174625" cy="31369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0"/>
                      <wps:cNvCnPr/>
                      <wps:spPr bwMode="auto">
                        <a:xfrm>
                          <a:off x="2441750" y="1446963"/>
                          <a:ext cx="383540" cy="24384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1"/>
                      <wps:cNvCnPr/>
                      <wps:spPr bwMode="auto">
                        <a:xfrm flipV="1">
                          <a:off x="592853" y="889280"/>
                          <a:ext cx="627380" cy="27876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2"/>
                      <wps:cNvCnPr/>
                      <wps:spPr bwMode="auto">
                        <a:xfrm flipV="1">
                          <a:off x="1220875" y="502418"/>
                          <a:ext cx="313690" cy="38354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3"/>
                      <wps:cNvCnPr/>
                      <wps:spPr bwMode="auto">
                        <a:xfrm flipH="1" flipV="1">
                          <a:off x="1220875" y="889280"/>
                          <a:ext cx="1045845" cy="87185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"/>
                      <wps:cNvCnPr/>
                      <wps:spPr bwMode="auto">
                        <a:xfrm flipH="1">
                          <a:off x="2265904" y="1688124"/>
                          <a:ext cx="558165" cy="6985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5"/>
                      <wps:cNvCnPr/>
                      <wps:spPr bwMode="auto">
                        <a:xfrm flipH="1" flipV="1">
                          <a:off x="105508" y="607926"/>
                          <a:ext cx="488950" cy="55753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8" name="Line 16"/>
                      <wps:cNvCnPr/>
                      <wps:spPr bwMode="auto">
                        <a:xfrm>
                          <a:off x="105508" y="607926"/>
                          <a:ext cx="1116330" cy="27876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9" name="Line 17"/>
                      <wps:cNvCnPr/>
                      <wps:spPr bwMode="auto">
                        <a:xfrm flipH="1">
                          <a:off x="1396721" y="502418"/>
                          <a:ext cx="139065" cy="111569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0" name="Line 18"/>
                      <wps:cNvCnPr/>
                      <wps:spPr bwMode="auto">
                        <a:xfrm>
                          <a:off x="1220875" y="889280"/>
                          <a:ext cx="174625" cy="73215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" name="Oval 19"/>
                      <wps:cNvSpPr>
                        <a:spLocks noChangeArrowheads="1"/>
                      </wps:cNvSpPr>
                      <wps:spPr bwMode="auto">
                        <a:xfrm>
                          <a:off x="0" y="502418"/>
                          <a:ext cx="208915" cy="20891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Oval 20"/>
                      <wps:cNvSpPr>
                        <a:spLocks noChangeArrowheads="1"/>
                      </wps:cNvSpPr>
                      <wps:spPr bwMode="auto">
                        <a:xfrm>
                          <a:off x="1220875" y="1446963"/>
                          <a:ext cx="348615" cy="34798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Oval 21"/>
                      <wps:cNvSpPr>
                        <a:spLocks noChangeArrowheads="1"/>
                      </wps:cNvSpPr>
                      <wps:spPr bwMode="auto">
                        <a:xfrm>
                          <a:off x="1431890" y="401935"/>
                          <a:ext cx="209550" cy="2095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Oval 22"/>
                      <wps:cNvSpPr>
                        <a:spLocks noChangeArrowheads="1"/>
                      </wps:cNvSpPr>
                      <wps:spPr bwMode="auto">
                        <a:xfrm>
                          <a:off x="2165420" y="1652954"/>
                          <a:ext cx="209550" cy="20891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Oval 23"/>
                      <wps:cNvSpPr>
                        <a:spLocks noChangeArrowheads="1"/>
                      </wps:cNvSpPr>
                      <wps:spPr bwMode="auto">
                        <a:xfrm>
                          <a:off x="2406580" y="1411794"/>
                          <a:ext cx="69850" cy="6921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Oval 24"/>
                      <wps:cNvSpPr>
                        <a:spLocks noChangeArrowheads="1"/>
                      </wps:cNvSpPr>
                      <wps:spPr bwMode="auto">
                        <a:xfrm>
                          <a:off x="351693" y="1652954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Oval 25"/>
                      <wps:cNvSpPr>
                        <a:spLocks noChangeArrowheads="1"/>
                      </wps:cNvSpPr>
                      <wps:spPr bwMode="auto">
                        <a:xfrm>
                          <a:off x="522515" y="1095271"/>
                          <a:ext cx="139700" cy="1397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Oval 26"/>
                      <wps:cNvSpPr>
                        <a:spLocks noChangeArrowheads="1"/>
                      </wps:cNvSpPr>
                      <wps:spPr bwMode="auto">
                        <a:xfrm>
                          <a:off x="874207" y="1271117"/>
                          <a:ext cx="139065" cy="1397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Oval 27"/>
                      <wps:cNvSpPr>
                        <a:spLocks noChangeArrowheads="1"/>
                      </wps:cNvSpPr>
                      <wps:spPr bwMode="auto">
                        <a:xfrm>
                          <a:off x="1080198" y="748603"/>
                          <a:ext cx="278765" cy="279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Oval 28"/>
                      <wps:cNvSpPr>
                        <a:spLocks noChangeArrowheads="1"/>
                      </wps:cNvSpPr>
                      <wps:spPr bwMode="auto">
                        <a:xfrm>
                          <a:off x="2758273" y="1622809"/>
                          <a:ext cx="139700" cy="1397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5C32A89" id="Group 20" o:spid="_x0000_s1026" style="position:absolute;margin-left:240pt;margin-top:0;width:228.15pt;height:146.6pt;z-index:251672576;mso-position-vertical-relative:page" coordsize="28979,18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">
              <v:line id="Line 5" o:spid="_x0000_s1027" style="position:absolute;flip:x y;visibility:visible;mso-wrap-style:square" from="8088,0" to="12197,8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" strokecolor="#c8c8c8" strokeweight=".55pt">
                <v:stroke joinstyle="miter"/>
              </v:line>
              <v:line id="Line 6" o:spid="_x0000_s1028" style="position:absolute;visibility:visible;mso-wrap-style:square" from="5928,0" to="5928,11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" strokecolor="#c8c8c8" strokeweight=".55pt">
                <v:stroke joinstyle="miter"/>
              </v:line>
              <v:line id="Line 7" o:spid="_x0000_s1029" style="position:absolute;visibility:visible;mso-wrap-style:square" from="5928,11656" to="9408,13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" strokecolor="#c8c8c8" strokeweight=".55pt">
                <v:stroke joinstyle="miter"/>
              </v:line>
              <v:line id="Line 8" o:spid="_x0000_s1030" style="position:absolute;flip:x;visibility:visible;mso-wrap-style:square" from="3868,11656" to="5964,16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" strokecolor="#c8c8c8" strokeweight=".55pt">
                <v:stroke joinstyle="miter"/>
              </v:line>
              <v:line id="Line 9" o:spid="_x0000_s1031" style="position:absolute;flip:y;visibility:visible;mso-wrap-style:square" from="22659,14469" to="24405,1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" strokecolor="#c8c8c8" strokeweight=".55pt">
                <v:stroke joinstyle="miter"/>
              </v:line>
              <v:line id="Line 10" o:spid="_x0000_s1032" style="position:absolute;visibility:visible;mso-wrap-style:square" from="24417,14469" to="28252,16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" strokecolor="#c8c8c8" strokeweight=".55pt">
                <v:stroke joinstyle="miter"/>
              </v:line>
              <v:line id="Line 11" o:spid="_x0000_s1033" style="position:absolute;flip:y;visibility:visible;mso-wrap-style:square" from="5928,8892" to="12202,1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" strokecolor="#c8c8c8" strokeweight=".55pt">
                <v:stroke joinstyle="miter"/>
              </v:line>
              <v:line id="Line 12" o:spid="_x0000_s1034" style="position:absolute;flip:y;visibility:visible;mso-wrap-style:square" from="12208,5024" to="15345,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" strokecolor="#c8c8c8" strokeweight=".55pt">
                <v:stroke joinstyle="miter"/>
              </v:line>
              <v:line id="Line 13" o:spid="_x0000_s1035" style="position:absolute;flip:x y;visibility:visible;mso-wrap-style:square" from="12208,8892" to="22667,17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" strokecolor="#c8c8c8" strokeweight=".55pt">
                <v:stroke joinstyle="miter"/>
              </v:line>
              <v:line id="Line 14" o:spid="_x0000_s1036" style="position:absolute;flip:x;visibility:visible;mso-wrap-style:square" from="22659,16881" to="28240,1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" strokecolor="#c8c8c8" strokeweight=".55pt">
                <v:stroke joinstyle="miter"/>
              </v:line>
              <v:line id="Line 15" o:spid="_x0000_s1037" style="position:absolute;flip:x y;visibility:visible;mso-wrap-style:square" from="1055,6079" to="5944,1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" strokecolor="#c8c8c8" strokeweight=".55pt">
                <v:stroke joinstyle="miter"/>
              </v:line>
              <v:line id="Line 16" o:spid="_x0000_s1038" style="position:absolute;visibility:visible;mso-wrap-style:square" from="1055,6079" to="12218,8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" strokecolor="#c8c8c8" strokeweight=".55pt">
                <v:stroke joinstyle="miter"/>
              </v:line>
              <v:line id="Line 17" o:spid="_x0000_s1039" style="position:absolute;flip:x;visibility:visible;mso-wrap-style:square" from="13967,5024" to="15357,1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" strokecolor="#c8c8c8" strokeweight=".55pt">
                <v:stroke joinstyle="miter"/>
              </v:line>
              <v:line id="Line 18" o:spid="_x0000_s1040" style="position:absolute;visibility:visible;mso-wrap-style:square" from="12208,8892" to="13955,16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" strokecolor="#c8c8c8" strokeweight=".55pt">
                <v:stroke joinstyle="miter"/>
              </v:line>
              <v:oval id="Oval 19" o:spid="_x0000_s1041" style="position:absolute;top:5024;width:2089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" fillcolor="#ff6a00 [3206]" stroked="f"/>
              <v:oval id="Oval 20" o:spid="_x0000_s1042" style="position:absolute;left:12208;top:14469;width:3486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" fillcolor="#e61739 [3204]" stroked="f"/>
              <v:oval id="Oval 21" o:spid="_x0000_s1043" style="position:absolute;left:14318;top:4019;width:2096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" fillcolor="#ff6a00 [3206]" stroked="f"/>
              <v:oval id="Oval 22" o:spid="_x0000_s1044" style="position:absolute;left:21654;top:16529;width:2095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" fillcolor="#991f3d [3205]" stroked="f"/>
              <v:oval id="Oval 23" o:spid="_x0000_s1045" style="position:absolute;left:24065;top:14117;width:699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" fillcolor="#ff6a00 [3206]" stroked="f"/>
              <v:oval id="Oval 24" o:spid="_x0000_s1046" style="position:absolute;left:3516;top:16529;width:699;height: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" fillcolor="#991f3d [3205]" stroked="f"/>
              <v:oval id="Oval 25" o:spid="_x0000_s1047" style="position:absolute;left:5225;top:10952;width:1397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" fillcolor="#e61739 [3204]" stroked="f"/>
              <v:oval id="Oval 26" o:spid="_x0000_s1048" style="position:absolute;left:8742;top:12711;width:1390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" fillcolor="#991f3d [3205]" stroked="f"/>
              <v:oval id="Oval 27" o:spid="_x0000_s1049" style="position:absolute;left:10801;top:7486;width:278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" fillcolor="#991f3d [3205]" stroked="f"/>
              <v:oval id="Oval 28" o:spid="_x0000_s1050" style="position:absolute;left:27582;top:16228;width:1397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" fillcolor="#e61739 [3204]" stroked="f"/>
              <w10:wrap anchory="page"/>
              <w10:anchorlock/>
            </v:group>
          </w:pict>
        </mc:Fallback>
      </mc:AlternateContent>
    </w:r>
    <w:r w:rsidR="00E50DE6">
      <w:rPr>
        <w:noProof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6A4CC361" wp14:editId="3E4555E8">
              <wp:simplePos x="0" y="0"/>
              <wp:positionH relativeFrom="rightMargin">
                <wp:align>right</wp:align>
              </wp:positionH>
              <wp:positionV relativeFrom="page">
                <wp:posOffset>228600</wp:posOffset>
              </wp:positionV>
              <wp:extent cx="2006930" cy="1816925"/>
              <wp:effectExtent l="0" t="0" r="0" b="0"/>
              <wp:wrapNone/>
              <wp:docPr id="7" name="Canvas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6930" cy="1816925"/>
                        <a:chOff x="0" y="0"/>
                        <a:chExt cx="2006600" cy="1813560"/>
                      </a:xfrm>
                    </wpg:grpSpPr>
                    <wps:wsp>
                      <wps:cNvPr id="9" name="Rectangle 9"/>
                      <wps:cNvSpPr/>
                      <wps:spPr>
                        <a:xfrm>
                          <a:off x="0" y="0"/>
                          <a:ext cx="2006600" cy="181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  <wpg:grpSp>
                      <wpg:cNvPr id="10" name="Group 10"/>
                      <wpg:cNvGrpSpPr/>
                      <wpg:grpSpPr>
                        <a:xfrm>
                          <a:off x="0" y="0"/>
                          <a:ext cx="1778000" cy="1777999"/>
                          <a:chOff x="0" y="0"/>
                          <a:chExt cx="1905000" cy="19050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24460" y="512445"/>
                            <a:ext cx="1309370" cy="538480"/>
                            <a:chOff x="124460" y="512445"/>
                            <a:chExt cx="1309370" cy="538480"/>
                          </a:xfrm>
                        </wpg:grpSpPr>
                        <wps:wsp>
                          <wps:cNvPr id="12" name="Freeform 12"/>
                          <wps:cNvSpPr>
                            <a:spLocks noEditPoints="1"/>
                          </wps:cNvSpPr>
                          <wps:spPr bwMode="auto">
                            <a:xfrm>
                              <a:off x="124460" y="958850"/>
                              <a:ext cx="1260475" cy="92075"/>
                            </a:xfrm>
                            <a:custGeom>
                              <a:avLst/>
                              <a:gdLst>
                                <a:gd name="T0" fmla="*/ 9704 w 9704"/>
                                <a:gd name="T1" fmla="*/ 557 h 710"/>
                                <a:gd name="T2" fmla="*/ 9557 w 9704"/>
                                <a:gd name="T3" fmla="*/ 33 h 710"/>
                                <a:gd name="T4" fmla="*/ 9425 w 9704"/>
                                <a:gd name="T5" fmla="*/ 232 h 710"/>
                                <a:gd name="T6" fmla="*/ 9165 w 9704"/>
                                <a:gd name="T7" fmla="*/ 329 h 710"/>
                                <a:gd name="T8" fmla="*/ 8658 w 9704"/>
                                <a:gd name="T9" fmla="*/ 354 h 710"/>
                                <a:gd name="T10" fmla="*/ 8735 w 9704"/>
                                <a:gd name="T11" fmla="*/ 426 h 710"/>
                                <a:gd name="T12" fmla="*/ 8889 w 9704"/>
                                <a:gd name="T13" fmla="*/ 212 h 710"/>
                                <a:gd name="T14" fmla="*/ 8079 w 9704"/>
                                <a:gd name="T15" fmla="*/ 213 h 710"/>
                                <a:gd name="T16" fmla="*/ 8581 w 9704"/>
                                <a:gd name="T17" fmla="*/ 557 h 710"/>
                                <a:gd name="T18" fmla="*/ 8265 w 9704"/>
                                <a:gd name="T19" fmla="*/ 557 h 710"/>
                                <a:gd name="T20" fmla="*/ 8082 w 9704"/>
                                <a:gd name="T21" fmla="*/ 557 h 710"/>
                                <a:gd name="T22" fmla="*/ 7887 w 9704"/>
                                <a:gd name="T23" fmla="*/ 497 h 710"/>
                                <a:gd name="T24" fmla="*/ 7727 w 9704"/>
                                <a:gd name="T25" fmla="*/ 212 h 710"/>
                                <a:gd name="T26" fmla="*/ 7667 w 9704"/>
                                <a:gd name="T27" fmla="*/ 154 h 710"/>
                                <a:gd name="T28" fmla="*/ 7126 w 9704"/>
                                <a:gd name="T29" fmla="*/ 145 h 710"/>
                                <a:gd name="T30" fmla="*/ 7431 w 9704"/>
                                <a:gd name="T31" fmla="*/ 557 h 710"/>
                                <a:gd name="T32" fmla="*/ 7181 w 9704"/>
                                <a:gd name="T33" fmla="*/ 293 h 710"/>
                                <a:gd name="T34" fmla="*/ 6932 w 9704"/>
                                <a:gd name="T35" fmla="*/ 557 h 710"/>
                                <a:gd name="T36" fmla="*/ 6698 w 9704"/>
                                <a:gd name="T37" fmla="*/ 145 h 710"/>
                                <a:gd name="T38" fmla="*/ 6728 w 9704"/>
                                <a:gd name="T39" fmla="*/ 210 h 710"/>
                                <a:gd name="T40" fmla="*/ 6441 w 9704"/>
                                <a:gd name="T41" fmla="*/ 203 h 710"/>
                                <a:gd name="T42" fmla="*/ 5848 w 9704"/>
                                <a:gd name="T43" fmla="*/ 206 h 710"/>
                                <a:gd name="T44" fmla="*/ 5994 w 9704"/>
                                <a:gd name="T45" fmla="*/ 566 h 710"/>
                                <a:gd name="T46" fmla="*/ 6043 w 9704"/>
                                <a:gd name="T47" fmla="*/ 498 h 710"/>
                                <a:gd name="T48" fmla="*/ 5878 w 9704"/>
                                <a:gd name="T49" fmla="*/ 291 h 710"/>
                                <a:gd name="T50" fmla="*/ 5477 w 9704"/>
                                <a:gd name="T51" fmla="*/ 462 h 710"/>
                                <a:gd name="T52" fmla="*/ 5392 w 9704"/>
                                <a:gd name="T53" fmla="*/ 444 h 710"/>
                                <a:gd name="T54" fmla="*/ 5675 w 9704"/>
                                <a:gd name="T55" fmla="*/ 284 h 710"/>
                                <a:gd name="T56" fmla="*/ 4858 w 9704"/>
                                <a:gd name="T57" fmla="*/ 160 h 710"/>
                                <a:gd name="T58" fmla="*/ 4940 w 9704"/>
                                <a:gd name="T59" fmla="*/ 508 h 710"/>
                                <a:gd name="T60" fmla="*/ 4848 w 9704"/>
                                <a:gd name="T61" fmla="*/ 237 h 710"/>
                                <a:gd name="T62" fmla="*/ 4491 w 9704"/>
                                <a:gd name="T63" fmla="*/ 149 h 710"/>
                                <a:gd name="T64" fmla="*/ 4519 w 9704"/>
                                <a:gd name="T65" fmla="*/ 203 h 710"/>
                                <a:gd name="T66" fmla="*/ 4260 w 9704"/>
                                <a:gd name="T67" fmla="*/ 212 h 710"/>
                                <a:gd name="T68" fmla="*/ 4165 w 9704"/>
                                <a:gd name="T69" fmla="*/ 553 h 710"/>
                                <a:gd name="T70" fmla="*/ 4180 w 9704"/>
                                <a:gd name="T71" fmla="*/ 154 h 710"/>
                                <a:gd name="T72" fmla="*/ 3544 w 9704"/>
                                <a:gd name="T73" fmla="*/ 160 h 710"/>
                                <a:gd name="T74" fmla="*/ 3627 w 9704"/>
                                <a:gd name="T75" fmla="*/ 508 h 710"/>
                                <a:gd name="T76" fmla="*/ 3535 w 9704"/>
                                <a:gd name="T77" fmla="*/ 237 h 710"/>
                                <a:gd name="T78" fmla="*/ 3082 w 9704"/>
                                <a:gd name="T79" fmla="*/ 361 h 710"/>
                                <a:gd name="T80" fmla="*/ 3119 w 9704"/>
                                <a:gd name="T81" fmla="*/ 551 h 710"/>
                                <a:gd name="T82" fmla="*/ 3358 w 9704"/>
                                <a:gd name="T83" fmla="*/ 221 h 710"/>
                                <a:gd name="T84" fmla="*/ 2928 w 9704"/>
                                <a:gd name="T85" fmla="*/ 232 h 710"/>
                                <a:gd name="T86" fmla="*/ 2667 w 9704"/>
                                <a:gd name="T87" fmla="*/ 329 h 710"/>
                                <a:gd name="T88" fmla="*/ 2161 w 9704"/>
                                <a:gd name="T89" fmla="*/ 354 h 710"/>
                                <a:gd name="T90" fmla="*/ 2237 w 9704"/>
                                <a:gd name="T91" fmla="*/ 426 h 710"/>
                                <a:gd name="T92" fmla="*/ 2392 w 9704"/>
                                <a:gd name="T93" fmla="*/ 212 h 710"/>
                                <a:gd name="T94" fmla="*/ 2013 w 9704"/>
                                <a:gd name="T95" fmla="*/ 154 h 710"/>
                                <a:gd name="T96" fmla="*/ 1812 w 9704"/>
                                <a:gd name="T97" fmla="*/ 239 h 710"/>
                                <a:gd name="T98" fmla="*/ 1748 w 9704"/>
                                <a:gd name="T99" fmla="*/ 154 h 710"/>
                                <a:gd name="T100" fmla="*/ 1423 w 9704"/>
                                <a:gd name="T101" fmla="*/ 160 h 710"/>
                                <a:gd name="T102" fmla="*/ 1505 w 9704"/>
                                <a:gd name="T103" fmla="*/ 508 h 710"/>
                                <a:gd name="T104" fmla="*/ 1413 w 9704"/>
                                <a:gd name="T105" fmla="*/ 237 h 710"/>
                                <a:gd name="T106" fmla="*/ 964 w 9704"/>
                                <a:gd name="T107" fmla="*/ 251 h 710"/>
                                <a:gd name="T108" fmla="*/ 1183 w 9704"/>
                                <a:gd name="T109" fmla="*/ 352 h 710"/>
                                <a:gd name="T110" fmla="*/ 1254 w 9704"/>
                                <a:gd name="T111" fmla="*/ 357 h 710"/>
                                <a:gd name="T112" fmla="*/ 938 w 9704"/>
                                <a:gd name="T113" fmla="*/ 710 h 710"/>
                                <a:gd name="T114" fmla="*/ 812 w 9704"/>
                                <a:gd name="T115" fmla="*/ 557 h 710"/>
                                <a:gd name="T116" fmla="*/ 74 w 9704"/>
                                <a:gd name="T117" fmla="*/ 240 h 7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9704" h="710">
                                  <a:moveTo>
                                    <a:pt x="9704" y="154"/>
                                  </a:moveTo>
                                  <a:cubicBezTo>
                                    <a:pt x="9704" y="212"/>
                                    <a:pt x="9704" y="212"/>
                                    <a:pt x="9704" y="212"/>
                                  </a:cubicBezTo>
                                  <a:cubicBezTo>
                                    <a:pt x="9624" y="212"/>
                                    <a:pt x="9624" y="212"/>
                                    <a:pt x="9624" y="212"/>
                                  </a:cubicBezTo>
                                  <a:cubicBezTo>
                                    <a:pt x="9624" y="463"/>
                                    <a:pt x="9624" y="463"/>
                                    <a:pt x="9624" y="463"/>
                                  </a:cubicBezTo>
                                  <a:cubicBezTo>
                                    <a:pt x="9624" y="470"/>
                                    <a:pt x="9625" y="477"/>
                                    <a:pt x="9626" y="481"/>
                                  </a:cubicBezTo>
                                  <a:cubicBezTo>
                                    <a:pt x="9627" y="486"/>
                                    <a:pt x="9630" y="490"/>
                                    <a:pt x="9633" y="492"/>
                                  </a:cubicBezTo>
                                  <a:cubicBezTo>
                                    <a:pt x="9637" y="495"/>
                                    <a:pt x="9642" y="497"/>
                                    <a:pt x="9648" y="497"/>
                                  </a:cubicBezTo>
                                  <a:cubicBezTo>
                                    <a:pt x="9655" y="498"/>
                                    <a:pt x="9663" y="499"/>
                                    <a:pt x="9674" y="499"/>
                                  </a:cubicBezTo>
                                  <a:cubicBezTo>
                                    <a:pt x="9704" y="499"/>
                                    <a:pt x="9704" y="499"/>
                                    <a:pt x="9704" y="499"/>
                                  </a:cubicBezTo>
                                  <a:cubicBezTo>
                                    <a:pt x="9704" y="557"/>
                                    <a:pt x="9704" y="557"/>
                                    <a:pt x="9704" y="557"/>
                                  </a:cubicBezTo>
                                  <a:cubicBezTo>
                                    <a:pt x="9653" y="557"/>
                                    <a:pt x="9653" y="557"/>
                                    <a:pt x="9653" y="557"/>
                                  </a:cubicBezTo>
                                  <a:cubicBezTo>
                                    <a:pt x="9636" y="557"/>
                                    <a:pt x="9622" y="556"/>
                                    <a:pt x="9609" y="553"/>
                                  </a:cubicBezTo>
                                  <a:cubicBezTo>
                                    <a:pt x="9597" y="551"/>
                                    <a:pt x="9587" y="547"/>
                                    <a:pt x="9580" y="541"/>
                                  </a:cubicBezTo>
                                  <a:cubicBezTo>
                                    <a:pt x="9572" y="534"/>
                                    <a:pt x="9567" y="525"/>
                                    <a:pt x="9563" y="514"/>
                                  </a:cubicBezTo>
                                  <a:cubicBezTo>
                                    <a:pt x="9559" y="503"/>
                                    <a:pt x="9557" y="488"/>
                                    <a:pt x="9557" y="469"/>
                                  </a:cubicBezTo>
                                  <a:cubicBezTo>
                                    <a:pt x="9557" y="212"/>
                                    <a:pt x="9557" y="212"/>
                                    <a:pt x="9557" y="212"/>
                                  </a:cubicBezTo>
                                  <a:cubicBezTo>
                                    <a:pt x="9489" y="212"/>
                                    <a:pt x="9489" y="212"/>
                                    <a:pt x="9489" y="212"/>
                                  </a:cubicBezTo>
                                  <a:cubicBezTo>
                                    <a:pt x="9489" y="154"/>
                                    <a:pt x="9489" y="154"/>
                                    <a:pt x="9489" y="154"/>
                                  </a:cubicBezTo>
                                  <a:cubicBezTo>
                                    <a:pt x="9557" y="154"/>
                                    <a:pt x="9557" y="154"/>
                                    <a:pt x="9557" y="154"/>
                                  </a:cubicBezTo>
                                  <a:cubicBezTo>
                                    <a:pt x="9557" y="33"/>
                                    <a:pt x="9557" y="33"/>
                                    <a:pt x="9557" y="33"/>
                                  </a:cubicBezTo>
                                  <a:cubicBezTo>
                                    <a:pt x="9624" y="33"/>
                                    <a:pt x="9624" y="33"/>
                                    <a:pt x="9624" y="33"/>
                                  </a:cubicBezTo>
                                  <a:cubicBezTo>
                                    <a:pt x="9624" y="154"/>
                                    <a:pt x="9624" y="154"/>
                                    <a:pt x="9624" y="154"/>
                                  </a:cubicBezTo>
                                  <a:lnTo>
                                    <a:pt x="9704" y="154"/>
                                  </a:lnTo>
                                  <a:close/>
                                  <a:moveTo>
                                    <a:pt x="9161" y="154"/>
                                  </a:moveTo>
                                  <a:cubicBezTo>
                                    <a:pt x="9161" y="218"/>
                                    <a:pt x="9161" y="218"/>
                                    <a:pt x="9161" y="218"/>
                                  </a:cubicBezTo>
                                  <a:cubicBezTo>
                                    <a:pt x="9163" y="218"/>
                                    <a:pt x="9163" y="218"/>
                                    <a:pt x="9163" y="218"/>
                                  </a:cubicBezTo>
                                  <a:cubicBezTo>
                                    <a:pt x="9190" y="169"/>
                                    <a:pt x="9234" y="145"/>
                                    <a:pt x="9293" y="145"/>
                                  </a:cubicBezTo>
                                  <a:cubicBezTo>
                                    <a:pt x="9320" y="145"/>
                                    <a:pt x="9342" y="148"/>
                                    <a:pt x="9360" y="156"/>
                                  </a:cubicBezTo>
                                  <a:cubicBezTo>
                                    <a:pt x="9377" y="163"/>
                                    <a:pt x="9391" y="173"/>
                                    <a:pt x="9403" y="186"/>
                                  </a:cubicBezTo>
                                  <a:cubicBezTo>
                                    <a:pt x="9413" y="199"/>
                                    <a:pt x="9421" y="215"/>
                                    <a:pt x="9425" y="232"/>
                                  </a:cubicBezTo>
                                  <a:cubicBezTo>
                                    <a:pt x="9430" y="250"/>
                                    <a:pt x="9432" y="270"/>
                                    <a:pt x="9432" y="292"/>
                                  </a:cubicBezTo>
                                  <a:cubicBezTo>
                                    <a:pt x="9432" y="557"/>
                                    <a:pt x="9432" y="557"/>
                                    <a:pt x="9432" y="557"/>
                                  </a:cubicBezTo>
                                  <a:cubicBezTo>
                                    <a:pt x="9366" y="557"/>
                                    <a:pt x="9366" y="557"/>
                                    <a:pt x="9366" y="557"/>
                                  </a:cubicBezTo>
                                  <a:cubicBezTo>
                                    <a:pt x="9366" y="284"/>
                                    <a:pt x="9366" y="284"/>
                                    <a:pt x="9366" y="284"/>
                                  </a:cubicBezTo>
                                  <a:cubicBezTo>
                                    <a:pt x="9366" y="259"/>
                                    <a:pt x="9359" y="239"/>
                                    <a:pt x="9344" y="225"/>
                                  </a:cubicBezTo>
                                  <a:cubicBezTo>
                                    <a:pt x="9330" y="211"/>
                                    <a:pt x="9310" y="203"/>
                                    <a:pt x="9284" y="203"/>
                                  </a:cubicBezTo>
                                  <a:cubicBezTo>
                                    <a:pt x="9264" y="203"/>
                                    <a:pt x="9246" y="206"/>
                                    <a:pt x="9232" y="212"/>
                                  </a:cubicBezTo>
                                  <a:cubicBezTo>
                                    <a:pt x="9217" y="219"/>
                                    <a:pt x="9204" y="227"/>
                                    <a:pt x="9194" y="239"/>
                                  </a:cubicBezTo>
                                  <a:cubicBezTo>
                                    <a:pt x="9185" y="251"/>
                                    <a:pt x="9177" y="264"/>
                                    <a:pt x="9172" y="279"/>
                                  </a:cubicBezTo>
                                  <a:cubicBezTo>
                                    <a:pt x="9167" y="294"/>
                                    <a:pt x="9165" y="311"/>
                                    <a:pt x="9165" y="329"/>
                                  </a:cubicBezTo>
                                  <a:cubicBezTo>
                                    <a:pt x="9165" y="557"/>
                                    <a:pt x="9165" y="557"/>
                                    <a:pt x="9165" y="557"/>
                                  </a:cubicBezTo>
                                  <a:cubicBezTo>
                                    <a:pt x="9099" y="557"/>
                                    <a:pt x="9099" y="557"/>
                                    <a:pt x="9099" y="557"/>
                                  </a:cubicBezTo>
                                  <a:cubicBezTo>
                                    <a:pt x="9099" y="154"/>
                                    <a:pt x="9099" y="154"/>
                                    <a:pt x="9099" y="154"/>
                                  </a:cubicBezTo>
                                  <a:lnTo>
                                    <a:pt x="9161" y="154"/>
                                  </a:lnTo>
                                  <a:close/>
                                  <a:moveTo>
                                    <a:pt x="8965" y="531"/>
                                  </a:moveTo>
                                  <a:cubicBezTo>
                                    <a:pt x="8935" y="554"/>
                                    <a:pt x="8897" y="566"/>
                                    <a:pt x="8852" y="566"/>
                                  </a:cubicBezTo>
                                  <a:cubicBezTo>
                                    <a:pt x="8819" y="566"/>
                                    <a:pt x="8791" y="560"/>
                                    <a:pt x="8768" y="550"/>
                                  </a:cubicBezTo>
                                  <a:cubicBezTo>
                                    <a:pt x="8744" y="540"/>
                                    <a:pt x="8724" y="525"/>
                                    <a:pt x="8708" y="506"/>
                                  </a:cubicBezTo>
                                  <a:cubicBezTo>
                                    <a:pt x="8692" y="488"/>
                                    <a:pt x="8680" y="465"/>
                                    <a:pt x="8672" y="439"/>
                                  </a:cubicBezTo>
                                  <a:cubicBezTo>
                                    <a:pt x="8664" y="413"/>
                                    <a:pt x="8659" y="385"/>
                                    <a:pt x="8658" y="354"/>
                                  </a:cubicBezTo>
                                  <a:cubicBezTo>
                                    <a:pt x="8658" y="324"/>
                                    <a:pt x="8663" y="295"/>
                                    <a:pt x="8672" y="270"/>
                                  </a:cubicBezTo>
                                  <a:cubicBezTo>
                                    <a:pt x="8682" y="245"/>
                                    <a:pt x="8695" y="223"/>
                                    <a:pt x="8712" y="204"/>
                                  </a:cubicBezTo>
                                  <a:cubicBezTo>
                                    <a:pt x="8729" y="185"/>
                                    <a:pt x="8749" y="171"/>
                                    <a:pt x="8772" y="160"/>
                                  </a:cubicBezTo>
                                  <a:cubicBezTo>
                                    <a:pt x="8795" y="150"/>
                                    <a:pt x="8820" y="145"/>
                                    <a:pt x="8848" y="145"/>
                                  </a:cubicBezTo>
                                  <a:cubicBezTo>
                                    <a:pt x="8883" y="145"/>
                                    <a:pt x="8913" y="152"/>
                                    <a:pt x="8937" y="167"/>
                                  </a:cubicBezTo>
                                  <a:cubicBezTo>
                                    <a:pt x="8960" y="182"/>
                                    <a:pt x="8980" y="200"/>
                                    <a:pt x="8994" y="223"/>
                                  </a:cubicBezTo>
                                  <a:cubicBezTo>
                                    <a:pt x="9008" y="246"/>
                                    <a:pt x="9018" y="271"/>
                                    <a:pt x="9023" y="298"/>
                                  </a:cubicBezTo>
                                  <a:cubicBezTo>
                                    <a:pt x="9029" y="325"/>
                                    <a:pt x="9031" y="351"/>
                                    <a:pt x="9030" y="375"/>
                                  </a:cubicBezTo>
                                  <a:cubicBezTo>
                                    <a:pt x="8728" y="375"/>
                                    <a:pt x="8728" y="375"/>
                                    <a:pt x="8728" y="375"/>
                                  </a:cubicBezTo>
                                  <a:cubicBezTo>
                                    <a:pt x="8728" y="393"/>
                                    <a:pt x="8730" y="410"/>
                                    <a:pt x="8735" y="426"/>
                                  </a:cubicBezTo>
                                  <a:cubicBezTo>
                                    <a:pt x="8739" y="442"/>
                                    <a:pt x="8747" y="455"/>
                                    <a:pt x="8757" y="468"/>
                                  </a:cubicBezTo>
                                  <a:cubicBezTo>
                                    <a:pt x="8768" y="480"/>
                                    <a:pt x="8781" y="490"/>
                                    <a:pt x="8797" y="497"/>
                                  </a:cubicBezTo>
                                  <a:cubicBezTo>
                                    <a:pt x="8813" y="504"/>
                                    <a:pt x="8832" y="508"/>
                                    <a:pt x="8854" y="508"/>
                                  </a:cubicBezTo>
                                  <a:cubicBezTo>
                                    <a:pt x="8882" y="508"/>
                                    <a:pt x="8905" y="501"/>
                                    <a:pt x="8923" y="488"/>
                                  </a:cubicBezTo>
                                  <a:cubicBezTo>
                                    <a:pt x="8941" y="475"/>
                                    <a:pt x="8953" y="455"/>
                                    <a:pt x="8958" y="429"/>
                                  </a:cubicBezTo>
                                  <a:cubicBezTo>
                                    <a:pt x="9024" y="429"/>
                                    <a:pt x="9024" y="429"/>
                                    <a:pt x="9024" y="429"/>
                                  </a:cubicBezTo>
                                  <a:cubicBezTo>
                                    <a:pt x="9015" y="474"/>
                                    <a:pt x="8995" y="508"/>
                                    <a:pt x="8965" y="531"/>
                                  </a:cubicBezTo>
                                  <a:moveTo>
                                    <a:pt x="8949" y="273"/>
                                  </a:moveTo>
                                  <a:cubicBezTo>
                                    <a:pt x="8943" y="259"/>
                                    <a:pt x="8935" y="246"/>
                                    <a:pt x="8925" y="236"/>
                                  </a:cubicBezTo>
                                  <a:cubicBezTo>
                                    <a:pt x="8915" y="226"/>
                                    <a:pt x="8903" y="218"/>
                                    <a:pt x="8889" y="212"/>
                                  </a:cubicBezTo>
                                  <a:cubicBezTo>
                                    <a:pt x="8876" y="206"/>
                                    <a:pt x="8860" y="203"/>
                                    <a:pt x="8844" y="203"/>
                                  </a:cubicBezTo>
                                  <a:cubicBezTo>
                                    <a:pt x="8827" y="203"/>
                                    <a:pt x="8811" y="206"/>
                                    <a:pt x="8798" y="212"/>
                                  </a:cubicBezTo>
                                  <a:cubicBezTo>
                                    <a:pt x="8784" y="218"/>
                                    <a:pt x="8772" y="226"/>
                                    <a:pt x="8762" y="237"/>
                                  </a:cubicBezTo>
                                  <a:cubicBezTo>
                                    <a:pt x="8752" y="247"/>
                                    <a:pt x="8744" y="259"/>
                                    <a:pt x="8739" y="273"/>
                                  </a:cubicBezTo>
                                  <a:cubicBezTo>
                                    <a:pt x="8733" y="287"/>
                                    <a:pt x="8730" y="301"/>
                                    <a:pt x="8728" y="317"/>
                                  </a:cubicBezTo>
                                  <a:cubicBezTo>
                                    <a:pt x="8960" y="317"/>
                                    <a:pt x="8960" y="317"/>
                                    <a:pt x="8960" y="317"/>
                                  </a:cubicBezTo>
                                  <a:cubicBezTo>
                                    <a:pt x="8959" y="301"/>
                                    <a:pt x="8955" y="287"/>
                                    <a:pt x="8949" y="273"/>
                                  </a:cubicBezTo>
                                  <a:moveTo>
                                    <a:pt x="8078" y="154"/>
                                  </a:moveTo>
                                  <a:cubicBezTo>
                                    <a:pt x="8078" y="213"/>
                                    <a:pt x="8078" y="213"/>
                                    <a:pt x="8078" y="213"/>
                                  </a:cubicBezTo>
                                  <a:cubicBezTo>
                                    <a:pt x="8079" y="213"/>
                                    <a:pt x="8079" y="213"/>
                                    <a:pt x="8079" y="213"/>
                                  </a:cubicBezTo>
                                  <a:cubicBezTo>
                                    <a:pt x="8109" y="168"/>
                                    <a:pt x="8153" y="145"/>
                                    <a:pt x="8209" y="145"/>
                                  </a:cubicBezTo>
                                  <a:cubicBezTo>
                                    <a:pt x="8234" y="145"/>
                                    <a:pt x="8257" y="150"/>
                                    <a:pt x="8277" y="160"/>
                                  </a:cubicBezTo>
                                  <a:cubicBezTo>
                                    <a:pt x="8298" y="171"/>
                                    <a:pt x="8312" y="188"/>
                                    <a:pt x="8320" y="213"/>
                                  </a:cubicBezTo>
                                  <a:cubicBezTo>
                                    <a:pt x="8334" y="191"/>
                                    <a:pt x="8351" y="175"/>
                                    <a:pt x="8374" y="163"/>
                                  </a:cubicBezTo>
                                  <a:cubicBezTo>
                                    <a:pt x="8396" y="151"/>
                                    <a:pt x="8420" y="145"/>
                                    <a:pt x="8446" y="145"/>
                                  </a:cubicBezTo>
                                  <a:cubicBezTo>
                                    <a:pt x="8467" y="145"/>
                                    <a:pt x="8485" y="147"/>
                                    <a:pt x="8501" y="151"/>
                                  </a:cubicBezTo>
                                  <a:cubicBezTo>
                                    <a:pt x="8518" y="156"/>
                                    <a:pt x="8532" y="163"/>
                                    <a:pt x="8543" y="172"/>
                                  </a:cubicBezTo>
                                  <a:cubicBezTo>
                                    <a:pt x="8555" y="181"/>
                                    <a:pt x="8564" y="193"/>
                                    <a:pt x="8571" y="208"/>
                                  </a:cubicBezTo>
                                  <a:cubicBezTo>
                                    <a:pt x="8577" y="223"/>
                                    <a:pt x="8581" y="241"/>
                                    <a:pt x="8581" y="261"/>
                                  </a:cubicBezTo>
                                  <a:cubicBezTo>
                                    <a:pt x="8581" y="557"/>
                                    <a:pt x="8581" y="557"/>
                                    <a:pt x="8581" y="557"/>
                                  </a:cubicBezTo>
                                  <a:cubicBezTo>
                                    <a:pt x="8514" y="557"/>
                                    <a:pt x="8514" y="557"/>
                                    <a:pt x="8514" y="557"/>
                                  </a:cubicBezTo>
                                  <a:cubicBezTo>
                                    <a:pt x="8514" y="293"/>
                                    <a:pt x="8514" y="293"/>
                                    <a:pt x="8514" y="293"/>
                                  </a:cubicBezTo>
                                  <a:cubicBezTo>
                                    <a:pt x="8514" y="280"/>
                                    <a:pt x="8513" y="269"/>
                                    <a:pt x="8511" y="258"/>
                                  </a:cubicBezTo>
                                  <a:cubicBezTo>
                                    <a:pt x="8509" y="247"/>
                                    <a:pt x="8505" y="237"/>
                                    <a:pt x="8499" y="229"/>
                                  </a:cubicBezTo>
                                  <a:cubicBezTo>
                                    <a:pt x="8494" y="221"/>
                                    <a:pt x="8486" y="215"/>
                                    <a:pt x="8476" y="210"/>
                                  </a:cubicBezTo>
                                  <a:cubicBezTo>
                                    <a:pt x="8465" y="205"/>
                                    <a:pt x="8452" y="203"/>
                                    <a:pt x="8436" y="203"/>
                                  </a:cubicBezTo>
                                  <a:cubicBezTo>
                                    <a:pt x="8404" y="203"/>
                                    <a:pt x="8378" y="212"/>
                                    <a:pt x="8359" y="231"/>
                                  </a:cubicBezTo>
                                  <a:cubicBezTo>
                                    <a:pt x="8340" y="250"/>
                                    <a:pt x="8331" y="275"/>
                                    <a:pt x="8331" y="306"/>
                                  </a:cubicBezTo>
                                  <a:cubicBezTo>
                                    <a:pt x="8331" y="557"/>
                                    <a:pt x="8331" y="557"/>
                                    <a:pt x="8331" y="557"/>
                                  </a:cubicBezTo>
                                  <a:cubicBezTo>
                                    <a:pt x="8265" y="557"/>
                                    <a:pt x="8265" y="557"/>
                                    <a:pt x="8265" y="557"/>
                                  </a:cubicBezTo>
                                  <a:cubicBezTo>
                                    <a:pt x="8265" y="293"/>
                                    <a:pt x="8265" y="293"/>
                                    <a:pt x="8265" y="293"/>
                                  </a:cubicBezTo>
                                  <a:cubicBezTo>
                                    <a:pt x="8265" y="280"/>
                                    <a:pt x="8264" y="268"/>
                                    <a:pt x="8261" y="257"/>
                                  </a:cubicBezTo>
                                  <a:cubicBezTo>
                                    <a:pt x="8259" y="246"/>
                                    <a:pt x="8255" y="237"/>
                                    <a:pt x="8249" y="228"/>
                                  </a:cubicBezTo>
                                  <a:cubicBezTo>
                                    <a:pt x="8244" y="220"/>
                                    <a:pt x="8236" y="214"/>
                                    <a:pt x="8226" y="210"/>
                                  </a:cubicBezTo>
                                  <a:cubicBezTo>
                                    <a:pt x="8216" y="205"/>
                                    <a:pt x="8204" y="203"/>
                                    <a:pt x="8189" y="203"/>
                                  </a:cubicBezTo>
                                  <a:cubicBezTo>
                                    <a:pt x="8170" y="203"/>
                                    <a:pt x="8153" y="207"/>
                                    <a:pt x="8140" y="215"/>
                                  </a:cubicBezTo>
                                  <a:cubicBezTo>
                                    <a:pt x="8126" y="223"/>
                                    <a:pt x="8115" y="232"/>
                                    <a:pt x="8106" y="243"/>
                                  </a:cubicBezTo>
                                  <a:cubicBezTo>
                                    <a:pt x="8098" y="254"/>
                                    <a:pt x="8091" y="265"/>
                                    <a:pt x="8088" y="277"/>
                                  </a:cubicBezTo>
                                  <a:cubicBezTo>
                                    <a:pt x="8084" y="288"/>
                                    <a:pt x="8082" y="298"/>
                                    <a:pt x="8082" y="306"/>
                                  </a:cubicBezTo>
                                  <a:cubicBezTo>
                                    <a:pt x="8082" y="557"/>
                                    <a:pt x="8082" y="557"/>
                                    <a:pt x="8082" y="557"/>
                                  </a:cubicBezTo>
                                  <a:cubicBezTo>
                                    <a:pt x="8016" y="557"/>
                                    <a:pt x="8016" y="557"/>
                                    <a:pt x="8016" y="557"/>
                                  </a:cubicBezTo>
                                  <a:cubicBezTo>
                                    <a:pt x="8016" y="154"/>
                                    <a:pt x="8016" y="154"/>
                                    <a:pt x="8016" y="154"/>
                                  </a:cubicBezTo>
                                  <a:lnTo>
                                    <a:pt x="8078" y="154"/>
                                  </a:lnTo>
                                  <a:close/>
                                  <a:moveTo>
                                    <a:pt x="7942" y="154"/>
                                  </a:moveTo>
                                  <a:cubicBezTo>
                                    <a:pt x="7942" y="212"/>
                                    <a:pt x="7942" y="212"/>
                                    <a:pt x="7942" y="212"/>
                                  </a:cubicBezTo>
                                  <a:cubicBezTo>
                                    <a:pt x="7862" y="212"/>
                                    <a:pt x="7862" y="212"/>
                                    <a:pt x="7862" y="212"/>
                                  </a:cubicBezTo>
                                  <a:cubicBezTo>
                                    <a:pt x="7862" y="463"/>
                                    <a:pt x="7862" y="463"/>
                                    <a:pt x="7862" y="463"/>
                                  </a:cubicBezTo>
                                  <a:cubicBezTo>
                                    <a:pt x="7862" y="470"/>
                                    <a:pt x="7863" y="477"/>
                                    <a:pt x="7864" y="481"/>
                                  </a:cubicBezTo>
                                  <a:cubicBezTo>
                                    <a:pt x="7865" y="486"/>
                                    <a:pt x="7868" y="490"/>
                                    <a:pt x="7871" y="492"/>
                                  </a:cubicBezTo>
                                  <a:cubicBezTo>
                                    <a:pt x="7875" y="495"/>
                                    <a:pt x="7880" y="497"/>
                                    <a:pt x="7887" y="497"/>
                                  </a:cubicBezTo>
                                  <a:cubicBezTo>
                                    <a:pt x="7893" y="498"/>
                                    <a:pt x="7901" y="499"/>
                                    <a:pt x="7912" y="499"/>
                                  </a:cubicBezTo>
                                  <a:cubicBezTo>
                                    <a:pt x="7942" y="499"/>
                                    <a:pt x="7942" y="499"/>
                                    <a:pt x="7942" y="499"/>
                                  </a:cubicBezTo>
                                  <a:cubicBezTo>
                                    <a:pt x="7942" y="557"/>
                                    <a:pt x="7942" y="557"/>
                                    <a:pt x="7942" y="557"/>
                                  </a:cubicBezTo>
                                  <a:cubicBezTo>
                                    <a:pt x="7891" y="557"/>
                                    <a:pt x="7891" y="557"/>
                                    <a:pt x="7891" y="557"/>
                                  </a:cubicBezTo>
                                  <a:cubicBezTo>
                                    <a:pt x="7874" y="557"/>
                                    <a:pt x="7860" y="556"/>
                                    <a:pt x="7848" y="553"/>
                                  </a:cubicBezTo>
                                  <a:cubicBezTo>
                                    <a:pt x="7835" y="551"/>
                                    <a:pt x="7825" y="547"/>
                                    <a:pt x="7818" y="541"/>
                                  </a:cubicBezTo>
                                  <a:cubicBezTo>
                                    <a:pt x="7810" y="534"/>
                                    <a:pt x="7805" y="525"/>
                                    <a:pt x="7801" y="514"/>
                                  </a:cubicBezTo>
                                  <a:cubicBezTo>
                                    <a:pt x="7797" y="503"/>
                                    <a:pt x="7796" y="488"/>
                                    <a:pt x="7796" y="469"/>
                                  </a:cubicBezTo>
                                  <a:cubicBezTo>
                                    <a:pt x="7796" y="212"/>
                                    <a:pt x="7796" y="212"/>
                                    <a:pt x="7796" y="212"/>
                                  </a:cubicBezTo>
                                  <a:cubicBezTo>
                                    <a:pt x="7727" y="212"/>
                                    <a:pt x="7727" y="212"/>
                                    <a:pt x="7727" y="212"/>
                                  </a:cubicBezTo>
                                  <a:cubicBezTo>
                                    <a:pt x="7727" y="154"/>
                                    <a:pt x="7727" y="154"/>
                                    <a:pt x="7727" y="154"/>
                                  </a:cubicBezTo>
                                  <a:cubicBezTo>
                                    <a:pt x="7796" y="154"/>
                                    <a:pt x="7796" y="154"/>
                                    <a:pt x="7796" y="154"/>
                                  </a:cubicBezTo>
                                  <a:cubicBezTo>
                                    <a:pt x="7796" y="33"/>
                                    <a:pt x="7796" y="33"/>
                                    <a:pt x="7796" y="33"/>
                                  </a:cubicBezTo>
                                  <a:cubicBezTo>
                                    <a:pt x="7862" y="33"/>
                                    <a:pt x="7862" y="33"/>
                                    <a:pt x="7862" y="33"/>
                                  </a:cubicBezTo>
                                  <a:cubicBezTo>
                                    <a:pt x="7862" y="154"/>
                                    <a:pt x="7862" y="154"/>
                                    <a:pt x="7862" y="154"/>
                                  </a:cubicBezTo>
                                  <a:lnTo>
                                    <a:pt x="7942" y="154"/>
                                  </a:lnTo>
                                  <a:close/>
                                  <a:moveTo>
                                    <a:pt x="7667" y="557"/>
                                  </a:moveTo>
                                  <a:cubicBezTo>
                                    <a:pt x="7601" y="557"/>
                                    <a:pt x="7601" y="557"/>
                                    <a:pt x="7601" y="557"/>
                                  </a:cubicBezTo>
                                  <a:cubicBezTo>
                                    <a:pt x="7601" y="154"/>
                                    <a:pt x="7601" y="154"/>
                                    <a:pt x="7601" y="154"/>
                                  </a:cubicBezTo>
                                  <a:cubicBezTo>
                                    <a:pt x="7667" y="154"/>
                                    <a:pt x="7667" y="154"/>
                                    <a:pt x="7667" y="154"/>
                                  </a:cubicBezTo>
                                  <a:lnTo>
                                    <a:pt x="7667" y="557"/>
                                  </a:lnTo>
                                  <a:close/>
                                  <a:moveTo>
                                    <a:pt x="7601" y="0"/>
                                  </a:moveTo>
                                  <a:cubicBezTo>
                                    <a:pt x="7667" y="0"/>
                                    <a:pt x="7667" y="0"/>
                                    <a:pt x="7667" y="0"/>
                                  </a:cubicBezTo>
                                  <a:cubicBezTo>
                                    <a:pt x="7667" y="82"/>
                                    <a:pt x="7667" y="82"/>
                                    <a:pt x="7667" y="82"/>
                                  </a:cubicBezTo>
                                  <a:cubicBezTo>
                                    <a:pt x="7601" y="82"/>
                                    <a:pt x="7601" y="82"/>
                                    <a:pt x="7601" y="82"/>
                                  </a:cubicBezTo>
                                  <a:lnTo>
                                    <a:pt x="7601" y="0"/>
                                  </a:lnTo>
                                  <a:close/>
                                  <a:moveTo>
                                    <a:pt x="6995" y="154"/>
                                  </a:moveTo>
                                  <a:cubicBezTo>
                                    <a:pt x="6995" y="213"/>
                                    <a:pt x="6995" y="213"/>
                                    <a:pt x="6995" y="213"/>
                                  </a:cubicBezTo>
                                  <a:cubicBezTo>
                                    <a:pt x="6996" y="213"/>
                                    <a:pt x="6996" y="213"/>
                                    <a:pt x="6996" y="213"/>
                                  </a:cubicBezTo>
                                  <a:cubicBezTo>
                                    <a:pt x="7026" y="168"/>
                                    <a:pt x="7069" y="145"/>
                                    <a:pt x="7126" y="145"/>
                                  </a:cubicBezTo>
                                  <a:cubicBezTo>
                                    <a:pt x="7151" y="145"/>
                                    <a:pt x="7174" y="150"/>
                                    <a:pt x="7194" y="160"/>
                                  </a:cubicBezTo>
                                  <a:cubicBezTo>
                                    <a:pt x="7214" y="171"/>
                                    <a:pt x="7228" y="188"/>
                                    <a:pt x="7237" y="213"/>
                                  </a:cubicBezTo>
                                  <a:cubicBezTo>
                                    <a:pt x="7250" y="191"/>
                                    <a:pt x="7268" y="175"/>
                                    <a:pt x="7290" y="163"/>
                                  </a:cubicBezTo>
                                  <a:cubicBezTo>
                                    <a:pt x="7312" y="151"/>
                                    <a:pt x="7337" y="145"/>
                                    <a:pt x="7363" y="145"/>
                                  </a:cubicBezTo>
                                  <a:cubicBezTo>
                                    <a:pt x="7383" y="145"/>
                                    <a:pt x="7402" y="147"/>
                                    <a:pt x="7418" y="151"/>
                                  </a:cubicBezTo>
                                  <a:cubicBezTo>
                                    <a:pt x="7434" y="156"/>
                                    <a:pt x="7449" y="163"/>
                                    <a:pt x="7460" y="172"/>
                                  </a:cubicBezTo>
                                  <a:cubicBezTo>
                                    <a:pt x="7472" y="181"/>
                                    <a:pt x="7481" y="193"/>
                                    <a:pt x="7488" y="208"/>
                                  </a:cubicBezTo>
                                  <a:cubicBezTo>
                                    <a:pt x="7494" y="223"/>
                                    <a:pt x="7497" y="241"/>
                                    <a:pt x="7497" y="261"/>
                                  </a:cubicBezTo>
                                  <a:cubicBezTo>
                                    <a:pt x="7497" y="557"/>
                                    <a:pt x="7497" y="557"/>
                                    <a:pt x="7497" y="557"/>
                                  </a:cubicBezTo>
                                  <a:cubicBezTo>
                                    <a:pt x="7431" y="557"/>
                                    <a:pt x="7431" y="557"/>
                                    <a:pt x="7431" y="557"/>
                                  </a:cubicBezTo>
                                  <a:cubicBezTo>
                                    <a:pt x="7431" y="293"/>
                                    <a:pt x="7431" y="293"/>
                                    <a:pt x="7431" y="293"/>
                                  </a:cubicBezTo>
                                  <a:cubicBezTo>
                                    <a:pt x="7431" y="280"/>
                                    <a:pt x="7430" y="269"/>
                                    <a:pt x="7428" y="258"/>
                                  </a:cubicBezTo>
                                  <a:cubicBezTo>
                                    <a:pt x="7426" y="247"/>
                                    <a:pt x="7422" y="237"/>
                                    <a:pt x="7416" y="229"/>
                                  </a:cubicBezTo>
                                  <a:cubicBezTo>
                                    <a:pt x="7410" y="221"/>
                                    <a:pt x="7402" y="215"/>
                                    <a:pt x="7392" y="210"/>
                                  </a:cubicBezTo>
                                  <a:cubicBezTo>
                                    <a:pt x="7382" y="205"/>
                                    <a:pt x="7369" y="203"/>
                                    <a:pt x="7353" y="203"/>
                                  </a:cubicBezTo>
                                  <a:cubicBezTo>
                                    <a:pt x="7320" y="203"/>
                                    <a:pt x="7295" y="212"/>
                                    <a:pt x="7276" y="231"/>
                                  </a:cubicBezTo>
                                  <a:cubicBezTo>
                                    <a:pt x="7257" y="250"/>
                                    <a:pt x="7248" y="275"/>
                                    <a:pt x="7248" y="306"/>
                                  </a:cubicBezTo>
                                  <a:cubicBezTo>
                                    <a:pt x="7248" y="557"/>
                                    <a:pt x="7248" y="557"/>
                                    <a:pt x="7248" y="557"/>
                                  </a:cubicBezTo>
                                  <a:cubicBezTo>
                                    <a:pt x="7181" y="557"/>
                                    <a:pt x="7181" y="557"/>
                                    <a:pt x="7181" y="557"/>
                                  </a:cubicBezTo>
                                  <a:cubicBezTo>
                                    <a:pt x="7181" y="293"/>
                                    <a:pt x="7181" y="293"/>
                                    <a:pt x="7181" y="293"/>
                                  </a:cubicBezTo>
                                  <a:cubicBezTo>
                                    <a:pt x="7181" y="280"/>
                                    <a:pt x="7180" y="268"/>
                                    <a:pt x="7178" y="257"/>
                                  </a:cubicBezTo>
                                  <a:cubicBezTo>
                                    <a:pt x="7176" y="246"/>
                                    <a:pt x="7172" y="237"/>
                                    <a:pt x="7166" y="228"/>
                                  </a:cubicBezTo>
                                  <a:cubicBezTo>
                                    <a:pt x="7160" y="220"/>
                                    <a:pt x="7153" y="214"/>
                                    <a:pt x="7143" y="210"/>
                                  </a:cubicBezTo>
                                  <a:cubicBezTo>
                                    <a:pt x="7133" y="205"/>
                                    <a:pt x="7121" y="203"/>
                                    <a:pt x="7106" y="203"/>
                                  </a:cubicBezTo>
                                  <a:cubicBezTo>
                                    <a:pt x="7087" y="203"/>
                                    <a:pt x="7070" y="207"/>
                                    <a:pt x="7056" y="215"/>
                                  </a:cubicBezTo>
                                  <a:cubicBezTo>
                                    <a:pt x="7043" y="223"/>
                                    <a:pt x="7032" y="232"/>
                                    <a:pt x="7023" y="243"/>
                                  </a:cubicBezTo>
                                  <a:cubicBezTo>
                                    <a:pt x="7014" y="254"/>
                                    <a:pt x="7008" y="265"/>
                                    <a:pt x="7004" y="277"/>
                                  </a:cubicBezTo>
                                  <a:cubicBezTo>
                                    <a:pt x="7000" y="288"/>
                                    <a:pt x="6999" y="298"/>
                                    <a:pt x="6999" y="306"/>
                                  </a:cubicBezTo>
                                  <a:cubicBezTo>
                                    <a:pt x="6999" y="557"/>
                                    <a:pt x="6999" y="557"/>
                                    <a:pt x="6999" y="557"/>
                                  </a:cubicBezTo>
                                  <a:cubicBezTo>
                                    <a:pt x="6932" y="557"/>
                                    <a:pt x="6932" y="557"/>
                                    <a:pt x="6932" y="557"/>
                                  </a:cubicBezTo>
                                  <a:cubicBezTo>
                                    <a:pt x="6932" y="154"/>
                                    <a:pt x="6932" y="154"/>
                                    <a:pt x="6932" y="154"/>
                                  </a:cubicBezTo>
                                  <a:lnTo>
                                    <a:pt x="6995" y="154"/>
                                  </a:lnTo>
                                  <a:close/>
                                  <a:moveTo>
                                    <a:pt x="6330" y="154"/>
                                  </a:moveTo>
                                  <a:cubicBezTo>
                                    <a:pt x="6330" y="213"/>
                                    <a:pt x="6330" y="213"/>
                                    <a:pt x="6330" y="213"/>
                                  </a:cubicBezTo>
                                  <a:cubicBezTo>
                                    <a:pt x="6331" y="213"/>
                                    <a:pt x="6331" y="213"/>
                                    <a:pt x="6331" y="213"/>
                                  </a:cubicBezTo>
                                  <a:cubicBezTo>
                                    <a:pt x="6361" y="168"/>
                                    <a:pt x="6405" y="145"/>
                                    <a:pt x="6461" y="145"/>
                                  </a:cubicBezTo>
                                  <a:cubicBezTo>
                                    <a:pt x="6487" y="145"/>
                                    <a:pt x="6509" y="150"/>
                                    <a:pt x="6529" y="160"/>
                                  </a:cubicBezTo>
                                  <a:cubicBezTo>
                                    <a:pt x="6550" y="171"/>
                                    <a:pt x="6564" y="188"/>
                                    <a:pt x="6572" y="213"/>
                                  </a:cubicBezTo>
                                  <a:cubicBezTo>
                                    <a:pt x="6586" y="191"/>
                                    <a:pt x="6603" y="175"/>
                                    <a:pt x="6626" y="163"/>
                                  </a:cubicBezTo>
                                  <a:cubicBezTo>
                                    <a:pt x="6648" y="151"/>
                                    <a:pt x="6672" y="145"/>
                                    <a:pt x="6698" y="145"/>
                                  </a:cubicBezTo>
                                  <a:cubicBezTo>
                                    <a:pt x="6719" y="145"/>
                                    <a:pt x="6737" y="147"/>
                                    <a:pt x="6753" y="151"/>
                                  </a:cubicBezTo>
                                  <a:cubicBezTo>
                                    <a:pt x="6770" y="156"/>
                                    <a:pt x="6784" y="163"/>
                                    <a:pt x="6795" y="172"/>
                                  </a:cubicBezTo>
                                  <a:cubicBezTo>
                                    <a:pt x="6807" y="181"/>
                                    <a:pt x="6816" y="193"/>
                                    <a:pt x="6823" y="208"/>
                                  </a:cubicBezTo>
                                  <a:cubicBezTo>
                                    <a:pt x="6829" y="223"/>
                                    <a:pt x="6832" y="241"/>
                                    <a:pt x="6832" y="261"/>
                                  </a:cubicBezTo>
                                  <a:cubicBezTo>
                                    <a:pt x="6832" y="557"/>
                                    <a:pt x="6832" y="557"/>
                                    <a:pt x="6832" y="557"/>
                                  </a:cubicBezTo>
                                  <a:cubicBezTo>
                                    <a:pt x="6766" y="557"/>
                                    <a:pt x="6766" y="557"/>
                                    <a:pt x="6766" y="557"/>
                                  </a:cubicBezTo>
                                  <a:cubicBezTo>
                                    <a:pt x="6766" y="293"/>
                                    <a:pt x="6766" y="293"/>
                                    <a:pt x="6766" y="293"/>
                                  </a:cubicBezTo>
                                  <a:cubicBezTo>
                                    <a:pt x="6766" y="280"/>
                                    <a:pt x="6765" y="269"/>
                                    <a:pt x="6763" y="258"/>
                                  </a:cubicBezTo>
                                  <a:cubicBezTo>
                                    <a:pt x="6761" y="247"/>
                                    <a:pt x="6757" y="237"/>
                                    <a:pt x="6751" y="229"/>
                                  </a:cubicBezTo>
                                  <a:cubicBezTo>
                                    <a:pt x="6746" y="221"/>
                                    <a:pt x="6738" y="215"/>
                                    <a:pt x="6728" y="210"/>
                                  </a:cubicBezTo>
                                  <a:cubicBezTo>
                                    <a:pt x="6717" y="205"/>
                                    <a:pt x="6704" y="203"/>
                                    <a:pt x="6688" y="203"/>
                                  </a:cubicBezTo>
                                  <a:cubicBezTo>
                                    <a:pt x="6655" y="203"/>
                                    <a:pt x="6630" y="212"/>
                                    <a:pt x="6611" y="231"/>
                                  </a:cubicBezTo>
                                  <a:cubicBezTo>
                                    <a:pt x="6592" y="250"/>
                                    <a:pt x="6583" y="275"/>
                                    <a:pt x="6583" y="306"/>
                                  </a:cubicBezTo>
                                  <a:cubicBezTo>
                                    <a:pt x="6583" y="557"/>
                                    <a:pt x="6583" y="557"/>
                                    <a:pt x="6583" y="557"/>
                                  </a:cubicBezTo>
                                  <a:cubicBezTo>
                                    <a:pt x="6517" y="557"/>
                                    <a:pt x="6517" y="557"/>
                                    <a:pt x="6517" y="557"/>
                                  </a:cubicBezTo>
                                  <a:cubicBezTo>
                                    <a:pt x="6517" y="293"/>
                                    <a:pt x="6517" y="293"/>
                                    <a:pt x="6517" y="293"/>
                                  </a:cubicBezTo>
                                  <a:cubicBezTo>
                                    <a:pt x="6517" y="280"/>
                                    <a:pt x="6516" y="268"/>
                                    <a:pt x="6513" y="257"/>
                                  </a:cubicBezTo>
                                  <a:cubicBezTo>
                                    <a:pt x="6511" y="246"/>
                                    <a:pt x="6507" y="237"/>
                                    <a:pt x="6501" y="228"/>
                                  </a:cubicBezTo>
                                  <a:cubicBezTo>
                                    <a:pt x="6496" y="220"/>
                                    <a:pt x="6488" y="214"/>
                                    <a:pt x="6478" y="210"/>
                                  </a:cubicBezTo>
                                  <a:cubicBezTo>
                                    <a:pt x="6469" y="205"/>
                                    <a:pt x="6456" y="203"/>
                                    <a:pt x="6441" y="203"/>
                                  </a:cubicBezTo>
                                  <a:cubicBezTo>
                                    <a:pt x="6422" y="203"/>
                                    <a:pt x="6406" y="207"/>
                                    <a:pt x="6392" y="215"/>
                                  </a:cubicBezTo>
                                  <a:cubicBezTo>
                                    <a:pt x="6378" y="223"/>
                                    <a:pt x="6367" y="232"/>
                                    <a:pt x="6358" y="243"/>
                                  </a:cubicBezTo>
                                  <a:cubicBezTo>
                                    <a:pt x="6350" y="254"/>
                                    <a:pt x="6344" y="265"/>
                                    <a:pt x="6339" y="277"/>
                                  </a:cubicBezTo>
                                  <a:cubicBezTo>
                                    <a:pt x="6336" y="288"/>
                                    <a:pt x="6334" y="298"/>
                                    <a:pt x="6334" y="306"/>
                                  </a:cubicBezTo>
                                  <a:cubicBezTo>
                                    <a:pt x="6334" y="557"/>
                                    <a:pt x="6334" y="557"/>
                                    <a:pt x="6334" y="557"/>
                                  </a:cubicBezTo>
                                  <a:cubicBezTo>
                                    <a:pt x="6268" y="557"/>
                                    <a:pt x="6268" y="557"/>
                                    <a:pt x="6268" y="557"/>
                                  </a:cubicBezTo>
                                  <a:cubicBezTo>
                                    <a:pt x="6268" y="154"/>
                                    <a:pt x="6268" y="154"/>
                                    <a:pt x="6268" y="154"/>
                                  </a:cubicBezTo>
                                  <a:lnTo>
                                    <a:pt x="6330" y="154"/>
                                  </a:lnTo>
                                  <a:close/>
                                  <a:moveTo>
                                    <a:pt x="5811" y="273"/>
                                  </a:moveTo>
                                  <a:cubicBezTo>
                                    <a:pt x="5819" y="247"/>
                                    <a:pt x="5832" y="225"/>
                                    <a:pt x="5848" y="206"/>
                                  </a:cubicBezTo>
                                  <a:cubicBezTo>
                                    <a:pt x="5865" y="187"/>
                                    <a:pt x="5885" y="172"/>
                                    <a:pt x="5910" y="161"/>
                                  </a:cubicBezTo>
                                  <a:cubicBezTo>
                                    <a:pt x="5934" y="150"/>
                                    <a:pt x="5962" y="145"/>
                                    <a:pt x="5994" y="145"/>
                                  </a:cubicBezTo>
                                  <a:cubicBezTo>
                                    <a:pt x="6026" y="145"/>
                                    <a:pt x="6054" y="150"/>
                                    <a:pt x="6078" y="161"/>
                                  </a:cubicBezTo>
                                  <a:cubicBezTo>
                                    <a:pt x="6103" y="172"/>
                                    <a:pt x="6123" y="187"/>
                                    <a:pt x="6140" y="206"/>
                                  </a:cubicBezTo>
                                  <a:cubicBezTo>
                                    <a:pt x="6156" y="225"/>
                                    <a:pt x="6169" y="247"/>
                                    <a:pt x="6177" y="273"/>
                                  </a:cubicBezTo>
                                  <a:cubicBezTo>
                                    <a:pt x="6185" y="299"/>
                                    <a:pt x="6190" y="326"/>
                                    <a:pt x="6190" y="356"/>
                                  </a:cubicBezTo>
                                  <a:cubicBezTo>
                                    <a:pt x="6190" y="385"/>
                                    <a:pt x="6185" y="413"/>
                                    <a:pt x="6177" y="439"/>
                                  </a:cubicBezTo>
                                  <a:cubicBezTo>
                                    <a:pt x="6169" y="464"/>
                                    <a:pt x="6156" y="486"/>
                                    <a:pt x="6140" y="505"/>
                                  </a:cubicBezTo>
                                  <a:cubicBezTo>
                                    <a:pt x="6123" y="524"/>
                                    <a:pt x="6103" y="539"/>
                                    <a:pt x="6078" y="549"/>
                                  </a:cubicBezTo>
                                  <a:cubicBezTo>
                                    <a:pt x="6054" y="560"/>
                                    <a:pt x="6026" y="566"/>
                                    <a:pt x="5994" y="566"/>
                                  </a:cubicBezTo>
                                  <a:cubicBezTo>
                                    <a:pt x="5962" y="566"/>
                                    <a:pt x="5934" y="560"/>
                                    <a:pt x="5910" y="549"/>
                                  </a:cubicBezTo>
                                  <a:cubicBezTo>
                                    <a:pt x="5885" y="539"/>
                                    <a:pt x="5865" y="524"/>
                                    <a:pt x="5848" y="505"/>
                                  </a:cubicBezTo>
                                  <a:cubicBezTo>
                                    <a:pt x="5832" y="486"/>
                                    <a:pt x="5819" y="464"/>
                                    <a:pt x="5811" y="439"/>
                                  </a:cubicBezTo>
                                  <a:cubicBezTo>
                                    <a:pt x="5802" y="413"/>
                                    <a:pt x="5798" y="385"/>
                                    <a:pt x="5798" y="356"/>
                                  </a:cubicBezTo>
                                  <a:cubicBezTo>
                                    <a:pt x="5798" y="326"/>
                                    <a:pt x="5802" y="299"/>
                                    <a:pt x="5811" y="273"/>
                                  </a:cubicBezTo>
                                  <a:moveTo>
                                    <a:pt x="5878" y="421"/>
                                  </a:moveTo>
                                  <a:cubicBezTo>
                                    <a:pt x="5885" y="440"/>
                                    <a:pt x="5894" y="456"/>
                                    <a:pt x="5905" y="468"/>
                                  </a:cubicBezTo>
                                  <a:cubicBezTo>
                                    <a:pt x="5916" y="481"/>
                                    <a:pt x="5930" y="491"/>
                                    <a:pt x="5945" y="498"/>
                                  </a:cubicBezTo>
                                  <a:cubicBezTo>
                                    <a:pt x="5961" y="504"/>
                                    <a:pt x="5977" y="508"/>
                                    <a:pt x="5994" y="508"/>
                                  </a:cubicBezTo>
                                  <a:cubicBezTo>
                                    <a:pt x="6011" y="508"/>
                                    <a:pt x="6027" y="504"/>
                                    <a:pt x="6043" y="498"/>
                                  </a:cubicBezTo>
                                  <a:cubicBezTo>
                                    <a:pt x="6058" y="491"/>
                                    <a:pt x="6071" y="481"/>
                                    <a:pt x="6083" y="468"/>
                                  </a:cubicBezTo>
                                  <a:cubicBezTo>
                                    <a:pt x="6094" y="456"/>
                                    <a:pt x="6103" y="440"/>
                                    <a:pt x="6110" y="421"/>
                                  </a:cubicBezTo>
                                  <a:cubicBezTo>
                                    <a:pt x="6116" y="402"/>
                                    <a:pt x="6119" y="380"/>
                                    <a:pt x="6119" y="356"/>
                                  </a:cubicBezTo>
                                  <a:cubicBezTo>
                                    <a:pt x="6119" y="331"/>
                                    <a:pt x="6116" y="310"/>
                                    <a:pt x="6110" y="291"/>
                                  </a:cubicBezTo>
                                  <a:cubicBezTo>
                                    <a:pt x="6103" y="272"/>
                                    <a:pt x="6094" y="256"/>
                                    <a:pt x="6083" y="243"/>
                                  </a:cubicBezTo>
                                  <a:cubicBezTo>
                                    <a:pt x="6071" y="230"/>
                                    <a:pt x="6058" y="220"/>
                                    <a:pt x="6043" y="213"/>
                                  </a:cubicBezTo>
                                  <a:cubicBezTo>
                                    <a:pt x="6027" y="206"/>
                                    <a:pt x="6011" y="203"/>
                                    <a:pt x="5994" y="203"/>
                                  </a:cubicBezTo>
                                  <a:cubicBezTo>
                                    <a:pt x="5977" y="203"/>
                                    <a:pt x="5961" y="206"/>
                                    <a:pt x="5945" y="213"/>
                                  </a:cubicBezTo>
                                  <a:cubicBezTo>
                                    <a:pt x="5930" y="220"/>
                                    <a:pt x="5916" y="230"/>
                                    <a:pt x="5905" y="243"/>
                                  </a:cubicBezTo>
                                  <a:cubicBezTo>
                                    <a:pt x="5894" y="256"/>
                                    <a:pt x="5885" y="272"/>
                                    <a:pt x="5878" y="291"/>
                                  </a:cubicBezTo>
                                  <a:cubicBezTo>
                                    <a:pt x="5872" y="310"/>
                                    <a:pt x="5868" y="331"/>
                                    <a:pt x="5868" y="356"/>
                                  </a:cubicBezTo>
                                  <a:cubicBezTo>
                                    <a:pt x="5868" y="380"/>
                                    <a:pt x="5872" y="402"/>
                                    <a:pt x="5878" y="421"/>
                                  </a:cubicBezTo>
                                  <a:moveTo>
                                    <a:pt x="5643" y="224"/>
                                  </a:moveTo>
                                  <a:cubicBezTo>
                                    <a:pt x="5626" y="210"/>
                                    <a:pt x="5604" y="203"/>
                                    <a:pt x="5576" y="203"/>
                                  </a:cubicBezTo>
                                  <a:cubicBezTo>
                                    <a:pt x="5551" y="203"/>
                                    <a:pt x="5531" y="207"/>
                                    <a:pt x="5516" y="216"/>
                                  </a:cubicBezTo>
                                  <a:cubicBezTo>
                                    <a:pt x="5499" y="225"/>
                                    <a:pt x="5487" y="237"/>
                                    <a:pt x="5477" y="252"/>
                                  </a:cubicBezTo>
                                  <a:cubicBezTo>
                                    <a:pt x="5467" y="266"/>
                                    <a:pt x="5460" y="283"/>
                                    <a:pt x="5456" y="302"/>
                                  </a:cubicBezTo>
                                  <a:cubicBezTo>
                                    <a:pt x="5452" y="321"/>
                                    <a:pt x="5450" y="340"/>
                                    <a:pt x="5450" y="361"/>
                                  </a:cubicBezTo>
                                  <a:cubicBezTo>
                                    <a:pt x="5450" y="379"/>
                                    <a:pt x="5452" y="398"/>
                                    <a:pt x="5457" y="415"/>
                                  </a:cubicBezTo>
                                  <a:cubicBezTo>
                                    <a:pt x="5461" y="433"/>
                                    <a:pt x="5468" y="448"/>
                                    <a:pt x="5477" y="462"/>
                                  </a:cubicBezTo>
                                  <a:cubicBezTo>
                                    <a:pt x="5487" y="476"/>
                                    <a:pt x="5499" y="487"/>
                                    <a:pt x="5514" y="495"/>
                                  </a:cubicBezTo>
                                  <a:cubicBezTo>
                                    <a:pt x="5529" y="504"/>
                                    <a:pt x="5547" y="508"/>
                                    <a:pt x="5568" y="508"/>
                                  </a:cubicBezTo>
                                  <a:cubicBezTo>
                                    <a:pt x="5600" y="508"/>
                                    <a:pt x="5626" y="499"/>
                                    <a:pt x="5645" y="482"/>
                                  </a:cubicBezTo>
                                  <a:cubicBezTo>
                                    <a:pt x="5663" y="465"/>
                                    <a:pt x="5674" y="441"/>
                                    <a:pt x="5678" y="410"/>
                                  </a:cubicBezTo>
                                  <a:cubicBezTo>
                                    <a:pt x="5746" y="410"/>
                                    <a:pt x="5746" y="410"/>
                                    <a:pt x="5746" y="410"/>
                                  </a:cubicBezTo>
                                  <a:cubicBezTo>
                                    <a:pt x="5739" y="460"/>
                                    <a:pt x="5720" y="498"/>
                                    <a:pt x="5690" y="525"/>
                                  </a:cubicBezTo>
                                  <a:cubicBezTo>
                                    <a:pt x="5660" y="552"/>
                                    <a:pt x="5620" y="566"/>
                                    <a:pt x="5568" y="566"/>
                                  </a:cubicBezTo>
                                  <a:cubicBezTo>
                                    <a:pt x="5538" y="566"/>
                                    <a:pt x="5511" y="560"/>
                                    <a:pt x="5487" y="551"/>
                                  </a:cubicBezTo>
                                  <a:cubicBezTo>
                                    <a:pt x="5463" y="541"/>
                                    <a:pt x="5444" y="527"/>
                                    <a:pt x="5428" y="509"/>
                                  </a:cubicBezTo>
                                  <a:cubicBezTo>
                                    <a:pt x="5412" y="490"/>
                                    <a:pt x="5400" y="469"/>
                                    <a:pt x="5392" y="444"/>
                                  </a:cubicBezTo>
                                  <a:cubicBezTo>
                                    <a:pt x="5384" y="418"/>
                                    <a:pt x="5380" y="391"/>
                                    <a:pt x="5380" y="361"/>
                                  </a:cubicBezTo>
                                  <a:cubicBezTo>
                                    <a:pt x="5380" y="330"/>
                                    <a:pt x="5384" y="302"/>
                                    <a:pt x="5391" y="276"/>
                                  </a:cubicBezTo>
                                  <a:cubicBezTo>
                                    <a:pt x="5399" y="250"/>
                                    <a:pt x="5411" y="227"/>
                                    <a:pt x="5427" y="207"/>
                                  </a:cubicBezTo>
                                  <a:cubicBezTo>
                                    <a:pt x="5443" y="188"/>
                                    <a:pt x="5463" y="173"/>
                                    <a:pt x="5487" y="161"/>
                                  </a:cubicBezTo>
                                  <a:cubicBezTo>
                                    <a:pt x="5511" y="150"/>
                                    <a:pt x="5538" y="145"/>
                                    <a:pt x="5570" y="145"/>
                                  </a:cubicBezTo>
                                  <a:cubicBezTo>
                                    <a:pt x="5593" y="145"/>
                                    <a:pt x="5614" y="148"/>
                                    <a:pt x="5634" y="153"/>
                                  </a:cubicBezTo>
                                  <a:cubicBezTo>
                                    <a:pt x="5654" y="158"/>
                                    <a:pt x="5672" y="167"/>
                                    <a:pt x="5687" y="178"/>
                                  </a:cubicBezTo>
                                  <a:cubicBezTo>
                                    <a:pt x="5703" y="190"/>
                                    <a:pt x="5715" y="204"/>
                                    <a:pt x="5725" y="221"/>
                                  </a:cubicBezTo>
                                  <a:cubicBezTo>
                                    <a:pt x="5735" y="239"/>
                                    <a:pt x="5741" y="259"/>
                                    <a:pt x="5744" y="284"/>
                                  </a:cubicBezTo>
                                  <a:cubicBezTo>
                                    <a:pt x="5675" y="284"/>
                                    <a:pt x="5675" y="284"/>
                                    <a:pt x="5675" y="284"/>
                                  </a:cubicBezTo>
                                  <a:cubicBezTo>
                                    <a:pt x="5670" y="258"/>
                                    <a:pt x="5659" y="238"/>
                                    <a:pt x="5643" y="224"/>
                                  </a:cubicBezTo>
                                  <a:moveTo>
                                    <a:pt x="5052" y="531"/>
                                  </a:moveTo>
                                  <a:cubicBezTo>
                                    <a:pt x="5022" y="554"/>
                                    <a:pt x="4984" y="566"/>
                                    <a:pt x="4938" y="566"/>
                                  </a:cubicBezTo>
                                  <a:cubicBezTo>
                                    <a:pt x="4906" y="566"/>
                                    <a:pt x="4878" y="560"/>
                                    <a:pt x="4854" y="550"/>
                                  </a:cubicBezTo>
                                  <a:cubicBezTo>
                                    <a:pt x="4831" y="540"/>
                                    <a:pt x="4811" y="525"/>
                                    <a:pt x="4795" y="506"/>
                                  </a:cubicBezTo>
                                  <a:cubicBezTo>
                                    <a:pt x="4778" y="488"/>
                                    <a:pt x="4767" y="465"/>
                                    <a:pt x="4758" y="439"/>
                                  </a:cubicBezTo>
                                  <a:cubicBezTo>
                                    <a:pt x="4750" y="413"/>
                                    <a:pt x="4746" y="385"/>
                                    <a:pt x="4745" y="354"/>
                                  </a:cubicBezTo>
                                  <a:cubicBezTo>
                                    <a:pt x="4745" y="324"/>
                                    <a:pt x="4749" y="295"/>
                                    <a:pt x="4759" y="270"/>
                                  </a:cubicBezTo>
                                  <a:cubicBezTo>
                                    <a:pt x="4768" y="245"/>
                                    <a:pt x="4781" y="223"/>
                                    <a:pt x="4798" y="204"/>
                                  </a:cubicBezTo>
                                  <a:cubicBezTo>
                                    <a:pt x="4815" y="185"/>
                                    <a:pt x="4835" y="171"/>
                                    <a:pt x="4858" y="160"/>
                                  </a:cubicBezTo>
                                  <a:cubicBezTo>
                                    <a:pt x="4881" y="150"/>
                                    <a:pt x="4906" y="145"/>
                                    <a:pt x="4934" y="145"/>
                                  </a:cubicBezTo>
                                  <a:cubicBezTo>
                                    <a:pt x="4970" y="145"/>
                                    <a:pt x="5000" y="152"/>
                                    <a:pt x="5023" y="167"/>
                                  </a:cubicBezTo>
                                  <a:cubicBezTo>
                                    <a:pt x="5047" y="182"/>
                                    <a:pt x="5066" y="200"/>
                                    <a:pt x="5080" y="223"/>
                                  </a:cubicBezTo>
                                  <a:cubicBezTo>
                                    <a:pt x="5095" y="246"/>
                                    <a:pt x="5104" y="271"/>
                                    <a:pt x="5110" y="298"/>
                                  </a:cubicBezTo>
                                  <a:cubicBezTo>
                                    <a:pt x="5115" y="325"/>
                                    <a:pt x="5118" y="351"/>
                                    <a:pt x="5117" y="375"/>
                                  </a:cubicBezTo>
                                  <a:cubicBezTo>
                                    <a:pt x="4815" y="375"/>
                                    <a:pt x="4815" y="375"/>
                                    <a:pt x="4815" y="375"/>
                                  </a:cubicBezTo>
                                  <a:cubicBezTo>
                                    <a:pt x="4814" y="393"/>
                                    <a:pt x="4816" y="410"/>
                                    <a:pt x="4821" y="426"/>
                                  </a:cubicBezTo>
                                  <a:cubicBezTo>
                                    <a:pt x="4826" y="442"/>
                                    <a:pt x="4833" y="455"/>
                                    <a:pt x="4844" y="468"/>
                                  </a:cubicBezTo>
                                  <a:cubicBezTo>
                                    <a:pt x="4854" y="480"/>
                                    <a:pt x="4867" y="490"/>
                                    <a:pt x="4883" y="497"/>
                                  </a:cubicBezTo>
                                  <a:cubicBezTo>
                                    <a:pt x="4900" y="504"/>
                                    <a:pt x="4918" y="508"/>
                                    <a:pt x="4940" y="508"/>
                                  </a:cubicBezTo>
                                  <a:cubicBezTo>
                                    <a:pt x="4968" y="508"/>
                                    <a:pt x="4991" y="501"/>
                                    <a:pt x="5009" y="488"/>
                                  </a:cubicBezTo>
                                  <a:cubicBezTo>
                                    <a:pt x="5027" y="475"/>
                                    <a:pt x="5039" y="455"/>
                                    <a:pt x="5045" y="429"/>
                                  </a:cubicBezTo>
                                  <a:cubicBezTo>
                                    <a:pt x="5110" y="429"/>
                                    <a:pt x="5110" y="429"/>
                                    <a:pt x="5110" y="429"/>
                                  </a:cubicBezTo>
                                  <a:cubicBezTo>
                                    <a:pt x="5101" y="474"/>
                                    <a:pt x="5082" y="508"/>
                                    <a:pt x="5052" y="531"/>
                                  </a:cubicBezTo>
                                  <a:moveTo>
                                    <a:pt x="5036" y="273"/>
                                  </a:moveTo>
                                  <a:cubicBezTo>
                                    <a:pt x="5030" y="259"/>
                                    <a:pt x="5022" y="246"/>
                                    <a:pt x="5012" y="236"/>
                                  </a:cubicBezTo>
                                  <a:cubicBezTo>
                                    <a:pt x="5002" y="226"/>
                                    <a:pt x="4990" y="218"/>
                                    <a:pt x="4976" y="212"/>
                                  </a:cubicBezTo>
                                  <a:cubicBezTo>
                                    <a:pt x="4962" y="206"/>
                                    <a:pt x="4947" y="203"/>
                                    <a:pt x="4930" y="203"/>
                                  </a:cubicBezTo>
                                  <a:cubicBezTo>
                                    <a:pt x="4913" y="203"/>
                                    <a:pt x="4898" y="206"/>
                                    <a:pt x="4884" y="212"/>
                                  </a:cubicBezTo>
                                  <a:cubicBezTo>
                                    <a:pt x="4870" y="218"/>
                                    <a:pt x="4858" y="226"/>
                                    <a:pt x="4848" y="237"/>
                                  </a:cubicBezTo>
                                  <a:cubicBezTo>
                                    <a:pt x="4838" y="247"/>
                                    <a:pt x="4831" y="259"/>
                                    <a:pt x="4825" y="273"/>
                                  </a:cubicBezTo>
                                  <a:cubicBezTo>
                                    <a:pt x="4819" y="287"/>
                                    <a:pt x="4816" y="301"/>
                                    <a:pt x="4815" y="317"/>
                                  </a:cubicBezTo>
                                  <a:cubicBezTo>
                                    <a:pt x="5046" y="317"/>
                                    <a:pt x="5046" y="317"/>
                                    <a:pt x="5046" y="317"/>
                                  </a:cubicBezTo>
                                  <a:cubicBezTo>
                                    <a:pt x="5045" y="301"/>
                                    <a:pt x="5042" y="287"/>
                                    <a:pt x="5036" y="273"/>
                                  </a:cubicBezTo>
                                  <a:moveTo>
                                    <a:pt x="4400" y="0"/>
                                  </a:moveTo>
                                  <a:cubicBezTo>
                                    <a:pt x="4400" y="213"/>
                                    <a:pt x="4400" y="213"/>
                                    <a:pt x="4400" y="213"/>
                                  </a:cubicBezTo>
                                  <a:cubicBezTo>
                                    <a:pt x="4401" y="213"/>
                                    <a:pt x="4401" y="213"/>
                                    <a:pt x="4401" y="213"/>
                                  </a:cubicBezTo>
                                  <a:cubicBezTo>
                                    <a:pt x="4406" y="201"/>
                                    <a:pt x="4413" y="190"/>
                                    <a:pt x="4423" y="182"/>
                                  </a:cubicBezTo>
                                  <a:cubicBezTo>
                                    <a:pt x="4432" y="173"/>
                                    <a:pt x="4443" y="166"/>
                                    <a:pt x="4454" y="161"/>
                                  </a:cubicBezTo>
                                  <a:cubicBezTo>
                                    <a:pt x="4466" y="155"/>
                                    <a:pt x="4478" y="151"/>
                                    <a:pt x="4491" y="149"/>
                                  </a:cubicBezTo>
                                  <a:cubicBezTo>
                                    <a:pt x="4504" y="146"/>
                                    <a:pt x="4516" y="145"/>
                                    <a:pt x="4528" y="145"/>
                                  </a:cubicBezTo>
                                  <a:cubicBezTo>
                                    <a:pt x="4555" y="145"/>
                                    <a:pt x="4577" y="148"/>
                                    <a:pt x="4594" y="156"/>
                                  </a:cubicBezTo>
                                  <a:cubicBezTo>
                                    <a:pt x="4612" y="163"/>
                                    <a:pt x="4626" y="173"/>
                                    <a:pt x="4637" y="186"/>
                                  </a:cubicBezTo>
                                  <a:cubicBezTo>
                                    <a:pt x="4648" y="199"/>
                                    <a:pt x="4656" y="215"/>
                                    <a:pt x="4660" y="232"/>
                                  </a:cubicBezTo>
                                  <a:cubicBezTo>
                                    <a:pt x="4665" y="250"/>
                                    <a:pt x="4667" y="270"/>
                                    <a:pt x="4667" y="292"/>
                                  </a:cubicBezTo>
                                  <a:cubicBezTo>
                                    <a:pt x="4667" y="557"/>
                                    <a:pt x="4667" y="557"/>
                                    <a:pt x="4667" y="557"/>
                                  </a:cubicBezTo>
                                  <a:cubicBezTo>
                                    <a:pt x="4601" y="557"/>
                                    <a:pt x="4601" y="557"/>
                                    <a:pt x="4601" y="557"/>
                                  </a:cubicBezTo>
                                  <a:cubicBezTo>
                                    <a:pt x="4601" y="284"/>
                                    <a:pt x="4601" y="284"/>
                                    <a:pt x="4601" y="284"/>
                                  </a:cubicBezTo>
                                  <a:cubicBezTo>
                                    <a:pt x="4601" y="259"/>
                                    <a:pt x="4593" y="239"/>
                                    <a:pt x="4579" y="225"/>
                                  </a:cubicBezTo>
                                  <a:cubicBezTo>
                                    <a:pt x="4564" y="211"/>
                                    <a:pt x="4544" y="203"/>
                                    <a:pt x="4519" y="203"/>
                                  </a:cubicBezTo>
                                  <a:cubicBezTo>
                                    <a:pt x="4498" y="203"/>
                                    <a:pt x="4481" y="206"/>
                                    <a:pt x="4466" y="212"/>
                                  </a:cubicBezTo>
                                  <a:cubicBezTo>
                                    <a:pt x="4451" y="219"/>
                                    <a:pt x="4439" y="227"/>
                                    <a:pt x="4429" y="239"/>
                                  </a:cubicBezTo>
                                  <a:cubicBezTo>
                                    <a:pt x="4419" y="251"/>
                                    <a:pt x="4412" y="264"/>
                                    <a:pt x="4407" y="279"/>
                                  </a:cubicBezTo>
                                  <a:cubicBezTo>
                                    <a:pt x="4402" y="294"/>
                                    <a:pt x="4400" y="311"/>
                                    <a:pt x="4400" y="329"/>
                                  </a:cubicBezTo>
                                  <a:cubicBezTo>
                                    <a:pt x="4400" y="557"/>
                                    <a:pt x="4400" y="557"/>
                                    <a:pt x="4400" y="557"/>
                                  </a:cubicBezTo>
                                  <a:cubicBezTo>
                                    <a:pt x="4333" y="557"/>
                                    <a:pt x="4333" y="557"/>
                                    <a:pt x="4333" y="557"/>
                                  </a:cubicBezTo>
                                  <a:cubicBezTo>
                                    <a:pt x="4333" y="0"/>
                                    <a:pt x="4333" y="0"/>
                                    <a:pt x="4333" y="0"/>
                                  </a:cubicBezTo>
                                  <a:lnTo>
                                    <a:pt x="4400" y="0"/>
                                  </a:lnTo>
                                  <a:close/>
                                  <a:moveTo>
                                    <a:pt x="4260" y="154"/>
                                  </a:moveTo>
                                  <a:cubicBezTo>
                                    <a:pt x="4260" y="212"/>
                                    <a:pt x="4260" y="212"/>
                                    <a:pt x="4260" y="212"/>
                                  </a:cubicBezTo>
                                  <a:cubicBezTo>
                                    <a:pt x="4180" y="212"/>
                                    <a:pt x="4180" y="212"/>
                                    <a:pt x="4180" y="212"/>
                                  </a:cubicBezTo>
                                  <a:cubicBezTo>
                                    <a:pt x="4180" y="463"/>
                                    <a:pt x="4180" y="463"/>
                                    <a:pt x="4180" y="463"/>
                                  </a:cubicBezTo>
                                  <a:cubicBezTo>
                                    <a:pt x="4180" y="470"/>
                                    <a:pt x="4181" y="477"/>
                                    <a:pt x="4182" y="481"/>
                                  </a:cubicBezTo>
                                  <a:cubicBezTo>
                                    <a:pt x="4183" y="486"/>
                                    <a:pt x="4185" y="490"/>
                                    <a:pt x="4189" y="492"/>
                                  </a:cubicBezTo>
                                  <a:cubicBezTo>
                                    <a:pt x="4193" y="495"/>
                                    <a:pt x="4198" y="497"/>
                                    <a:pt x="4204" y="497"/>
                                  </a:cubicBezTo>
                                  <a:cubicBezTo>
                                    <a:pt x="4211" y="498"/>
                                    <a:pt x="4219" y="499"/>
                                    <a:pt x="4229" y="499"/>
                                  </a:cubicBezTo>
                                  <a:cubicBezTo>
                                    <a:pt x="4260" y="499"/>
                                    <a:pt x="4260" y="499"/>
                                    <a:pt x="4260" y="499"/>
                                  </a:cubicBezTo>
                                  <a:cubicBezTo>
                                    <a:pt x="4260" y="557"/>
                                    <a:pt x="4260" y="557"/>
                                    <a:pt x="4260" y="557"/>
                                  </a:cubicBezTo>
                                  <a:cubicBezTo>
                                    <a:pt x="4209" y="557"/>
                                    <a:pt x="4209" y="557"/>
                                    <a:pt x="4209" y="557"/>
                                  </a:cubicBezTo>
                                  <a:cubicBezTo>
                                    <a:pt x="4192" y="557"/>
                                    <a:pt x="4177" y="556"/>
                                    <a:pt x="4165" y="553"/>
                                  </a:cubicBezTo>
                                  <a:cubicBezTo>
                                    <a:pt x="4153" y="551"/>
                                    <a:pt x="4143" y="547"/>
                                    <a:pt x="4136" y="541"/>
                                  </a:cubicBezTo>
                                  <a:cubicBezTo>
                                    <a:pt x="4128" y="534"/>
                                    <a:pt x="4123" y="525"/>
                                    <a:pt x="4119" y="514"/>
                                  </a:cubicBezTo>
                                  <a:cubicBezTo>
                                    <a:pt x="4115" y="503"/>
                                    <a:pt x="4114" y="488"/>
                                    <a:pt x="4114" y="469"/>
                                  </a:cubicBezTo>
                                  <a:cubicBezTo>
                                    <a:pt x="4114" y="212"/>
                                    <a:pt x="4114" y="212"/>
                                    <a:pt x="4114" y="212"/>
                                  </a:cubicBezTo>
                                  <a:cubicBezTo>
                                    <a:pt x="4045" y="212"/>
                                    <a:pt x="4045" y="212"/>
                                    <a:pt x="4045" y="212"/>
                                  </a:cubicBezTo>
                                  <a:cubicBezTo>
                                    <a:pt x="4045" y="154"/>
                                    <a:pt x="4045" y="154"/>
                                    <a:pt x="4045" y="154"/>
                                  </a:cubicBezTo>
                                  <a:cubicBezTo>
                                    <a:pt x="4114" y="154"/>
                                    <a:pt x="4114" y="154"/>
                                    <a:pt x="4114" y="154"/>
                                  </a:cubicBezTo>
                                  <a:cubicBezTo>
                                    <a:pt x="4114" y="33"/>
                                    <a:pt x="4114" y="33"/>
                                    <a:pt x="4114" y="33"/>
                                  </a:cubicBezTo>
                                  <a:cubicBezTo>
                                    <a:pt x="4180" y="33"/>
                                    <a:pt x="4180" y="33"/>
                                    <a:pt x="4180" y="33"/>
                                  </a:cubicBezTo>
                                  <a:cubicBezTo>
                                    <a:pt x="4180" y="154"/>
                                    <a:pt x="4180" y="154"/>
                                    <a:pt x="4180" y="154"/>
                                  </a:cubicBezTo>
                                  <a:lnTo>
                                    <a:pt x="4260" y="154"/>
                                  </a:lnTo>
                                  <a:close/>
                                  <a:moveTo>
                                    <a:pt x="3738" y="531"/>
                                  </a:moveTo>
                                  <a:cubicBezTo>
                                    <a:pt x="3708" y="554"/>
                                    <a:pt x="3670" y="566"/>
                                    <a:pt x="3624" y="566"/>
                                  </a:cubicBezTo>
                                  <a:cubicBezTo>
                                    <a:pt x="3592" y="566"/>
                                    <a:pt x="3564" y="560"/>
                                    <a:pt x="3540" y="550"/>
                                  </a:cubicBezTo>
                                  <a:cubicBezTo>
                                    <a:pt x="3517" y="540"/>
                                    <a:pt x="3497" y="525"/>
                                    <a:pt x="3481" y="506"/>
                                  </a:cubicBezTo>
                                  <a:cubicBezTo>
                                    <a:pt x="3465" y="488"/>
                                    <a:pt x="3453" y="465"/>
                                    <a:pt x="3444" y="439"/>
                                  </a:cubicBezTo>
                                  <a:cubicBezTo>
                                    <a:pt x="3436" y="413"/>
                                    <a:pt x="3432" y="385"/>
                                    <a:pt x="3431" y="354"/>
                                  </a:cubicBezTo>
                                  <a:cubicBezTo>
                                    <a:pt x="3431" y="324"/>
                                    <a:pt x="3435" y="295"/>
                                    <a:pt x="3445" y="270"/>
                                  </a:cubicBezTo>
                                  <a:cubicBezTo>
                                    <a:pt x="3454" y="245"/>
                                    <a:pt x="3467" y="223"/>
                                    <a:pt x="3484" y="204"/>
                                  </a:cubicBezTo>
                                  <a:cubicBezTo>
                                    <a:pt x="3501" y="185"/>
                                    <a:pt x="3521" y="171"/>
                                    <a:pt x="3544" y="160"/>
                                  </a:cubicBezTo>
                                  <a:cubicBezTo>
                                    <a:pt x="3567" y="150"/>
                                    <a:pt x="3593" y="145"/>
                                    <a:pt x="3620" y="145"/>
                                  </a:cubicBezTo>
                                  <a:cubicBezTo>
                                    <a:pt x="3656" y="145"/>
                                    <a:pt x="3686" y="152"/>
                                    <a:pt x="3709" y="167"/>
                                  </a:cubicBezTo>
                                  <a:cubicBezTo>
                                    <a:pt x="3733" y="182"/>
                                    <a:pt x="3752" y="200"/>
                                    <a:pt x="3766" y="223"/>
                                  </a:cubicBezTo>
                                  <a:cubicBezTo>
                                    <a:pt x="3781" y="246"/>
                                    <a:pt x="3790" y="271"/>
                                    <a:pt x="3796" y="298"/>
                                  </a:cubicBezTo>
                                  <a:cubicBezTo>
                                    <a:pt x="3801" y="325"/>
                                    <a:pt x="3804" y="351"/>
                                    <a:pt x="3802" y="375"/>
                                  </a:cubicBezTo>
                                  <a:cubicBezTo>
                                    <a:pt x="3501" y="375"/>
                                    <a:pt x="3501" y="375"/>
                                    <a:pt x="3501" y="375"/>
                                  </a:cubicBezTo>
                                  <a:cubicBezTo>
                                    <a:pt x="3501" y="393"/>
                                    <a:pt x="3503" y="410"/>
                                    <a:pt x="3507" y="426"/>
                                  </a:cubicBezTo>
                                  <a:cubicBezTo>
                                    <a:pt x="3512" y="442"/>
                                    <a:pt x="3519" y="455"/>
                                    <a:pt x="3530" y="468"/>
                                  </a:cubicBezTo>
                                  <a:cubicBezTo>
                                    <a:pt x="3540" y="480"/>
                                    <a:pt x="3553" y="490"/>
                                    <a:pt x="3569" y="497"/>
                                  </a:cubicBezTo>
                                  <a:cubicBezTo>
                                    <a:pt x="3586" y="504"/>
                                    <a:pt x="3605" y="508"/>
                                    <a:pt x="3627" y="508"/>
                                  </a:cubicBezTo>
                                  <a:cubicBezTo>
                                    <a:pt x="3655" y="508"/>
                                    <a:pt x="3677" y="501"/>
                                    <a:pt x="3696" y="488"/>
                                  </a:cubicBezTo>
                                  <a:cubicBezTo>
                                    <a:pt x="3713" y="475"/>
                                    <a:pt x="3725" y="455"/>
                                    <a:pt x="3731" y="429"/>
                                  </a:cubicBezTo>
                                  <a:cubicBezTo>
                                    <a:pt x="3796" y="429"/>
                                    <a:pt x="3796" y="429"/>
                                    <a:pt x="3796" y="429"/>
                                  </a:cubicBezTo>
                                  <a:cubicBezTo>
                                    <a:pt x="3787" y="474"/>
                                    <a:pt x="3768" y="508"/>
                                    <a:pt x="3738" y="531"/>
                                  </a:cubicBezTo>
                                  <a:moveTo>
                                    <a:pt x="3722" y="273"/>
                                  </a:moveTo>
                                  <a:cubicBezTo>
                                    <a:pt x="3716" y="259"/>
                                    <a:pt x="3708" y="246"/>
                                    <a:pt x="3698" y="236"/>
                                  </a:cubicBezTo>
                                  <a:cubicBezTo>
                                    <a:pt x="3688" y="226"/>
                                    <a:pt x="3676" y="218"/>
                                    <a:pt x="3662" y="212"/>
                                  </a:cubicBezTo>
                                  <a:cubicBezTo>
                                    <a:pt x="3648" y="206"/>
                                    <a:pt x="3633" y="203"/>
                                    <a:pt x="3616" y="203"/>
                                  </a:cubicBezTo>
                                  <a:cubicBezTo>
                                    <a:pt x="3599" y="203"/>
                                    <a:pt x="3584" y="206"/>
                                    <a:pt x="3570" y="212"/>
                                  </a:cubicBezTo>
                                  <a:cubicBezTo>
                                    <a:pt x="3556" y="218"/>
                                    <a:pt x="3544" y="226"/>
                                    <a:pt x="3535" y="237"/>
                                  </a:cubicBezTo>
                                  <a:cubicBezTo>
                                    <a:pt x="3525" y="247"/>
                                    <a:pt x="3517" y="259"/>
                                    <a:pt x="3511" y="273"/>
                                  </a:cubicBezTo>
                                  <a:cubicBezTo>
                                    <a:pt x="3505" y="287"/>
                                    <a:pt x="3502" y="301"/>
                                    <a:pt x="3501" y="317"/>
                                  </a:cubicBezTo>
                                  <a:cubicBezTo>
                                    <a:pt x="3732" y="317"/>
                                    <a:pt x="3732" y="317"/>
                                    <a:pt x="3732" y="317"/>
                                  </a:cubicBezTo>
                                  <a:cubicBezTo>
                                    <a:pt x="3731" y="301"/>
                                    <a:pt x="3728" y="287"/>
                                    <a:pt x="3722" y="273"/>
                                  </a:cubicBezTo>
                                  <a:moveTo>
                                    <a:pt x="3275" y="224"/>
                                  </a:moveTo>
                                  <a:cubicBezTo>
                                    <a:pt x="3258" y="210"/>
                                    <a:pt x="3236" y="203"/>
                                    <a:pt x="3208" y="203"/>
                                  </a:cubicBezTo>
                                  <a:cubicBezTo>
                                    <a:pt x="3184" y="203"/>
                                    <a:pt x="3164" y="207"/>
                                    <a:pt x="3148" y="216"/>
                                  </a:cubicBezTo>
                                  <a:cubicBezTo>
                                    <a:pt x="3132" y="225"/>
                                    <a:pt x="3119" y="237"/>
                                    <a:pt x="3109" y="252"/>
                                  </a:cubicBezTo>
                                  <a:cubicBezTo>
                                    <a:pt x="3100" y="266"/>
                                    <a:pt x="3093" y="283"/>
                                    <a:pt x="3089" y="302"/>
                                  </a:cubicBezTo>
                                  <a:cubicBezTo>
                                    <a:pt x="3085" y="321"/>
                                    <a:pt x="3082" y="340"/>
                                    <a:pt x="3082" y="361"/>
                                  </a:cubicBezTo>
                                  <a:cubicBezTo>
                                    <a:pt x="3082" y="379"/>
                                    <a:pt x="3085" y="398"/>
                                    <a:pt x="3089" y="415"/>
                                  </a:cubicBezTo>
                                  <a:cubicBezTo>
                                    <a:pt x="3094" y="433"/>
                                    <a:pt x="3100" y="448"/>
                                    <a:pt x="3110" y="462"/>
                                  </a:cubicBezTo>
                                  <a:cubicBezTo>
                                    <a:pt x="3119" y="476"/>
                                    <a:pt x="3131" y="487"/>
                                    <a:pt x="3146" y="495"/>
                                  </a:cubicBezTo>
                                  <a:cubicBezTo>
                                    <a:pt x="3161" y="504"/>
                                    <a:pt x="3179" y="508"/>
                                    <a:pt x="3200" y="508"/>
                                  </a:cubicBezTo>
                                  <a:cubicBezTo>
                                    <a:pt x="3233" y="508"/>
                                    <a:pt x="3259" y="499"/>
                                    <a:pt x="3277" y="482"/>
                                  </a:cubicBezTo>
                                  <a:cubicBezTo>
                                    <a:pt x="3296" y="465"/>
                                    <a:pt x="3307" y="441"/>
                                    <a:pt x="3311" y="410"/>
                                  </a:cubicBezTo>
                                  <a:cubicBezTo>
                                    <a:pt x="3379" y="410"/>
                                    <a:pt x="3379" y="410"/>
                                    <a:pt x="3379" y="410"/>
                                  </a:cubicBezTo>
                                  <a:cubicBezTo>
                                    <a:pt x="3371" y="460"/>
                                    <a:pt x="3353" y="498"/>
                                    <a:pt x="3323" y="525"/>
                                  </a:cubicBezTo>
                                  <a:cubicBezTo>
                                    <a:pt x="3293" y="552"/>
                                    <a:pt x="3252" y="566"/>
                                    <a:pt x="3201" y="566"/>
                                  </a:cubicBezTo>
                                  <a:cubicBezTo>
                                    <a:pt x="3170" y="566"/>
                                    <a:pt x="3143" y="560"/>
                                    <a:pt x="3119" y="551"/>
                                  </a:cubicBezTo>
                                  <a:cubicBezTo>
                                    <a:pt x="3096" y="541"/>
                                    <a:pt x="3076" y="527"/>
                                    <a:pt x="3060" y="509"/>
                                  </a:cubicBezTo>
                                  <a:cubicBezTo>
                                    <a:pt x="3045" y="490"/>
                                    <a:pt x="3033" y="469"/>
                                    <a:pt x="3024" y="444"/>
                                  </a:cubicBezTo>
                                  <a:cubicBezTo>
                                    <a:pt x="3016" y="418"/>
                                    <a:pt x="3012" y="391"/>
                                    <a:pt x="3012" y="361"/>
                                  </a:cubicBezTo>
                                  <a:cubicBezTo>
                                    <a:pt x="3012" y="330"/>
                                    <a:pt x="3016" y="302"/>
                                    <a:pt x="3024" y="276"/>
                                  </a:cubicBezTo>
                                  <a:cubicBezTo>
                                    <a:pt x="3032" y="250"/>
                                    <a:pt x="3044" y="227"/>
                                    <a:pt x="3059" y="207"/>
                                  </a:cubicBezTo>
                                  <a:cubicBezTo>
                                    <a:pt x="3075" y="188"/>
                                    <a:pt x="3095" y="173"/>
                                    <a:pt x="3119" y="161"/>
                                  </a:cubicBezTo>
                                  <a:cubicBezTo>
                                    <a:pt x="3143" y="150"/>
                                    <a:pt x="3171" y="145"/>
                                    <a:pt x="3203" y="145"/>
                                  </a:cubicBezTo>
                                  <a:cubicBezTo>
                                    <a:pt x="3225" y="145"/>
                                    <a:pt x="3247" y="148"/>
                                    <a:pt x="3267" y="153"/>
                                  </a:cubicBezTo>
                                  <a:cubicBezTo>
                                    <a:pt x="3287" y="158"/>
                                    <a:pt x="3305" y="167"/>
                                    <a:pt x="3320" y="178"/>
                                  </a:cubicBezTo>
                                  <a:cubicBezTo>
                                    <a:pt x="3335" y="190"/>
                                    <a:pt x="3348" y="204"/>
                                    <a:pt x="3358" y="221"/>
                                  </a:cubicBezTo>
                                  <a:cubicBezTo>
                                    <a:pt x="3367" y="239"/>
                                    <a:pt x="3374" y="259"/>
                                    <a:pt x="3376" y="284"/>
                                  </a:cubicBezTo>
                                  <a:cubicBezTo>
                                    <a:pt x="3308" y="284"/>
                                    <a:pt x="3308" y="284"/>
                                    <a:pt x="3308" y="284"/>
                                  </a:cubicBezTo>
                                  <a:cubicBezTo>
                                    <a:pt x="3303" y="258"/>
                                    <a:pt x="3292" y="238"/>
                                    <a:pt x="3275" y="224"/>
                                  </a:cubicBezTo>
                                  <a:moveTo>
                                    <a:pt x="2663" y="154"/>
                                  </a:moveTo>
                                  <a:cubicBezTo>
                                    <a:pt x="2663" y="218"/>
                                    <a:pt x="2663" y="218"/>
                                    <a:pt x="2663" y="218"/>
                                  </a:cubicBezTo>
                                  <a:cubicBezTo>
                                    <a:pt x="2665" y="218"/>
                                    <a:pt x="2665" y="218"/>
                                    <a:pt x="2665" y="218"/>
                                  </a:cubicBezTo>
                                  <a:cubicBezTo>
                                    <a:pt x="2692" y="169"/>
                                    <a:pt x="2736" y="145"/>
                                    <a:pt x="2796" y="145"/>
                                  </a:cubicBezTo>
                                  <a:cubicBezTo>
                                    <a:pt x="2822" y="145"/>
                                    <a:pt x="2844" y="148"/>
                                    <a:pt x="2862" y="156"/>
                                  </a:cubicBezTo>
                                  <a:cubicBezTo>
                                    <a:pt x="2880" y="163"/>
                                    <a:pt x="2894" y="173"/>
                                    <a:pt x="2905" y="186"/>
                                  </a:cubicBezTo>
                                  <a:cubicBezTo>
                                    <a:pt x="2916" y="199"/>
                                    <a:pt x="2923" y="215"/>
                                    <a:pt x="2928" y="232"/>
                                  </a:cubicBezTo>
                                  <a:cubicBezTo>
                                    <a:pt x="2932" y="250"/>
                                    <a:pt x="2934" y="270"/>
                                    <a:pt x="2934" y="292"/>
                                  </a:cubicBezTo>
                                  <a:cubicBezTo>
                                    <a:pt x="2934" y="557"/>
                                    <a:pt x="2934" y="557"/>
                                    <a:pt x="2934" y="557"/>
                                  </a:cubicBezTo>
                                  <a:cubicBezTo>
                                    <a:pt x="2868" y="557"/>
                                    <a:pt x="2868" y="557"/>
                                    <a:pt x="2868" y="557"/>
                                  </a:cubicBezTo>
                                  <a:cubicBezTo>
                                    <a:pt x="2868" y="284"/>
                                    <a:pt x="2868" y="284"/>
                                    <a:pt x="2868" y="284"/>
                                  </a:cubicBezTo>
                                  <a:cubicBezTo>
                                    <a:pt x="2868" y="259"/>
                                    <a:pt x="2861" y="239"/>
                                    <a:pt x="2846" y="225"/>
                                  </a:cubicBezTo>
                                  <a:cubicBezTo>
                                    <a:pt x="2832" y="211"/>
                                    <a:pt x="2812" y="203"/>
                                    <a:pt x="2786" y="203"/>
                                  </a:cubicBezTo>
                                  <a:cubicBezTo>
                                    <a:pt x="2766" y="203"/>
                                    <a:pt x="2749" y="206"/>
                                    <a:pt x="2734" y="212"/>
                                  </a:cubicBezTo>
                                  <a:cubicBezTo>
                                    <a:pt x="2719" y="219"/>
                                    <a:pt x="2707" y="227"/>
                                    <a:pt x="2697" y="239"/>
                                  </a:cubicBezTo>
                                  <a:cubicBezTo>
                                    <a:pt x="2687" y="251"/>
                                    <a:pt x="2680" y="264"/>
                                    <a:pt x="2675" y="279"/>
                                  </a:cubicBezTo>
                                  <a:cubicBezTo>
                                    <a:pt x="2670" y="294"/>
                                    <a:pt x="2667" y="311"/>
                                    <a:pt x="2667" y="329"/>
                                  </a:cubicBezTo>
                                  <a:cubicBezTo>
                                    <a:pt x="2667" y="557"/>
                                    <a:pt x="2667" y="557"/>
                                    <a:pt x="2667" y="557"/>
                                  </a:cubicBezTo>
                                  <a:cubicBezTo>
                                    <a:pt x="2601" y="557"/>
                                    <a:pt x="2601" y="557"/>
                                    <a:pt x="2601" y="557"/>
                                  </a:cubicBezTo>
                                  <a:cubicBezTo>
                                    <a:pt x="2601" y="154"/>
                                    <a:pt x="2601" y="154"/>
                                    <a:pt x="2601" y="154"/>
                                  </a:cubicBezTo>
                                  <a:lnTo>
                                    <a:pt x="2663" y="154"/>
                                  </a:lnTo>
                                  <a:close/>
                                  <a:moveTo>
                                    <a:pt x="2468" y="531"/>
                                  </a:moveTo>
                                  <a:cubicBezTo>
                                    <a:pt x="2438" y="554"/>
                                    <a:pt x="2400" y="566"/>
                                    <a:pt x="2354" y="566"/>
                                  </a:cubicBezTo>
                                  <a:cubicBezTo>
                                    <a:pt x="2322" y="566"/>
                                    <a:pt x="2294" y="560"/>
                                    <a:pt x="2270" y="550"/>
                                  </a:cubicBezTo>
                                  <a:cubicBezTo>
                                    <a:pt x="2247" y="540"/>
                                    <a:pt x="2227" y="525"/>
                                    <a:pt x="2210" y="506"/>
                                  </a:cubicBezTo>
                                  <a:cubicBezTo>
                                    <a:pt x="2194" y="488"/>
                                    <a:pt x="2182" y="465"/>
                                    <a:pt x="2174" y="439"/>
                                  </a:cubicBezTo>
                                  <a:cubicBezTo>
                                    <a:pt x="2166" y="413"/>
                                    <a:pt x="2162" y="385"/>
                                    <a:pt x="2161" y="354"/>
                                  </a:cubicBezTo>
                                  <a:cubicBezTo>
                                    <a:pt x="2161" y="324"/>
                                    <a:pt x="2165" y="295"/>
                                    <a:pt x="2175" y="270"/>
                                  </a:cubicBezTo>
                                  <a:cubicBezTo>
                                    <a:pt x="2184" y="245"/>
                                    <a:pt x="2197" y="223"/>
                                    <a:pt x="2214" y="204"/>
                                  </a:cubicBezTo>
                                  <a:cubicBezTo>
                                    <a:pt x="2231" y="185"/>
                                    <a:pt x="2251" y="171"/>
                                    <a:pt x="2274" y="160"/>
                                  </a:cubicBezTo>
                                  <a:cubicBezTo>
                                    <a:pt x="2297" y="150"/>
                                    <a:pt x="2323" y="145"/>
                                    <a:pt x="2350" y="145"/>
                                  </a:cubicBezTo>
                                  <a:cubicBezTo>
                                    <a:pt x="2386" y="145"/>
                                    <a:pt x="2416" y="152"/>
                                    <a:pt x="2439" y="167"/>
                                  </a:cubicBezTo>
                                  <a:cubicBezTo>
                                    <a:pt x="2463" y="182"/>
                                    <a:pt x="2482" y="200"/>
                                    <a:pt x="2496" y="223"/>
                                  </a:cubicBezTo>
                                  <a:cubicBezTo>
                                    <a:pt x="2510" y="246"/>
                                    <a:pt x="2520" y="271"/>
                                    <a:pt x="2526" y="298"/>
                                  </a:cubicBezTo>
                                  <a:cubicBezTo>
                                    <a:pt x="2531" y="325"/>
                                    <a:pt x="2533" y="351"/>
                                    <a:pt x="2532" y="375"/>
                                  </a:cubicBezTo>
                                  <a:cubicBezTo>
                                    <a:pt x="2231" y="375"/>
                                    <a:pt x="2231" y="375"/>
                                    <a:pt x="2231" y="375"/>
                                  </a:cubicBezTo>
                                  <a:cubicBezTo>
                                    <a:pt x="2230" y="393"/>
                                    <a:pt x="2232" y="410"/>
                                    <a:pt x="2237" y="426"/>
                                  </a:cubicBezTo>
                                  <a:cubicBezTo>
                                    <a:pt x="2242" y="442"/>
                                    <a:pt x="2249" y="455"/>
                                    <a:pt x="2260" y="468"/>
                                  </a:cubicBezTo>
                                  <a:cubicBezTo>
                                    <a:pt x="2270" y="480"/>
                                    <a:pt x="2283" y="490"/>
                                    <a:pt x="2299" y="497"/>
                                  </a:cubicBezTo>
                                  <a:cubicBezTo>
                                    <a:pt x="2316" y="504"/>
                                    <a:pt x="2334" y="508"/>
                                    <a:pt x="2356" y="508"/>
                                  </a:cubicBezTo>
                                  <a:cubicBezTo>
                                    <a:pt x="2384" y="508"/>
                                    <a:pt x="2407" y="501"/>
                                    <a:pt x="2425" y="488"/>
                                  </a:cubicBezTo>
                                  <a:cubicBezTo>
                                    <a:pt x="2443" y="475"/>
                                    <a:pt x="2455" y="455"/>
                                    <a:pt x="2461" y="429"/>
                                  </a:cubicBezTo>
                                  <a:cubicBezTo>
                                    <a:pt x="2526" y="429"/>
                                    <a:pt x="2526" y="429"/>
                                    <a:pt x="2526" y="429"/>
                                  </a:cubicBezTo>
                                  <a:cubicBezTo>
                                    <a:pt x="2517" y="474"/>
                                    <a:pt x="2498" y="508"/>
                                    <a:pt x="2468" y="531"/>
                                  </a:cubicBezTo>
                                  <a:moveTo>
                                    <a:pt x="2452" y="273"/>
                                  </a:moveTo>
                                  <a:cubicBezTo>
                                    <a:pt x="2446" y="259"/>
                                    <a:pt x="2438" y="246"/>
                                    <a:pt x="2428" y="236"/>
                                  </a:cubicBezTo>
                                  <a:cubicBezTo>
                                    <a:pt x="2417" y="226"/>
                                    <a:pt x="2406" y="218"/>
                                    <a:pt x="2392" y="212"/>
                                  </a:cubicBezTo>
                                  <a:cubicBezTo>
                                    <a:pt x="2378" y="206"/>
                                    <a:pt x="2363" y="203"/>
                                    <a:pt x="2346" y="203"/>
                                  </a:cubicBezTo>
                                  <a:cubicBezTo>
                                    <a:pt x="2329" y="203"/>
                                    <a:pt x="2314" y="206"/>
                                    <a:pt x="2300" y="212"/>
                                  </a:cubicBezTo>
                                  <a:cubicBezTo>
                                    <a:pt x="2286" y="218"/>
                                    <a:pt x="2274" y="226"/>
                                    <a:pt x="2264" y="237"/>
                                  </a:cubicBezTo>
                                  <a:cubicBezTo>
                                    <a:pt x="2254" y="247"/>
                                    <a:pt x="2247" y="259"/>
                                    <a:pt x="2241" y="273"/>
                                  </a:cubicBezTo>
                                  <a:cubicBezTo>
                                    <a:pt x="2235" y="287"/>
                                    <a:pt x="2232" y="301"/>
                                    <a:pt x="2231" y="317"/>
                                  </a:cubicBezTo>
                                  <a:cubicBezTo>
                                    <a:pt x="2462" y="317"/>
                                    <a:pt x="2462" y="317"/>
                                    <a:pt x="2462" y="317"/>
                                  </a:cubicBezTo>
                                  <a:cubicBezTo>
                                    <a:pt x="2461" y="301"/>
                                    <a:pt x="2458" y="287"/>
                                    <a:pt x="2452" y="273"/>
                                  </a:cubicBezTo>
                                  <a:moveTo>
                                    <a:pt x="2080" y="557"/>
                                  </a:moveTo>
                                  <a:cubicBezTo>
                                    <a:pt x="2013" y="557"/>
                                    <a:pt x="2013" y="557"/>
                                    <a:pt x="2013" y="557"/>
                                  </a:cubicBezTo>
                                  <a:cubicBezTo>
                                    <a:pt x="2013" y="154"/>
                                    <a:pt x="2013" y="154"/>
                                    <a:pt x="2013" y="154"/>
                                  </a:cubicBezTo>
                                  <a:cubicBezTo>
                                    <a:pt x="2080" y="154"/>
                                    <a:pt x="2080" y="154"/>
                                    <a:pt x="2080" y="154"/>
                                  </a:cubicBezTo>
                                  <a:lnTo>
                                    <a:pt x="2080" y="557"/>
                                  </a:lnTo>
                                  <a:close/>
                                  <a:moveTo>
                                    <a:pt x="2013" y="0"/>
                                  </a:moveTo>
                                  <a:cubicBezTo>
                                    <a:pt x="2080" y="0"/>
                                    <a:pt x="2080" y="0"/>
                                    <a:pt x="2080" y="0"/>
                                  </a:cubicBezTo>
                                  <a:cubicBezTo>
                                    <a:pt x="2080" y="82"/>
                                    <a:pt x="2080" y="82"/>
                                    <a:pt x="2080" y="82"/>
                                  </a:cubicBezTo>
                                  <a:cubicBezTo>
                                    <a:pt x="2013" y="82"/>
                                    <a:pt x="2013" y="82"/>
                                    <a:pt x="2013" y="82"/>
                                  </a:cubicBezTo>
                                  <a:lnTo>
                                    <a:pt x="2013" y="0"/>
                                  </a:lnTo>
                                  <a:close/>
                                  <a:moveTo>
                                    <a:pt x="1810" y="154"/>
                                  </a:moveTo>
                                  <a:cubicBezTo>
                                    <a:pt x="1810" y="239"/>
                                    <a:pt x="1810" y="239"/>
                                    <a:pt x="1810" y="239"/>
                                  </a:cubicBezTo>
                                  <a:cubicBezTo>
                                    <a:pt x="1812" y="239"/>
                                    <a:pt x="1812" y="239"/>
                                    <a:pt x="1812" y="239"/>
                                  </a:cubicBezTo>
                                  <a:cubicBezTo>
                                    <a:pt x="1828" y="206"/>
                                    <a:pt x="1847" y="182"/>
                                    <a:pt x="1871" y="167"/>
                                  </a:cubicBezTo>
                                  <a:cubicBezTo>
                                    <a:pt x="1894" y="151"/>
                                    <a:pt x="1924" y="144"/>
                                    <a:pt x="1960" y="145"/>
                                  </a:cubicBezTo>
                                  <a:cubicBezTo>
                                    <a:pt x="1960" y="215"/>
                                    <a:pt x="1960" y="215"/>
                                    <a:pt x="1960" y="215"/>
                                  </a:cubicBezTo>
                                  <a:cubicBezTo>
                                    <a:pt x="1933" y="215"/>
                                    <a:pt x="1910" y="218"/>
                                    <a:pt x="1892" y="226"/>
                                  </a:cubicBezTo>
                                  <a:cubicBezTo>
                                    <a:pt x="1873" y="233"/>
                                    <a:pt x="1858" y="244"/>
                                    <a:pt x="1846" y="258"/>
                                  </a:cubicBezTo>
                                  <a:cubicBezTo>
                                    <a:pt x="1835" y="272"/>
                                    <a:pt x="1827" y="289"/>
                                    <a:pt x="1822" y="309"/>
                                  </a:cubicBezTo>
                                  <a:cubicBezTo>
                                    <a:pt x="1816" y="329"/>
                                    <a:pt x="1814" y="352"/>
                                    <a:pt x="1814" y="378"/>
                                  </a:cubicBezTo>
                                  <a:cubicBezTo>
                                    <a:pt x="1814" y="557"/>
                                    <a:pt x="1814" y="557"/>
                                    <a:pt x="1814" y="557"/>
                                  </a:cubicBezTo>
                                  <a:cubicBezTo>
                                    <a:pt x="1748" y="557"/>
                                    <a:pt x="1748" y="557"/>
                                    <a:pt x="1748" y="557"/>
                                  </a:cubicBezTo>
                                  <a:cubicBezTo>
                                    <a:pt x="1748" y="154"/>
                                    <a:pt x="1748" y="154"/>
                                    <a:pt x="1748" y="154"/>
                                  </a:cubicBezTo>
                                  <a:lnTo>
                                    <a:pt x="1810" y="154"/>
                                  </a:lnTo>
                                  <a:close/>
                                  <a:moveTo>
                                    <a:pt x="1617" y="531"/>
                                  </a:moveTo>
                                  <a:cubicBezTo>
                                    <a:pt x="1586" y="554"/>
                                    <a:pt x="1549" y="566"/>
                                    <a:pt x="1503" y="566"/>
                                  </a:cubicBezTo>
                                  <a:cubicBezTo>
                                    <a:pt x="1471" y="566"/>
                                    <a:pt x="1443" y="560"/>
                                    <a:pt x="1419" y="550"/>
                                  </a:cubicBezTo>
                                  <a:cubicBezTo>
                                    <a:pt x="1395" y="540"/>
                                    <a:pt x="1376" y="525"/>
                                    <a:pt x="1359" y="506"/>
                                  </a:cubicBezTo>
                                  <a:cubicBezTo>
                                    <a:pt x="1343" y="488"/>
                                    <a:pt x="1331" y="465"/>
                                    <a:pt x="1323" y="439"/>
                                  </a:cubicBezTo>
                                  <a:cubicBezTo>
                                    <a:pt x="1315" y="413"/>
                                    <a:pt x="1311" y="385"/>
                                    <a:pt x="1310" y="354"/>
                                  </a:cubicBezTo>
                                  <a:cubicBezTo>
                                    <a:pt x="1310" y="324"/>
                                    <a:pt x="1314" y="295"/>
                                    <a:pt x="1324" y="270"/>
                                  </a:cubicBezTo>
                                  <a:cubicBezTo>
                                    <a:pt x="1333" y="245"/>
                                    <a:pt x="1346" y="223"/>
                                    <a:pt x="1363" y="204"/>
                                  </a:cubicBezTo>
                                  <a:cubicBezTo>
                                    <a:pt x="1380" y="185"/>
                                    <a:pt x="1400" y="171"/>
                                    <a:pt x="1423" y="160"/>
                                  </a:cubicBezTo>
                                  <a:cubicBezTo>
                                    <a:pt x="1446" y="150"/>
                                    <a:pt x="1472" y="145"/>
                                    <a:pt x="1499" y="145"/>
                                  </a:cubicBezTo>
                                  <a:cubicBezTo>
                                    <a:pt x="1535" y="145"/>
                                    <a:pt x="1564" y="152"/>
                                    <a:pt x="1588" y="167"/>
                                  </a:cubicBezTo>
                                  <a:cubicBezTo>
                                    <a:pt x="1612" y="182"/>
                                    <a:pt x="1631" y="200"/>
                                    <a:pt x="1645" y="223"/>
                                  </a:cubicBezTo>
                                  <a:cubicBezTo>
                                    <a:pt x="1659" y="246"/>
                                    <a:pt x="1669" y="271"/>
                                    <a:pt x="1675" y="298"/>
                                  </a:cubicBezTo>
                                  <a:cubicBezTo>
                                    <a:pt x="1680" y="325"/>
                                    <a:pt x="1682" y="351"/>
                                    <a:pt x="1681" y="375"/>
                                  </a:cubicBezTo>
                                  <a:cubicBezTo>
                                    <a:pt x="1380" y="375"/>
                                    <a:pt x="1380" y="375"/>
                                    <a:pt x="1380" y="375"/>
                                  </a:cubicBezTo>
                                  <a:cubicBezTo>
                                    <a:pt x="1379" y="393"/>
                                    <a:pt x="1381" y="410"/>
                                    <a:pt x="1386" y="426"/>
                                  </a:cubicBezTo>
                                  <a:cubicBezTo>
                                    <a:pt x="1391" y="442"/>
                                    <a:pt x="1398" y="455"/>
                                    <a:pt x="1409" y="468"/>
                                  </a:cubicBezTo>
                                  <a:cubicBezTo>
                                    <a:pt x="1419" y="480"/>
                                    <a:pt x="1432" y="490"/>
                                    <a:pt x="1448" y="497"/>
                                  </a:cubicBezTo>
                                  <a:cubicBezTo>
                                    <a:pt x="1464" y="504"/>
                                    <a:pt x="1484" y="508"/>
                                    <a:pt x="1505" y="508"/>
                                  </a:cubicBezTo>
                                  <a:cubicBezTo>
                                    <a:pt x="1533" y="508"/>
                                    <a:pt x="1556" y="501"/>
                                    <a:pt x="1574" y="488"/>
                                  </a:cubicBezTo>
                                  <a:cubicBezTo>
                                    <a:pt x="1592" y="475"/>
                                    <a:pt x="1604" y="455"/>
                                    <a:pt x="1610" y="429"/>
                                  </a:cubicBezTo>
                                  <a:cubicBezTo>
                                    <a:pt x="1675" y="429"/>
                                    <a:pt x="1675" y="429"/>
                                    <a:pt x="1675" y="429"/>
                                  </a:cubicBezTo>
                                  <a:cubicBezTo>
                                    <a:pt x="1666" y="474"/>
                                    <a:pt x="1647" y="508"/>
                                    <a:pt x="1617" y="531"/>
                                  </a:cubicBezTo>
                                  <a:moveTo>
                                    <a:pt x="1601" y="273"/>
                                  </a:moveTo>
                                  <a:cubicBezTo>
                                    <a:pt x="1595" y="259"/>
                                    <a:pt x="1587" y="246"/>
                                    <a:pt x="1576" y="236"/>
                                  </a:cubicBezTo>
                                  <a:cubicBezTo>
                                    <a:pt x="1566" y="226"/>
                                    <a:pt x="1554" y="218"/>
                                    <a:pt x="1541" y="212"/>
                                  </a:cubicBezTo>
                                  <a:cubicBezTo>
                                    <a:pt x="1527" y="206"/>
                                    <a:pt x="1512" y="203"/>
                                    <a:pt x="1495" y="203"/>
                                  </a:cubicBezTo>
                                  <a:cubicBezTo>
                                    <a:pt x="1478" y="203"/>
                                    <a:pt x="1462" y="206"/>
                                    <a:pt x="1449" y="212"/>
                                  </a:cubicBezTo>
                                  <a:cubicBezTo>
                                    <a:pt x="1435" y="218"/>
                                    <a:pt x="1423" y="226"/>
                                    <a:pt x="1413" y="237"/>
                                  </a:cubicBezTo>
                                  <a:cubicBezTo>
                                    <a:pt x="1403" y="247"/>
                                    <a:pt x="1395" y="259"/>
                                    <a:pt x="1390" y="273"/>
                                  </a:cubicBezTo>
                                  <a:cubicBezTo>
                                    <a:pt x="1384" y="287"/>
                                    <a:pt x="1381" y="301"/>
                                    <a:pt x="1380" y="317"/>
                                  </a:cubicBezTo>
                                  <a:cubicBezTo>
                                    <a:pt x="1611" y="317"/>
                                    <a:pt x="1611" y="317"/>
                                    <a:pt x="1611" y="317"/>
                                  </a:cubicBezTo>
                                  <a:cubicBezTo>
                                    <a:pt x="1610" y="301"/>
                                    <a:pt x="1607" y="287"/>
                                    <a:pt x="1601" y="273"/>
                                  </a:cubicBezTo>
                                  <a:moveTo>
                                    <a:pt x="1176" y="297"/>
                                  </a:moveTo>
                                  <a:cubicBezTo>
                                    <a:pt x="1171" y="279"/>
                                    <a:pt x="1164" y="263"/>
                                    <a:pt x="1154" y="249"/>
                                  </a:cubicBezTo>
                                  <a:cubicBezTo>
                                    <a:pt x="1143" y="235"/>
                                    <a:pt x="1130" y="224"/>
                                    <a:pt x="1114" y="216"/>
                                  </a:cubicBezTo>
                                  <a:cubicBezTo>
                                    <a:pt x="1099" y="207"/>
                                    <a:pt x="1080" y="203"/>
                                    <a:pt x="1059" y="203"/>
                                  </a:cubicBezTo>
                                  <a:cubicBezTo>
                                    <a:pt x="1036" y="203"/>
                                    <a:pt x="1017" y="207"/>
                                    <a:pt x="1002" y="216"/>
                                  </a:cubicBezTo>
                                  <a:cubicBezTo>
                                    <a:pt x="986" y="225"/>
                                    <a:pt x="973" y="237"/>
                                    <a:pt x="964" y="251"/>
                                  </a:cubicBezTo>
                                  <a:cubicBezTo>
                                    <a:pt x="954" y="265"/>
                                    <a:pt x="947" y="282"/>
                                    <a:pt x="942" y="300"/>
                                  </a:cubicBezTo>
                                  <a:cubicBezTo>
                                    <a:pt x="938" y="318"/>
                                    <a:pt x="936" y="336"/>
                                    <a:pt x="936" y="355"/>
                                  </a:cubicBezTo>
                                  <a:cubicBezTo>
                                    <a:pt x="936" y="375"/>
                                    <a:pt x="938" y="394"/>
                                    <a:pt x="943" y="412"/>
                                  </a:cubicBezTo>
                                  <a:cubicBezTo>
                                    <a:pt x="947" y="431"/>
                                    <a:pt x="955" y="447"/>
                                    <a:pt x="965" y="461"/>
                                  </a:cubicBezTo>
                                  <a:cubicBezTo>
                                    <a:pt x="975" y="475"/>
                                    <a:pt x="988" y="486"/>
                                    <a:pt x="1004" y="495"/>
                                  </a:cubicBezTo>
                                  <a:cubicBezTo>
                                    <a:pt x="1020" y="504"/>
                                    <a:pt x="1040" y="508"/>
                                    <a:pt x="1063" y="508"/>
                                  </a:cubicBezTo>
                                  <a:cubicBezTo>
                                    <a:pt x="1086" y="508"/>
                                    <a:pt x="1105" y="503"/>
                                    <a:pt x="1120" y="495"/>
                                  </a:cubicBezTo>
                                  <a:cubicBezTo>
                                    <a:pt x="1135" y="486"/>
                                    <a:pt x="1148" y="474"/>
                                    <a:pt x="1157" y="460"/>
                                  </a:cubicBezTo>
                                  <a:cubicBezTo>
                                    <a:pt x="1166" y="445"/>
                                    <a:pt x="1173" y="428"/>
                                    <a:pt x="1177" y="410"/>
                                  </a:cubicBezTo>
                                  <a:cubicBezTo>
                                    <a:pt x="1181" y="391"/>
                                    <a:pt x="1183" y="372"/>
                                    <a:pt x="1183" y="352"/>
                                  </a:cubicBezTo>
                                  <a:cubicBezTo>
                                    <a:pt x="1183" y="333"/>
                                    <a:pt x="1181" y="315"/>
                                    <a:pt x="1176" y="297"/>
                                  </a:cubicBezTo>
                                  <a:moveTo>
                                    <a:pt x="938" y="154"/>
                                  </a:moveTo>
                                  <a:cubicBezTo>
                                    <a:pt x="938" y="209"/>
                                    <a:pt x="938" y="209"/>
                                    <a:pt x="938" y="209"/>
                                  </a:cubicBezTo>
                                  <a:cubicBezTo>
                                    <a:pt x="939" y="209"/>
                                    <a:pt x="939" y="209"/>
                                    <a:pt x="939" y="209"/>
                                  </a:cubicBezTo>
                                  <a:cubicBezTo>
                                    <a:pt x="950" y="186"/>
                                    <a:pt x="968" y="170"/>
                                    <a:pt x="991" y="160"/>
                                  </a:cubicBezTo>
                                  <a:cubicBezTo>
                                    <a:pt x="1014" y="150"/>
                                    <a:pt x="1040" y="145"/>
                                    <a:pt x="1068" y="145"/>
                                  </a:cubicBezTo>
                                  <a:cubicBezTo>
                                    <a:pt x="1099" y="145"/>
                                    <a:pt x="1126" y="150"/>
                                    <a:pt x="1149" y="162"/>
                                  </a:cubicBezTo>
                                  <a:cubicBezTo>
                                    <a:pt x="1173" y="173"/>
                                    <a:pt x="1192" y="189"/>
                                    <a:pt x="1207" y="208"/>
                                  </a:cubicBezTo>
                                  <a:cubicBezTo>
                                    <a:pt x="1223" y="228"/>
                                    <a:pt x="1234" y="250"/>
                                    <a:pt x="1242" y="276"/>
                                  </a:cubicBezTo>
                                  <a:cubicBezTo>
                                    <a:pt x="1250" y="301"/>
                                    <a:pt x="1254" y="328"/>
                                    <a:pt x="1254" y="357"/>
                                  </a:cubicBezTo>
                                  <a:cubicBezTo>
                                    <a:pt x="1254" y="385"/>
                                    <a:pt x="1250" y="412"/>
                                    <a:pt x="1242" y="438"/>
                                  </a:cubicBezTo>
                                  <a:cubicBezTo>
                                    <a:pt x="1235" y="463"/>
                                    <a:pt x="1223" y="485"/>
                                    <a:pt x="1208" y="504"/>
                                  </a:cubicBezTo>
                                  <a:cubicBezTo>
                                    <a:pt x="1193" y="523"/>
                                    <a:pt x="1173" y="538"/>
                                    <a:pt x="1150" y="549"/>
                                  </a:cubicBezTo>
                                  <a:cubicBezTo>
                                    <a:pt x="1127" y="560"/>
                                    <a:pt x="1100" y="566"/>
                                    <a:pt x="1070" y="566"/>
                                  </a:cubicBezTo>
                                  <a:cubicBezTo>
                                    <a:pt x="1060" y="566"/>
                                    <a:pt x="1049" y="564"/>
                                    <a:pt x="1037" y="562"/>
                                  </a:cubicBezTo>
                                  <a:cubicBezTo>
                                    <a:pt x="1024" y="560"/>
                                    <a:pt x="1012" y="557"/>
                                    <a:pt x="1000" y="552"/>
                                  </a:cubicBezTo>
                                  <a:cubicBezTo>
                                    <a:pt x="988" y="548"/>
                                    <a:pt x="977" y="541"/>
                                    <a:pt x="966" y="533"/>
                                  </a:cubicBezTo>
                                  <a:cubicBezTo>
                                    <a:pt x="956" y="525"/>
                                    <a:pt x="947" y="515"/>
                                    <a:pt x="939" y="503"/>
                                  </a:cubicBezTo>
                                  <a:cubicBezTo>
                                    <a:pt x="938" y="503"/>
                                    <a:pt x="938" y="503"/>
                                    <a:pt x="938" y="503"/>
                                  </a:cubicBezTo>
                                  <a:cubicBezTo>
                                    <a:pt x="938" y="710"/>
                                    <a:pt x="938" y="710"/>
                                    <a:pt x="938" y="710"/>
                                  </a:cubicBezTo>
                                  <a:cubicBezTo>
                                    <a:pt x="872" y="710"/>
                                    <a:pt x="872" y="710"/>
                                    <a:pt x="872" y="710"/>
                                  </a:cubicBezTo>
                                  <a:cubicBezTo>
                                    <a:pt x="872" y="154"/>
                                    <a:pt x="872" y="154"/>
                                    <a:pt x="872" y="154"/>
                                  </a:cubicBezTo>
                                  <a:lnTo>
                                    <a:pt x="938" y="154"/>
                                  </a:lnTo>
                                  <a:close/>
                                  <a:moveTo>
                                    <a:pt x="434" y="154"/>
                                  </a:moveTo>
                                  <a:cubicBezTo>
                                    <a:pt x="519" y="154"/>
                                    <a:pt x="519" y="154"/>
                                    <a:pt x="519" y="154"/>
                                  </a:cubicBezTo>
                                  <a:cubicBezTo>
                                    <a:pt x="615" y="295"/>
                                    <a:pt x="615" y="295"/>
                                    <a:pt x="615" y="295"/>
                                  </a:cubicBezTo>
                                  <a:cubicBezTo>
                                    <a:pt x="716" y="154"/>
                                    <a:pt x="716" y="154"/>
                                    <a:pt x="716" y="154"/>
                                  </a:cubicBezTo>
                                  <a:cubicBezTo>
                                    <a:pt x="795" y="154"/>
                                    <a:pt x="795" y="154"/>
                                    <a:pt x="795" y="154"/>
                                  </a:cubicBezTo>
                                  <a:cubicBezTo>
                                    <a:pt x="657" y="340"/>
                                    <a:pt x="657" y="340"/>
                                    <a:pt x="657" y="340"/>
                                  </a:cubicBezTo>
                                  <a:cubicBezTo>
                                    <a:pt x="812" y="557"/>
                                    <a:pt x="812" y="557"/>
                                    <a:pt x="812" y="557"/>
                                  </a:cubicBezTo>
                                  <a:cubicBezTo>
                                    <a:pt x="727" y="557"/>
                                    <a:pt x="727" y="557"/>
                                    <a:pt x="727" y="557"/>
                                  </a:cubicBezTo>
                                  <a:cubicBezTo>
                                    <a:pt x="615" y="390"/>
                                    <a:pt x="615" y="390"/>
                                    <a:pt x="615" y="390"/>
                                  </a:cubicBezTo>
                                  <a:cubicBezTo>
                                    <a:pt x="503" y="557"/>
                                    <a:pt x="503" y="557"/>
                                    <a:pt x="503" y="557"/>
                                  </a:cubicBezTo>
                                  <a:cubicBezTo>
                                    <a:pt x="423" y="557"/>
                                    <a:pt x="423" y="557"/>
                                    <a:pt x="423" y="557"/>
                                  </a:cubicBezTo>
                                  <a:cubicBezTo>
                                    <a:pt x="574" y="345"/>
                                    <a:pt x="574" y="345"/>
                                    <a:pt x="574" y="345"/>
                                  </a:cubicBezTo>
                                  <a:lnTo>
                                    <a:pt x="434" y="154"/>
                                  </a:lnTo>
                                  <a:close/>
                                  <a:moveTo>
                                    <a:pt x="385" y="0"/>
                                  </a:moveTo>
                                  <a:cubicBezTo>
                                    <a:pt x="385" y="63"/>
                                    <a:pt x="385" y="63"/>
                                    <a:pt x="385" y="63"/>
                                  </a:cubicBezTo>
                                  <a:cubicBezTo>
                                    <a:pt x="74" y="63"/>
                                    <a:pt x="74" y="63"/>
                                    <a:pt x="74" y="63"/>
                                  </a:cubicBezTo>
                                  <a:cubicBezTo>
                                    <a:pt x="74" y="240"/>
                                    <a:pt x="74" y="240"/>
                                    <a:pt x="74" y="240"/>
                                  </a:cubicBezTo>
                                  <a:cubicBezTo>
                                    <a:pt x="364" y="240"/>
                                    <a:pt x="364" y="240"/>
                                    <a:pt x="364" y="240"/>
                                  </a:cubicBezTo>
                                  <a:cubicBezTo>
                                    <a:pt x="364" y="302"/>
                                    <a:pt x="364" y="302"/>
                                    <a:pt x="364" y="302"/>
                                  </a:cubicBezTo>
                                  <a:cubicBezTo>
                                    <a:pt x="74" y="302"/>
                                    <a:pt x="74" y="302"/>
                                    <a:pt x="74" y="302"/>
                                  </a:cubicBezTo>
                                  <a:cubicBezTo>
                                    <a:pt x="74" y="495"/>
                                    <a:pt x="74" y="495"/>
                                    <a:pt x="74" y="495"/>
                                  </a:cubicBezTo>
                                  <a:cubicBezTo>
                                    <a:pt x="387" y="495"/>
                                    <a:pt x="387" y="495"/>
                                    <a:pt x="387" y="495"/>
                                  </a:cubicBezTo>
                                  <a:cubicBezTo>
                                    <a:pt x="387" y="557"/>
                                    <a:pt x="387" y="557"/>
                                    <a:pt x="387" y="557"/>
                                  </a:cubicBezTo>
                                  <a:cubicBezTo>
                                    <a:pt x="0" y="557"/>
                                    <a:pt x="0" y="557"/>
                                    <a:pt x="0" y="557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lnTo>
                                    <a:pt x="3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18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610235" y="512445"/>
                              <a:ext cx="302895" cy="360680"/>
                            </a:xfrm>
                            <a:custGeom>
                              <a:avLst/>
                              <a:gdLst>
                                <a:gd name="T0" fmla="*/ 1484 w 2332"/>
                                <a:gd name="T1" fmla="*/ 535 h 2776"/>
                                <a:gd name="T2" fmla="*/ 607 w 2332"/>
                                <a:gd name="T3" fmla="*/ 1388 h 2776"/>
                                <a:gd name="T4" fmla="*/ 1488 w 2332"/>
                                <a:gd name="T5" fmla="*/ 2241 h 2776"/>
                                <a:gd name="T6" fmla="*/ 2329 w 2332"/>
                                <a:gd name="T7" fmla="*/ 1888 h 2776"/>
                                <a:gd name="T8" fmla="*/ 2329 w 2332"/>
                                <a:gd name="T9" fmla="*/ 2527 h 2776"/>
                                <a:gd name="T10" fmla="*/ 1444 w 2332"/>
                                <a:gd name="T11" fmla="*/ 2776 h 2776"/>
                                <a:gd name="T12" fmla="*/ 0 w 2332"/>
                                <a:gd name="T13" fmla="*/ 1388 h 2776"/>
                                <a:gd name="T14" fmla="*/ 1448 w 2332"/>
                                <a:gd name="T15" fmla="*/ 0 h 2776"/>
                                <a:gd name="T16" fmla="*/ 2332 w 2332"/>
                                <a:gd name="T17" fmla="*/ 206 h 2776"/>
                                <a:gd name="T18" fmla="*/ 2332 w 2332"/>
                                <a:gd name="T19" fmla="*/ 833 h 2776"/>
                                <a:gd name="T20" fmla="*/ 1484 w 2332"/>
                                <a:gd name="T21" fmla="*/ 535 h 27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332" h="2776">
                                  <a:moveTo>
                                    <a:pt x="1484" y="535"/>
                                  </a:moveTo>
                                  <a:cubicBezTo>
                                    <a:pt x="940" y="535"/>
                                    <a:pt x="607" y="960"/>
                                    <a:pt x="607" y="1388"/>
                                  </a:cubicBezTo>
                                  <a:cubicBezTo>
                                    <a:pt x="607" y="1904"/>
                                    <a:pt x="1028" y="2241"/>
                                    <a:pt x="1488" y="2241"/>
                                  </a:cubicBezTo>
                                  <a:cubicBezTo>
                                    <a:pt x="1793" y="2241"/>
                                    <a:pt x="2083" y="2106"/>
                                    <a:pt x="2329" y="1888"/>
                                  </a:cubicBezTo>
                                  <a:cubicBezTo>
                                    <a:pt x="2329" y="2527"/>
                                    <a:pt x="2329" y="2527"/>
                                    <a:pt x="2329" y="2527"/>
                                  </a:cubicBezTo>
                                  <a:cubicBezTo>
                                    <a:pt x="2071" y="2681"/>
                                    <a:pt x="1718" y="2776"/>
                                    <a:pt x="1444" y="2776"/>
                                  </a:cubicBezTo>
                                  <a:cubicBezTo>
                                    <a:pt x="658" y="2776"/>
                                    <a:pt x="0" y="2138"/>
                                    <a:pt x="0" y="1388"/>
                                  </a:cubicBezTo>
                                  <a:cubicBezTo>
                                    <a:pt x="0" y="594"/>
                                    <a:pt x="663" y="0"/>
                                    <a:pt x="1448" y="0"/>
                                  </a:cubicBezTo>
                                  <a:cubicBezTo>
                                    <a:pt x="1750" y="0"/>
                                    <a:pt x="2102" y="91"/>
                                    <a:pt x="2332" y="206"/>
                                  </a:cubicBezTo>
                                  <a:cubicBezTo>
                                    <a:pt x="2332" y="833"/>
                                    <a:pt x="2332" y="833"/>
                                    <a:pt x="2332" y="833"/>
                                  </a:cubicBezTo>
                                  <a:cubicBezTo>
                                    <a:pt x="2043" y="642"/>
                                    <a:pt x="1750" y="535"/>
                                    <a:pt x="1484" y="535"/>
                                  </a:cubicBezTo>
                                </a:path>
                              </a:pathLst>
                            </a:custGeom>
                            <a:solidFill>
                              <a:srgbClr val="E61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940435" y="512445"/>
                              <a:ext cx="313055" cy="360680"/>
                            </a:xfrm>
                            <a:custGeom>
                              <a:avLst/>
                              <a:gdLst>
                                <a:gd name="T0" fmla="*/ 1455 w 2411"/>
                                <a:gd name="T1" fmla="*/ 2776 h 2776"/>
                                <a:gd name="T2" fmla="*/ 0 w 2411"/>
                                <a:gd name="T3" fmla="*/ 1388 h 2776"/>
                                <a:gd name="T4" fmla="*/ 1491 w 2411"/>
                                <a:gd name="T5" fmla="*/ 0 h 2776"/>
                                <a:gd name="T6" fmla="*/ 2395 w 2411"/>
                                <a:gd name="T7" fmla="*/ 186 h 2776"/>
                                <a:gd name="T8" fmla="*/ 2395 w 2411"/>
                                <a:gd name="T9" fmla="*/ 809 h 2776"/>
                                <a:gd name="T10" fmla="*/ 1503 w 2411"/>
                                <a:gd name="T11" fmla="*/ 535 h 2776"/>
                                <a:gd name="T12" fmla="*/ 606 w 2411"/>
                                <a:gd name="T13" fmla="*/ 1388 h 2776"/>
                                <a:gd name="T14" fmla="*/ 1511 w 2411"/>
                                <a:gd name="T15" fmla="*/ 2257 h 2776"/>
                                <a:gd name="T16" fmla="*/ 1840 w 2411"/>
                                <a:gd name="T17" fmla="*/ 2201 h 2776"/>
                                <a:gd name="T18" fmla="*/ 1840 w 2411"/>
                                <a:gd name="T19" fmla="*/ 1701 h 2776"/>
                                <a:gd name="T20" fmla="*/ 1396 w 2411"/>
                                <a:gd name="T21" fmla="*/ 1701 h 2776"/>
                                <a:gd name="T22" fmla="*/ 1396 w 2411"/>
                                <a:gd name="T23" fmla="*/ 1174 h 2776"/>
                                <a:gd name="T24" fmla="*/ 2411 w 2411"/>
                                <a:gd name="T25" fmla="*/ 1174 h 2776"/>
                                <a:gd name="T26" fmla="*/ 2411 w 2411"/>
                                <a:gd name="T27" fmla="*/ 2578 h 2776"/>
                                <a:gd name="T28" fmla="*/ 1455 w 2411"/>
                                <a:gd name="T29" fmla="*/ 2776 h 27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411" h="2776">
                                  <a:moveTo>
                                    <a:pt x="1455" y="2776"/>
                                  </a:moveTo>
                                  <a:cubicBezTo>
                                    <a:pt x="666" y="2776"/>
                                    <a:pt x="0" y="2162"/>
                                    <a:pt x="0" y="1388"/>
                                  </a:cubicBezTo>
                                  <a:cubicBezTo>
                                    <a:pt x="0" y="607"/>
                                    <a:pt x="662" y="0"/>
                                    <a:pt x="1491" y="0"/>
                                  </a:cubicBezTo>
                                  <a:cubicBezTo>
                                    <a:pt x="1792" y="0"/>
                                    <a:pt x="2165" y="79"/>
                                    <a:pt x="2395" y="186"/>
                                  </a:cubicBezTo>
                                  <a:cubicBezTo>
                                    <a:pt x="2395" y="809"/>
                                    <a:pt x="2395" y="809"/>
                                    <a:pt x="2395" y="809"/>
                                  </a:cubicBezTo>
                                  <a:cubicBezTo>
                                    <a:pt x="2134" y="658"/>
                                    <a:pt x="1797" y="535"/>
                                    <a:pt x="1503" y="535"/>
                                  </a:cubicBezTo>
                                  <a:cubicBezTo>
                                    <a:pt x="959" y="535"/>
                                    <a:pt x="606" y="960"/>
                                    <a:pt x="606" y="1388"/>
                                  </a:cubicBezTo>
                                  <a:cubicBezTo>
                                    <a:pt x="606" y="1892"/>
                                    <a:pt x="1023" y="2257"/>
                                    <a:pt x="1511" y="2257"/>
                                  </a:cubicBezTo>
                                  <a:cubicBezTo>
                                    <a:pt x="1614" y="2257"/>
                                    <a:pt x="1713" y="2249"/>
                                    <a:pt x="1840" y="2201"/>
                                  </a:cubicBezTo>
                                  <a:cubicBezTo>
                                    <a:pt x="1840" y="1701"/>
                                    <a:pt x="1840" y="1701"/>
                                    <a:pt x="1840" y="1701"/>
                                  </a:cubicBezTo>
                                  <a:cubicBezTo>
                                    <a:pt x="1396" y="1701"/>
                                    <a:pt x="1396" y="1701"/>
                                    <a:pt x="1396" y="1701"/>
                                  </a:cubicBezTo>
                                  <a:cubicBezTo>
                                    <a:pt x="1396" y="1174"/>
                                    <a:pt x="1396" y="1174"/>
                                    <a:pt x="1396" y="1174"/>
                                  </a:cubicBezTo>
                                  <a:cubicBezTo>
                                    <a:pt x="2411" y="1174"/>
                                    <a:pt x="2411" y="1174"/>
                                    <a:pt x="2411" y="1174"/>
                                  </a:cubicBezTo>
                                  <a:cubicBezTo>
                                    <a:pt x="2411" y="2578"/>
                                    <a:pt x="2411" y="2578"/>
                                    <a:pt x="2411" y="2578"/>
                                  </a:cubicBezTo>
                                  <a:cubicBezTo>
                                    <a:pt x="2122" y="2709"/>
                                    <a:pt x="1797" y="2776"/>
                                    <a:pt x="1455" y="2776"/>
                                  </a:cubicBezTo>
                                </a:path>
                              </a:pathLst>
                            </a:custGeom>
                            <a:solidFill>
                              <a:srgbClr val="E61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1275" y="519430"/>
                              <a:ext cx="74295" cy="346075"/>
                            </a:xfrm>
                            <a:prstGeom prst="rect">
                              <a:avLst/>
                            </a:prstGeom>
                            <a:solidFill>
                              <a:srgbClr val="E61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389380" y="953770"/>
                              <a:ext cx="44450" cy="44450"/>
                            </a:xfrm>
                            <a:custGeom>
                              <a:avLst/>
                              <a:gdLst>
                                <a:gd name="T0" fmla="*/ 14 w 342"/>
                                <a:gd name="T1" fmla="*/ 102 h 340"/>
                                <a:gd name="T2" fmla="*/ 51 w 342"/>
                                <a:gd name="T3" fmla="*/ 49 h 340"/>
                                <a:gd name="T4" fmla="*/ 106 w 342"/>
                                <a:gd name="T5" fmla="*/ 13 h 340"/>
                                <a:gd name="T6" fmla="*/ 172 w 342"/>
                                <a:gd name="T7" fmla="*/ 0 h 340"/>
                                <a:gd name="T8" fmla="*/ 238 w 342"/>
                                <a:gd name="T9" fmla="*/ 13 h 340"/>
                                <a:gd name="T10" fmla="*/ 292 w 342"/>
                                <a:gd name="T11" fmla="*/ 49 h 340"/>
                                <a:gd name="T12" fmla="*/ 328 w 342"/>
                                <a:gd name="T13" fmla="*/ 102 h 340"/>
                                <a:gd name="T14" fmla="*/ 342 w 342"/>
                                <a:gd name="T15" fmla="*/ 169 h 340"/>
                                <a:gd name="T16" fmla="*/ 328 w 342"/>
                                <a:gd name="T17" fmla="*/ 237 h 340"/>
                                <a:gd name="T18" fmla="*/ 292 w 342"/>
                                <a:gd name="T19" fmla="*/ 291 h 340"/>
                                <a:gd name="T20" fmla="*/ 238 w 342"/>
                                <a:gd name="T21" fmla="*/ 327 h 340"/>
                                <a:gd name="T22" fmla="*/ 172 w 342"/>
                                <a:gd name="T23" fmla="*/ 340 h 340"/>
                                <a:gd name="T24" fmla="*/ 106 w 342"/>
                                <a:gd name="T25" fmla="*/ 327 h 340"/>
                                <a:gd name="T26" fmla="*/ 51 w 342"/>
                                <a:gd name="T27" fmla="*/ 291 h 340"/>
                                <a:gd name="T28" fmla="*/ 14 w 342"/>
                                <a:gd name="T29" fmla="*/ 237 h 340"/>
                                <a:gd name="T30" fmla="*/ 0 w 342"/>
                                <a:gd name="T31" fmla="*/ 169 h 340"/>
                                <a:gd name="T32" fmla="*/ 14 w 342"/>
                                <a:gd name="T33" fmla="*/ 102 h 340"/>
                                <a:gd name="T34" fmla="*/ 42 w 342"/>
                                <a:gd name="T35" fmla="*/ 227 h 340"/>
                                <a:gd name="T36" fmla="*/ 71 w 342"/>
                                <a:gd name="T37" fmla="*/ 273 h 340"/>
                                <a:gd name="T38" fmla="*/ 116 w 342"/>
                                <a:gd name="T39" fmla="*/ 304 h 340"/>
                                <a:gd name="T40" fmla="*/ 172 w 342"/>
                                <a:gd name="T41" fmla="*/ 315 h 340"/>
                                <a:gd name="T42" fmla="*/ 227 w 342"/>
                                <a:gd name="T43" fmla="*/ 304 h 340"/>
                                <a:gd name="T44" fmla="*/ 271 w 342"/>
                                <a:gd name="T45" fmla="*/ 273 h 340"/>
                                <a:gd name="T46" fmla="*/ 301 w 342"/>
                                <a:gd name="T47" fmla="*/ 227 h 340"/>
                                <a:gd name="T48" fmla="*/ 311 w 342"/>
                                <a:gd name="T49" fmla="*/ 169 h 340"/>
                                <a:gd name="T50" fmla="*/ 301 w 342"/>
                                <a:gd name="T51" fmla="*/ 113 h 340"/>
                                <a:gd name="T52" fmla="*/ 271 w 342"/>
                                <a:gd name="T53" fmla="*/ 67 h 340"/>
                                <a:gd name="T54" fmla="*/ 227 w 342"/>
                                <a:gd name="T55" fmla="*/ 36 h 340"/>
                                <a:gd name="T56" fmla="*/ 172 w 342"/>
                                <a:gd name="T57" fmla="*/ 25 h 340"/>
                                <a:gd name="T58" fmla="*/ 116 w 342"/>
                                <a:gd name="T59" fmla="*/ 36 h 340"/>
                                <a:gd name="T60" fmla="*/ 71 w 342"/>
                                <a:gd name="T61" fmla="*/ 67 h 340"/>
                                <a:gd name="T62" fmla="*/ 42 w 342"/>
                                <a:gd name="T63" fmla="*/ 113 h 340"/>
                                <a:gd name="T64" fmla="*/ 31 w 342"/>
                                <a:gd name="T65" fmla="*/ 169 h 340"/>
                                <a:gd name="T66" fmla="*/ 42 w 342"/>
                                <a:gd name="T67" fmla="*/ 227 h 340"/>
                                <a:gd name="T68" fmla="*/ 182 w 342"/>
                                <a:gd name="T69" fmla="*/ 71 h 340"/>
                                <a:gd name="T70" fmla="*/ 235 w 342"/>
                                <a:gd name="T71" fmla="*/ 85 h 340"/>
                                <a:gd name="T72" fmla="*/ 252 w 342"/>
                                <a:gd name="T73" fmla="*/ 128 h 340"/>
                                <a:gd name="T74" fmla="*/ 237 w 342"/>
                                <a:gd name="T75" fmla="*/ 167 h 340"/>
                                <a:gd name="T76" fmla="*/ 199 w 342"/>
                                <a:gd name="T77" fmla="*/ 182 h 340"/>
                                <a:gd name="T78" fmla="*/ 256 w 342"/>
                                <a:gd name="T79" fmla="*/ 269 h 340"/>
                                <a:gd name="T80" fmla="*/ 223 w 342"/>
                                <a:gd name="T81" fmla="*/ 269 h 340"/>
                                <a:gd name="T82" fmla="*/ 169 w 342"/>
                                <a:gd name="T83" fmla="*/ 184 h 340"/>
                                <a:gd name="T84" fmla="*/ 137 w 342"/>
                                <a:gd name="T85" fmla="*/ 184 h 340"/>
                                <a:gd name="T86" fmla="*/ 137 w 342"/>
                                <a:gd name="T87" fmla="*/ 269 h 340"/>
                                <a:gd name="T88" fmla="*/ 105 w 342"/>
                                <a:gd name="T89" fmla="*/ 269 h 340"/>
                                <a:gd name="T90" fmla="*/ 105 w 342"/>
                                <a:gd name="T91" fmla="*/ 71 h 340"/>
                                <a:gd name="T92" fmla="*/ 182 w 342"/>
                                <a:gd name="T93" fmla="*/ 71 h 340"/>
                                <a:gd name="T94" fmla="*/ 169 w 342"/>
                                <a:gd name="T95" fmla="*/ 159 h 340"/>
                                <a:gd name="T96" fmla="*/ 188 w 342"/>
                                <a:gd name="T97" fmla="*/ 158 h 340"/>
                                <a:gd name="T98" fmla="*/ 205 w 342"/>
                                <a:gd name="T99" fmla="*/ 154 h 340"/>
                                <a:gd name="T100" fmla="*/ 216 w 342"/>
                                <a:gd name="T101" fmla="*/ 145 h 340"/>
                                <a:gd name="T102" fmla="*/ 221 w 342"/>
                                <a:gd name="T103" fmla="*/ 126 h 340"/>
                                <a:gd name="T104" fmla="*/ 217 w 342"/>
                                <a:gd name="T105" fmla="*/ 110 h 340"/>
                                <a:gd name="T106" fmla="*/ 207 w 342"/>
                                <a:gd name="T107" fmla="*/ 101 h 340"/>
                                <a:gd name="T108" fmla="*/ 193 w 342"/>
                                <a:gd name="T109" fmla="*/ 97 h 340"/>
                                <a:gd name="T110" fmla="*/ 177 w 342"/>
                                <a:gd name="T111" fmla="*/ 96 h 340"/>
                                <a:gd name="T112" fmla="*/ 137 w 342"/>
                                <a:gd name="T113" fmla="*/ 96 h 340"/>
                                <a:gd name="T114" fmla="*/ 137 w 342"/>
                                <a:gd name="T115" fmla="*/ 159 h 340"/>
                                <a:gd name="T116" fmla="*/ 169 w 342"/>
                                <a:gd name="T117" fmla="*/ 159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342" h="340">
                                  <a:moveTo>
                                    <a:pt x="14" y="102"/>
                                  </a:moveTo>
                                  <a:cubicBezTo>
                                    <a:pt x="23" y="82"/>
                                    <a:pt x="35" y="64"/>
                                    <a:pt x="51" y="49"/>
                                  </a:cubicBezTo>
                                  <a:cubicBezTo>
                                    <a:pt x="67" y="34"/>
                                    <a:pt x="85" y="22"/>
                                    <a:pt x="106" y="13"/>
                                  </a:cubicBezTo>
                                  <a:cubicBezTo>
                                    <a:pt x="126" y="5"/>
                                    <a:pt x="148" y="0"/>
                                    <a:pt x="172" y="0"/>
                                  </a:cubicBezTo>
                                  <a:cubicBezTo>
                                    <a:pt x="195" y="0"/>
                                    <a:pt x="217" y="5"/>
                                    <a:pt x="238" y="13"/>
                                  </a:cubicBezTo>
                                  <a:cubicBezTo>
                                    <a:pt x="258" y="22"/>
                                    <a:pt x="276" y="34"/>
                                    <a:pt x="292" y="49"/>
                                  </a:cubicBezTo>
                                  <a:cubicBezTo>
                                    <a:pt x="307" y="64"/>
                                    <a:pt x="319" y="82"/>
                                    <a:pt x="328" y="102"/>
                                  </a:cubicBezTo>
                                  <a:cubicBezTo>
                                    <a:pt x="337" y="123"/>
                                    <a:pt x="342" y="145"/>
                                    <a:pt x="342" y="169"/>
                                  </a:cubicBezTo>
                                  <a:cubicBezTo>
                                    <a:pt x="342" y="194"/>
                                    <a:pt x="337" y="217"/>
                                    <a:pt x="328" y="237"/>
                                  </a:cubicBezTo>
                                  <a:cubicBezTo>
                                    <a:pt x="319" y="258"/>
                                    <a:pt x="307" y="276"/>
                                    <a:pt x="292" y="291"/>
                                  </a:cubicBezTo>
                                  <a:cubicBezTo>
                                    <a:pt x="276" y="307"/>
                                    <a:pt x="258" y="319"/>
                                    <a:pt x="238" y="327"/>
                                  </a:cubicBezTo>
                                  <a:cubicBezTo>
                                    <a:pt x="217" y="335"/>
                                    <a:pt x="195" y="340"/>
                                    <a:pt x="172" y="340"/>
                                  </a:cubicBezTo>
                                  <a:cubicBezTo>
                                    <a:pt x="148" y="340"/>
                                    <a:pt x="126" y="335"/>
                                    <a:pt x="106" y="327"/>
                                  </a:cubicBezTo>
                                  <a:cubicBezTo>
                                    <a:pt x="85" y="319"/>
                                    <a:pt x="67" y="307"/>
                                    <a:pt x="51" y="291"/>
                                  </a:cubicBezTo>
                                  <a:cubicBezTo>
                                    <a:pt x="35" y="276"/>
                                    <a:pt x="23" y="258"/>
                                    <a:pt x="14" y="237"/>
                                  </a:cubicBezTo>
                                  <a:cubicBezTo>
                                    <a:pt x="5" y="217"/>
                                    <a:pt x="0" y="194"/>
                                    <a:pt x="0" y="169"/>
                                  </a:cubicBezTo>
                                  <a:cubicBezTo>
                                    <a:pt x="0" y="145"/>
                                    <a:pt x="5" y="123"/>
                                    <a:pt x="14" y="102"/>
                                  </a:cubicBezTo>
                                  <a:moveTo>
                                    <a:pt x="42" y="227"/>
                                  </a:moveTo>
                                  <a:cubicBezTo>
                                    <a:pt x="49" y="245"/>
                                    <a:pt x="59" y="260"/>
                                    <a:pt x="71" y="273"/>
                                  </a:cubicBezTo>
                                  <a:cubicBezTo>
                                    <a:pt x="84" y="287"/>
                                    <a:pt x="99" y="296"/>
                                    <a:pt x="116" y="304"/>
                                  </a:cubicBezTo>
                                  <a:cubicBezTo>
                                    <a:pt x="133" y="311"/>
                                    <a:pt x="152" y="315"/>
                                    <a:pt x="172" y="315"/>
                                  </a:cubicBezTo>
                                  <a:cubicBezTo>
                                    <a:pt x="192" y="315"/>
                                    <a:pt x="210" y="311"/>
                                    <a:pt x="227" y="304"/>
                                  </a:cubicBezTo>
                                  <a:cubicBezTo>
                                    <a:pt x="244" y="296"/>
                                    <a:pt x="259" y="287"/>
                                    <a:pt x="271" y="273"/>
                                  </a:cubicBezTo>
                                  <a:cubicBezTo>
                                    <a:pt x="283" y="260"/>
                                    <a:pt x="294" y="245"/>
                                    <a:pt x="301" y="227"/>
                                  </a:cubicBezTo>
                                  <a:cubicBezTo>
                                    <a:pt x="308" y="209"/>
                                    <a:pt x="311" y="190"/>
                                    <a:pt x="311" y="169"/>
                                  </a:cubicBezTo>
                                  <a:cubicBezTo>
                                    <a:pt x="311" y="149"/>
                                    <a:pt x="308" y="130"/>
                                    <a:pt x="301" y="113"/>
                                  </a:cubicBezTo>
                                  <a:cubicBezTo>
                                    <a:pt x="294" y="95"/>
                                    <a:pt x="283" y="80"/>
                                    <a:pt x="271" y="67"/>
                                  </a:cubicBezTo>
                                  <a:cubicBezTo>
                                    <a:pt x="259" y="54"/>
                                    <a:pt x="244" y="44"/>
                                    <a:pt x="227" y="36"/>
                                  </a:cubicBezTo>
                                  <a:cubicBezTo>
                                    <a:pt x="210" y="29"/>
                                    <a:pt x="192" y="25"/>
                                    <a:pt x="172" y="25"/>
                                  </a:cubicBezTo>
                                  <a:cubicBezTo>
                                    <a:pt x="152" y="25"/>
                                    <a:pt x="133" y="29"/>
                                    <a:pt x="116" y="36"/>
                                  </a:cubicBezTo>
                                  <a:cubicBezTo>
                                    <a:pt x="99" y="44"/>
                                    <a:pt x="84" y="54"/>
                                    <a:pt x="71" y="67"/>
                                  </a:cubicBezTo>
                                  <a:cubicBezTo>
                                    <a:pt x="59" y="80"/>
                                    <a:pt x="49" y="95"/>
                                    <a:pt x="42" y="113"/>
                                  </a:cubicBezTo>
                                  <a:cubicBezTo>
                                    <a:pt x="35" y="130"/>
                                    <a:pt x="31" y="149"/>
                                    <a:pt x="31" y="169"/>
                                  </a:cubicBezTo>
                                  <a:cubicBezTo>
                                    <a:pt x="31" y="190"/>
                                    <a:pt x="35" y="209"/>
                                    <a:pt x="42" y="227"/>
                                  </a:cubicBezTo>
                                  <a:moveTo>
                                    <a:pt x="182" y="71"/>
                                  </a:moveTo>
                                  <a:cubicBezTo>
                                    <a:pt x="206" y="71"/>
                                    <a:pt x="223" y="75"/>
                                    <a:pt x="235" y="85"/>
                                  </a:cubicBezTo>
                                  <a:cubicBezTo>
                                    <a:pt x="246" y="94"/>
                                    <a:pt x="252" y="108"/>
                                    <a:pt x="252" y="128"/>
                                  </a:cubicBezTo>
                                  <a:cubicBezTo>
                                    <a:pt x="252" y="145"/>
                                    <a:pt x="247" y="159"/>
                                    <a:pt x="237" y="167"/>
                                  </a:cubicBezTo>
                                  <a:cubicBezTo>
                                    <a:pt x="227" y="175"/>
                                    <a:pt x="214" y="180"/>
                                    <a:pt x="199" y="182"/>
                                  </a:cubicBezTo>
                                  <a:cubicBezTo>
                                    <a:pt x="256" y="269"/>
                                    <a:pt x="256" y="269"/>
                                    <a:pt x="256" y="269"/>
                                  </a:cubicBezTo>
                                  <a:cubicBezTo>
                                    <a:pt x="223" y="269"/>
                                    <a:pt x="223" y="269"/>
                                    <a:pt x="223" y="269"/>
                                  </a:cubicBezTo>
                                  <a:cubicBezTo>
                                    <a:pt x="169" y="184"/>
                                    <a:pt x="169" y="184"/>
                                    <a:pt x="169" y="184"/>
                                  </a:cubicBezTo>
                                  <a:cubicBezTo>
                                    <a:pt x="137" y="184"/>
                                    <a:pt x="137" y="184"/>
                                    <a:pt x="137" y="184"/>
                                  </a:cubicBezTo>
                                  <a:cubicBezTo>
                                    <a:pt x="137" y="269"/>
                                    <a:pt x="137" y="269"/>
                                    <a:pt x="137" y="269"/>
                                  </a:cubicBezTo>
                                  <a:cubicBezTo>
                                    <a:pt x="105" y="269"/>
                                    <a:pt x="105" y="269"/>
                                    <a:pt x="105" y="269"/>
                                  </a:cubicBezTo>
                                  <a:cubicBezTo>
                                    <a:pt x="105" y="71"/>
                                    <a:pt x="105" y="71"/>
                                    <a:pt x="105" y="71"/>
                                  </a:cubicBezTo>
                                  <a:lnTo>
                                    <a:pt x="182" y="71"/>
                                  </a:lnTo>
                                  <a:close/>
                                  <a:moveTo>
                                    <a:pt x="169" y="159"/>
                                  </a:moveTo>
                                  <a:cubicBezTo>
                                    <a:pt x="176" y="159"/>
                                    <a:pt x="182" y="159"/>
                                    <a:pt x="188" y="158"/>
                                  </a:cubicBezTo>
                                  <a:cubicBezTo>
                                    <a:pt x="194" y="158"/>
                                    <a:pt x="200" y="157"/>
                                    <a:pt x="205" y="154"/>
                                  </a:cubicBezTo>
                                  <a:cubicBezTo>
                                    <a:pt x="210" y="152"/>
                                    <a:pt x="213" y="149"/>
                                    <a:pt x="216" y="145"/>
                                  </a:cubicBezTo>
                                  <a:cubicBezTo>
                                    <a:pt x="219" y="140"/>
                                    <a:pt x="221" y="134"/>
                                    <a:pt x="221" y="126"/>
                                  </a:cubicBezTo>
                                  <a:cubicBezTo>
                                    <a:pt x="221" y="120"/>
                                    <a:pt x="219" y="114"/>
                                    <a:pt x="217" y="110"/>
                                  </a:cubicBezTo>
                                  <a:cubicBezTo>
                                    <a:pt x="214" y="106"/>
                                    <a:pt x="211" y="103"/>
                                    <a:pt x="207" y="101"/>
                                  </a:cubicBezTo>
                                  <a:cubicBezTo>
                                    <a:pt x="203" y="99"/>
                                    <a:pt x="198" y="98"/>
                                    <a:pt x="193" y="97"/>
                                  </a:cubicBezTo>
                                  <a:cubicBezTo>
                                    <a:pt x="188" y="96"/>
                                    <a:pt x="182" y="96"/>
                                    <a:pt x="177" y="96"/>
                                  </a:cubicBezTo>
                                  <a:cubicBezTo>
                                    <a:pt x="137" y="96"/>
                                    <a:pt x="137" y="96"/>
                                    <a:pt x="137" y="96"/>
                                  </a:cubicBezTo>
                                  <a:cubicBezTo>
                                    <a:pt x="137" y="159"/>
                                    <a:pt x="137" y="159"/>
                                    <a:pt x="137" y="159"/>
                                  </a:cubicBezTo>
                                  <a:lnTo>
                                    <a:pt x="169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18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05000" cy="1905000"/>
                          </a:xfrm>
                          <a:custGeom>
                            <a:avLst/>
                            <a:gdLst>
                              <a:gd name="T0" fmla="*/ 0 w 3000"/>
                              <a:gd name="T1" fmla="*/ 0 h 3000"/>
                              <a:gd name="T2" fmla="*/ 0 w 3000"/>
                              <a:gd name="T3" fmla="*/ 409 h 3000"/>
                              <a:gd name="T4" fmla="*/ 2591 w 3000"/>
                              <a:gd name="T5" fmla="*/ 409 h 3000"/>
                              <a:gd name="T6" fmla="*/ 2591 w 3000"/>
                              <a:gd name="T7" fmla="*/ 3000 h 3000"/>
                              <a:gd name="T8" fmla="*/ 3000 w 3000"/>
                              <a:gd name="T9" fmla="*/ 3000 h 3000"/>
                              <a:gd name="T10" fmla="*/ 3000 w 3000"/>
                              <a:gd name="T11" fmla="*/ 0 h 3000"/>
                              <a:gd name="T12" fmla="*/ 0 w 3000"/>
                              <a:gd name="T13" fmla="*/ 0 h 3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00" h="3000">
                                <a:moveTo>
                                  <a:pt x="0" y="0"/>
                                </a:moveTo>
                                <a:lnTo>
                                  <a:pt x="0" y="409"/>
                                </a:lnTo>
                                <a:lnTo>
                                  <a:pt x="2591" y="409"/>
                                </a:lnTo>
                                <a:lnTo>
                                  <a:pt x="2591" y="3000"/>
                                </a:lnTo>
                                <a:lnTo>
                                  <a:pt x="3000" y="3000"/>
                                </a:lnTo>
                                <a:lnTo>
                                  <a:pt x="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0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D5002A" id="Canvas 9" o:spid="_x0000_s1026" style="position:absolute;margin-left:106.85pt;margin-top:18pt;width:158.05pt;height:143.05pt;z-index:251666432;mso-position-horizontal:right;mso-position-horizontal-relative:right-margin-area;mso-position-vertical-relative:page;mso-width-relative:margin;mso-height-relative:margin" coordsize="20066,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">
              <v:rect id="Rectangle 9" o:spid="_x0000_s1027" style="position:absolute;width:20066;height:1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<v:group id="Group 10" o:spid="_x0000_s1028" style="position:absolute;width:17780;height:17779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group id="Group 11" o:spid="_x0000_s1029" style="position:absolute;left:1244;top:5124;width:13094;height:5385" coordorigin="1244,5124" coordsize="13093,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2" o:spid="_x0000_s1030" style="position:absolute;left:1244;top:9588;width:12605;height:921;visibility:visible;mso-wrap-style:square;v-text-anchor:top" coordsize="9704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" path="m9704,154v,58,,58,,58c9624,212,9624,212,9624,212v,251,,251,,251c9624,470,9625,477,9626,481v1,5,4,9,7,11c9637,495,9642,497,9648,497v7,1,15,2,26,2c9704,499,9704,499,9704,499v,58,,58,,58c9653,557,9653,557,9653,557v-17,,-31,-1,-44,-4c9597,551,9587,547,9580,541v-8,-7,-13,-16,-17,-27c9559,503,9557,488,9557,469v,-257,,-257,,-257c9489,212,9489,212,9489,212v,-58,,-58,,-58c9557,154,9557,154,9557,154v,-121,,-121,,-121c9624,33,9624,33,9624,33v,121,,121,,121l9704,154xm9161,154v,64,,64,,64c9163,218,9163,218,9163,218v27,-49,71,-73,130,-73c9320,145,9342,148,9360,156v17,7,31,17,43,30c9413,199,9421,215,9425,232v5,18,7,38,7,60c9432,557,9432,557,9432,557v-66,,-66,,-66,c9366,284,9366,284,9366,284v,-25,-7,-45,-22,-59c9330,211,9310,203,9284,203v-20,,-38,3,-52,9c9217,219,9204,227,9194,239v-9,12,-17,25,-22,40c9167,294,9165,311,9165,329v,228,,228,,228c9099,557,9099,557,9099,557v,-403,,-403,,-403l9161,154xm8965,531v-30,23,-68,35,-113,35c8819,566,8791,560,8768,550v-24,-10,-44,-25,-60,-44c8692,488,8680,465,8672,439v-8,-26,-13,-54,-14,-85c8658,324,8663,295,8672,270v10,-25,23,-47,40,-66c8729,185,8749,171,8772,160v23,-10,48,-15,76,-15c8883,145,8913,152,8937,167v23,15,43,33,57,56c9008,246,9018,271,9023,298v6,27,8,53,7,77c8728,375,8728,375,8728,375v,18,2,35,7,51c8739,442,8747,455,8757,468v11,12,24,22,40,29c8813,504,8832,508,8854,508v28,,51,-7,69,-20c8941,475,8953,455,8958,429v66,,66,,66,c9015,474,8995,508,8965,531m8949,273v-6,-14,-14,-27,-24,-37c8915,226,8903,218,8889,212v-13,-6,-29,-9,-45,-9c8827,203,8811,206,8798,212v-14,6,-26,14,-36,25c8752,247,8744,259,8739,273v-6,14,-9,28,-11,44c8960,317,8960,317,8960,317v-1,-16,-5,-30,-11,-44m8078,154v,59,,59,,59c8079,213,8079,213,8079,213v30,-45,74,-68,130,-68c8234,145,8257,150,8277,160v21,11,35,28,43,53c8334,191,8351,175,8374,163v22,-12,46,-18,72,-18c8467,145,8485,147,8501,151v17,5,31,12,42,21c8555,181,8564,193,8571,208v6,15,10,33,10,53c8581,557,8581,557,8581,557v-67,,-67,,-67,c8514,293,8514,293,8514,293v,-13,-1,-24,-3,-35c8509,247,8505,237,8499,229v-5,-8,-13,-14,-23,-19c8465,205,8452,203,8436,203v-32,,-58,9,-77,28c8340,250,8331,275,8331,306v,251,,251,,251c8265,557,8265,557,8265,557v,-264,,-264,,-264c8265,280,8264,268,8261,257v-2,-11,-6,-20,-12,-29c8244,220,8236,214,8226,210v-10,-5,-22,-7,-37,-7c8170,203,8153,207,8140,215v-14,8,-25,17,-34,28c8098,254,8091,265,8088,277v-4,11,-6,21,-6,29c8082,557,8082,557,8082,557v-66,,-66,,-66,c8016,154,8016,154,8016,154r62,xm7942,154v,58,,58,,58c7862,212,7862,212,7862,212v,251,,251,,251c7862,470,7863,477,7864,481v1,5,4,9,7,11c7875,495,7880,497,7887,497v6,1,14,2,25,2c7942,499,7942,499,7942,499v,58,,58,,58c7891,557,7891,557,7891,557v-17,,-31,-1,-43,-4c7835,551,7825,547,7818,541v-8,-7,-13,-16,-17,-27c7797,503,7796,488,7796,469v,-257,,-257,,-257c7727,212,7727,212,7727,212v,-58,,-58,,-58c7796,154,7796,154,7796,154v,-121,,-121,,-121c7862,33,7862,33,7862,33v,121,,121,,121l7942,154xm7667,557v-66,,-66,,-66,c7601,154,7601,154,7601,154v66,,66,,66,l7667,557xm7601,v66,,66,,66,c7667,82,7667,82,7667,82v-66,,-66,,-66,l7601,xm6995,154v,59,,59,,59c6996,213,6996,213,6996,213v30,-45,73,-68,130,-68c7151,145,7174,150,7194,160v20,11,34,28,43,53c7250,191,7268,175,7290,163v22,-12,47,-18,73,-18c7383,145,7402,147,7418,151v16,5,31,12,42,21c7472,181,7481,193,7488,208v6,15,9,33,9,53c7497,557,7497,557,7497,557v-66,,-66,,-66,c7431,293,7431,293,7431,293v,-13,-1,-24,-3,-35c7426,247,7422,237,7416,229v-6,-8,-14,-14,-24,-19c7382,205,7369,203,7353,203v-33,,-58,9,-77,28c7257,250,7248,275,7248,306v,251,,251,,251c7181,557,7181,557,7181,557v,-264,,-264,,-264c7181,280,7180,268,7178,257v-2,-11,-6,-20,-12,-29c7160,220,7153,214,7143,210v-10,-5,-22,-7,-37,-7c7087,203,7070,207,7056,215v-13,8,-24,17,-33,28c7014,254,7008,265,7004,277v-4,11,-5,21,-5,29c6999,557,6999,557,6999,557v-67,,-67,,-67,c6932,154,6932,154,6932,154r63,xm6330,154v,59,,59,,59c6331,213,6331,213,6331,213v30,-45,74,-68,130,-68c6487,145,6509,150,6529,160v21,11,35,28,43,53c6586,191,6603,175,6626,163v22,-12,46,-18,72,-18c6719,145,6737,147,6753,151v17,5,31,12,42,21c6807,181,6816,193,6823,208v6,15,9,33,9,53c6832,557,6832,557,6832,557v-66,,-66,,-66,c6766,293,6766,293,6766,293v,-13,-1,-24,-3,-35c6761,247,6757,237,6751,229v-5,-8,-13,-14,-23,-19c6717,205,6704,203,6688,203v-33,,-58,9,-77,28c6592,250,6583,275,6583,306v,251,,251,,251c6517,557,6517,557,6517,557v,-264,,-264,,-264c6517,280,6516,268,6513,257v-2,-11,-6,-20,-12,-29c6496,220,6488,214,6478,210v-9,-5,-22,-7,-37,-7c6422,203,6406,207,6392,215v-14,8,-25,17,-34,28c6350,254,6344,265,6339,277v-3,11,-5,21,-5,29c6334,557,6334,557,6334,557v-66,,-66,,-66,c6268,154,6268,154,6268,154r62,xm5811,273v8,-26,21,-48,37,-67c5865,187,5885,172,5910,161v24,-11,52,-16,84,-16c6026,145,6054,150,6078,161v25,11,45,26,62,45c6156,225,6169,247,6177,273v8,26,13,53,13,83c6190,385,6185,413,6177,439v-8,25,-21,47,-37,66c6123,524,6103,539,6078,549v-24,11,-52,17,-84,17c5962,566,5934,560,5910,549v-25,-10,-45,-25,-62,-44c5832,486,5819,464,5811,439v-9,-26,-13,-54,-13,-83c5798,326,5802,299,5811,273t67,148c5885,440,5894,456,5905,468v11,13,25,23,40,30c5961,504,5977,508,5994,508v17,,33,-4,49,-10c6058,491,6071,481,6083,468v11,-12,20,-28,27,-47c6116,402,6119,380,6119,356v,-25,-3,-46,-9,-65c6103,272,6094,256,6083,243v-12,-13,-25,-23,-40,-30c6027,206,6011,203,5994,203v-17,,-33,3,-49,10c5930,220,5916,230,5905,243v-11,13,-20,29,-27,48c5872,310,5868,331,5868,356v,24,4,46,10,65m5643,224v-17,-14,-39,-21,-67,-21c5551,203,5531,207,5516,216v-17,9,-29,21,-39,36c5467,266,5460,283,5456,302v-4,19,-6,38,-6,59c5450,379,5452,398,5457,415v4,18,11,33,20,47c5487,476,5499,487,5514,495v15,9,33,13,54,13c5600,508,5626,499,5645,482v18,-17,29,-41,33,-72c5746,410,5746,410,5746,410v-7,50,-26,88,-56,115c5660,552,5620,566,5568,566v-30,,-57,-6,-81,-15c5463,541,5444,527,5428,509v-16,-19,-28,-40,-36,-65c5384,418,5380,391,5380,361v,-31,4,-59,11,-85c5399,250,5411,227,5427,207v16,-19,36,-34,60,-46c5511,150,5538,145,5570,145v23,,44,3,64,8c5654,158,5672,167,5687,178v16,12,28,26,38,43c5735,239,5741,259,5744,284v-69,,-69,,-69,c5670,258,5659,238,5643,224m5052,531v-30,23,-68,35,-114,35c4906,566,4878,560,4854,550v-23,-10,-43,-25,-59,-44c4778,488,4767,465,4758,439v-8,-26,-12,-54,-13,-85c4745,324,4749,295,4759,270v9,-25,22,-47,39,-66c4815,185,4835,171,4858,160v23,-10,48,-15,76,-15c4970,145,5000,152,5023,167v24,15,43,33,57,56c5095,246,5104,271,5110,298v5,27,8,53,7,77c4815,375,4815,375,4815,375v-1,18,1,35,6,51c4826,442,4833,455,4844,468v10,12,23,22,39,29c4900,504,4918,508,4940,508v28,,51,-7,69,-20c5027,475,5039,455,5045,429v65,,65,,65,c5101,474,5082,508,5052,531m5036,273v-6,-14,-14,-27,-24,-37c5002,226,4990,218,4976,212v-14,-6,-29,-9,-46,-9c4913,203,4898,206,4884,212v-14,6,-26,14,-36,25c4838,247,4831,259,4825,273v-6,14,-9,28,-10,44c5046,317,5046,317,5046,317v-1,-16,-4,-30,-10,-44m4400,v,213,,213,,213c4401,213,4401,213,4401,213v5,-12,12,-23,22,-31c4432,173,4443,166,4454,161v12,-6,24,-10,37,-12c4504,146,4516,145,4528,145v27,,49,3,66,11c4612,163,4626,173,4637,186v11,13,19,29,23,46c4665,250,4667,270,4667,292v,265,,265,,265c4601,557,4601,557,4601,557v,-273,,-273,,-273c4601,259,4593,239,4579,225v-15,-14,-35,-22,-60,-22c4498,203,4481,206,4466,212v-15,7,-27,15,-37,27c4419,251,4412,264,4407,279v-5,15,-7,32,-7,50c4400,557,4400,557,4400,557v-67,,-67,,-67,c4333,,4333,,4333,r67,xm4260,154v,58,,58,,58c4180,212,4180,212,4180,212v,251,,251,,251c4180,470,4181,477,4182,481v1,5,3,9,7,11c4193,495,4198,497,4204,497v7,1,15,2,25,2c4260,499,4260,499,4260,499v,58,,58,,58c4209,557,4209,557,4209,557v-17,,-32,-1,-44,-4c4153,551,4143,547,4136,541v-8,-7,-13,-16,-17,-27c4115,503,4114,488,4114,469v,-257,,-257,,-257c4045,212,4045,212,4045,212v,-58,,-58,,-58c4114,154,4114,154,4114,154v,-121,,-121,,-121c4180,33,4180,33,4180,33v,121,,121,,121l4260,154xm3738,531v-30,23,-68,35,-114,35c3592,566,3564,560,3540,550v-23,-10,-43,-25,-59,-44c3465,488,3453,465,3444,439v-8,-26,-12,-54,-13,-85c3431,324,3435,295,3445,270v9,-25,22,-47,39,-66c3501,185,3521,171,3544,160v23,-10,49,-15,76,-15c3656,145,3686,152,3709,167v24,15,43,33,57,56c3781,246,3790,271,3796,298v5,27,8,53,6,77c3501,375,3501,375,3501,375v,18,2,35,6,51c3512,442,3519,455,3530,468v10,12,23,22,39,29c3586,504,3605,508,3627,508v28,,50,-7,69,-20c3713,475,3725,455,3731,429v65,,65,,65,c3787,474,3768,508,3738,531m3722,273v-6,-14,-14,-27,-24,-37c3688,226,3676,218,3662,212v-14,-6,-29,-9,-46,-9c3599,203,3584,206,3570,212v-14,6,-26,14,-35,25c3525,247,3517,259,3511,273v-6,14,-9,28,-10,44c3732,317,3732,317,3732,317v-1,-16,-4,-30,-10,-44m3275,224v-17,-14,-39,-21,-67,-21c3184,203,3164,207,3148,216v-16,9,-29,21,-39,36c3100,266,3093,283,3089,302v-4,19,-7,38,-7,59c3082,379,3085,398,3089,415v5,18,11,33,21,47c3119,476,3131,487,3146,495v15,9,33,13,54,13c3233,508,3259,499,3277,482v19,-17,30,-41,34,-72c3379,410,3379,410,3379,410v-8,50,-26,88,-56,115c3293,552,3252,566,3201,566v-31,,-58,-6,-82,-15c3096,541,3076,527,3060,509v-15,-19,-27,-40,-36,-65c3016,418,3012,391,3012,361v,-31,4,-59,12,-85c3032,250,3044,227,3059,207v16,-19,36,-34,60,-46c3143,150,3171,145,3203,145v22,,44,3,64,8c3287,158,3305,167,3320,178v15,12,28,26,38,43c3367,239,3374,259,3376,284v-68,,-68,,-68,c3303,258,3292,238,3275,224m2663,154v,64,,64,,64c2665,218,2665,218,2665,218v27,-49,71,-73,131,-73c2822,145,2844,148,2862,156v18,7,32,17,43,30c2916,199,2923,215,2928,232v4,18,6,38,6,60c2934,557,2934,557,2934,557v-66,,-66,,-66,c2868,284,2868,284,2868,284v,-25,-7,-45,-22,-59c2832,211,2812,203,2786,203v-20,,-37,3,-52,9c2719,219,2707,227,2697,239v-10,12,-17,25,-22,40c2670,294,2667,311,2667,329v,228,,228,,228c2601,557,2601,557,2601,557v,-403,,-403,,-403l2663,154xm2468,531v-30,23,-68,35,-114,35c2322,566,2294,560,2270,550v-23,-10,-43,-25,-60,-44c2194,488,2182,465,2174,439v-8,-26,-12,-54,-13,-85c2161,324,2165,295,2175,270v9,-25,22,-47,39,-66c2231,185,2251,171,2274,160v23,-10,49,-15,76,-15c2386,145,2416,152,2439,167v24,15,43,33,57,56c2510,246,2520,271,2526,298v5,27,7,53,6,77c2231,375,2231,375,2231,375v-1,18,1,35,6,51c2242,442,2249,455,2260,468v10,12,23,22,39,29c2316,504,2334,508,2356,508v28,,51,-7,69,-20c2443,475,2455,455,2461,429v65,,65,,65,c2517,474,2498,508,2468,531m2452,273v-6,-14,-14,-27,-24,-37c2417,226,2406,218,2392,212v-14,-6,-29,-9,-46,-9c2329,203,2314,206,2300,212v-14,6,-26,14,-36,25c2254,247,2247,259,2241,273v-6,14,-9,28,-10,44c2462,317,2462,317,2462,317v-1,-16,-4,-30,-10,-44m2080,557v-67,,-67,,-67,c2013,154,2013,154,2013,154v67,,67,,67,l2080,557xm2013,v67,,67,,67,c2080,82,2080,82,2080,82v-67,,-67,,-67,l2013,xm1810,154v,85,,85,,85c1812,239,1812,239,1812,239v16,-33,35,-57,59,-72c1894,151,1924,144,1960,145v,70,,70,,70c1933,215,1910,218,1892,226v-19,7,-34,18,-46,32c1835,272,1827,289,1822,309v-6,20,-8,43,-8,69c1814,557,1814,557,1814,557v-66,,-66,,-66,c1748,154,1748,154,1748,154r62,xm1617,531v-31,23,-68,35,-114,35c1471,566,1443,560,1419,550v-24,-10,-43,-25,-60,-44c1343,488,1331,465,1323,439v-8,-26,-12,-54,-13,-85c1310,324,1314,295,1324,270v9,-25,22,-47,39,-66c1380,185,1400,171,1423,160v23,-10,49,-15,76,-15c1535,145,1564,152,1588,167v24,15,43,33,57,56c1659,246,1669,271,1675,298v5,27,7,53,6,77c1380,375,1380,375,1380,375v-1,18,1,35,6,51c1391,442,1398,455,1409,468v10,12,23,22,39,29c1464,504,1484,508,1505,508v28,,51,-7,69,-20c1592,475,1604,455,1610,429v65,,65,,65,c1666,474,1647,508,1617,531m1601,273v-6,-14,-14,-27,-25,-37c1566,226,1554,218,1541,212v-14,-6,-29,-9,-46,-9c1478,203,1462,206,1449,212v-14,6,-26,14,-36,25c1403,247,1395,259,1390,273v-6,14,-9,28,-10,44c1611,317,1611,317,1611,317v-1,-16,-4,-30,-10,-44m1176,297v-5,-18,-12,-34,-22,-48c1143,235,1130,224,1114,216v-15,-9,-34,-13,-55,-13c1036,203,1017,207,1002,216v-16,9,-29,21,-38,35c954,265,947,282,942,300v-4,18,-6,36,-6,55c936,375,938,394,943,412v4,19,12,35,22,49c975,475,988,486,1004,495v16,9,36,13,59,13c1086,508,1105,503,1120,495v15,-9,28,-21,37,-35c1166,445,1173,428,1177,410v4,-19,6,-38,6,-58c1183,333,1181,315,1176,297m938,154v,55,,55,,55c939,209,939,209,939,209v11,-23,29,-39,52,-49c1014,150,1040,145,1068,145v31,,58,5,81,17c1173,173,1192,189,1207,208v16,20,27,42,35,68c1250,301,1254,328,1254,357v,28,-4,55,-12,81c1235,463,1223,485,1208,504v-15,19,-35,34,-58,45c1127,560,1100,566,1070,566v-10,,-21,-2,-33,-4c1024,560,1012,557,1000,552v-12,-4,-23,-11,-34,-19c956,525,947,515,939,503v-1,,-1,,-1,c938,710,938,710,938,710v-66,,-66,,-66,c872,154,872,154,872,154r66,xm434,154v85,,85,,85,c615,295,615,295,615,295,716,154,716,154,716,154v79,,79,,79,c657,340,657,340,657,340,812,557,812,557,812,557v-85,,-85,,-85,c615,390,615,390,615,390,503,557,503,557,503,557v-80,,-80,,-80,c574,345,574,345,574,345l434,154xm385,v,63,,63,,63c74,63,74,63,74,63v,177,,177,,177c364,240,364,240,364,240v,62,,62,,62c74,302,74,302,74,302v,193,,193,,193c387,495,387,495,387,495v,62,,62,,62c,557,,557,,557,,,,,,l385,xe" fillcolor="#818282" stroked="f">
                    <v:path arrowok="t" o:connecttype="custom" o:connectlocs="1260475,72233;1241381,4280;1224235,30086;1190463,42666;1124608,45908;1134609,55245;1154613,27493;1049400,27622;1114606,72233;1073560,72233;1049790,72233;1024461,64452;1003678,27493;995884,19971;925613,18804;965230,72233;932757,37997;900414,72233;870019,18804;873915,27233;836636,26326;759610,26715;778575,73401;784939,64582;763507,37738;711420,59914;700379,57579;737139,36830;631017,20749;641668,65879;629718,30735;583346,19323;586983,26326;553341,27493;541001,71715;542950,19971;460338,20749;471119,65879;459169,30735;400328,46816;405134,71455;436178,28660;380325,30086;346423,42666;280697,45908;290569,55245;310702,27493;261473,19971;235365,30994;227052,19971;184837,20749;195488,65879;183538,30735;125216,32550;153663,45648;162885,46297;121839,92075;105473,72233;9612,31124" o:connectangles="0,0,0,0,0,0,0,0,0,0,0,0,0,0,0,0,0,0,0,0,0,0,0,0,0,0,0,0,0,0,0,0,0,0,0,0,0,0,0,0,0,0,0,0,0,0,0,0,0,0,0,0,0,0,0,0,0,0,0"/>
                    <o:lock v:ext="edit" verticies="t"/>
                  </v:shape>
                  <v:shape id="Freeform 13" o:spid="_x0000_s1031" style="position:absolute;left:6102;top:5124;width:3029;height:3607;visibility:visible;mso-wrap-style:square;v-text-anchor:top" coordsize="2332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" path="m1484,535v-544,,-877,425,-877,853c607,1904,1028,2241,1488,2241v305,,595,-135,841,-353c2329,2527,2329,2527,2329,2527v-258,154,-611,249,-885,249c658,2776,,2138,,1388,,594,663,,1448,v302,,654,91,884,206c2332,833,2332,833,2332,833,2043,642,1750,535,1484,535e" fillcolor="#e61739" stroked="f">
                    <v:path arrowok="t" o:connecttype="custom" o:connectlocs="192751,69511;78841,180340;193271,291169;302505,245304;302505,328328;187556,360680;0,180340;188075,0;302895,26765;302895,108230;192751,69511" o:connectangles="0,0,0,0,0,0,0,0,0,0,0"/>
                  </v:shape>
                  <v:shape id="Freeform 14" o:spid="_x0000_s1032" style="position:absolute;left:9404;top:5124;width:3130;height:3607;visibility:visible;mso-wrap-style:square;v-text-anchor:top" coordsize="241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" path="m1455,2776c666,2776,,2162,,1388,,607,662,,1491,v301,,674,79,904,186c2395,809,2395,809,2395,809,2134,658,1797,535,1503,535v-544,,-897,425,-897,853c606,1892,1023,2257,1511,2257v103,,202,-8,329,-56c1840,1701,1840,1701,1840,1701v-444,,-444,,-444,c1396,1174,1396,1174,1396,1174v1015,,1015,,1015,c2411,2578,2411,2578,2411,2578v-289,131,-614,198,-956,198e" fillcolor="#e61739" stroked="f">
                    <v:path arrowok="t" o:connecttype="custom" o:connectlocs="188924,360680;0,180340;193598,0;310977,24167;310977,105112;195156,69511;78686,180340;196195,293247;238914,285971;238914,221007;181263,221007;181263,152535;313055,152535;313055,334954;188924,360680" o:connectangles="0,0,0,0,0,0,0,0,0,0,0,0,0,0,0"/>
                  </v:shape>
                  <v:rect id="Rectangle 15" o:spid="_x0000_s1033" style="position:absolute;left:13112;top:5194;width:743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" fillcolor="#e61739" stroked="f"/>
                  <v:shape id="Freeform 16" o:spid="_x0000_s1034" style="position:absolute;left:13893;top:9537;width:445;height:445;visibility:visible;mso-wrap-style:square;v-text-anchor:top" coordsize="34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" path="m14,102c23,82,35,64,51,49,67,34,85,22,106,13,126,5,148,,172,v23,,45,5,66,13c258,22,276,34,292,49v15,15,27,33,36,53c337,123,342,145,342,169v,25,-5,48,-14,68c319,258,307,276,292,291v-16,16,-34,28,-54,36c217,335,195,340,172,340v-24,,-46,-5,-66,-13c85,319,67,307,51,291,35,276,23,258,14,237,5,217,,194,,169,,145,5,123,14,102m42,227v7,18,17,33,29,46c84,287,99,296,116,304v17,7,36,11,56,11c192,315,210,311,227,304v17,-8,32,-17,44,-31c283,260,294,245,301,227v7,-18,10,-37,10,-58c311,149,308,130,301,113,294,95,283,80,271,67,259,54,244,44,227,36,210,29,192,25,172,25v-20,,-39,4,-56,11c99,44,84,54,71,67,59,80,49,95,42,113v-7,17,-11,36,-11,56c31,190,35,209,42,227m182,71v24,,41,4,53,14c246,94,252,108,252,128v,17,-5,31,-15,39c227,175,214,180,199,182v57,87,57,87,57,87c223,269,223,269,223,269,169,184,169,184,169,184v-32,,-32,,-32,c137,269,137,269,137,269v-32,,-32,,-32,c105,71,105,71,105,71r77,xm169,159v7,,13,,19,-1c194,158,200,157,205,154v5,-2,8,-5,11,-9c219,140,221,134,221,126v,-6,-2,-12,-4,-16c214,106,211,103,207,101v-4,-2,-9,-3,-14,-4c188,96,182,96,177,96v-40,,-40,,-40,c137,159,137,159,137,159r32,xe" fillcolor="#818282" stroked="f">
                    <v:path arrowok="t" o:connecttype="custom" o:connectlocs="1820,13335;6629,6406;13777,1700;22355,0;30933,1700;37951,6406;42630,13335;44450,22094;42630,30984;37951,38044;30933,42750;22355,44450;13777,42750;6629,38044;1820,30984;0,22094;1820,13335;5459,29677;9228,35691;15077,39744;22355,41182;29503,39744;35222,35691;39121,29677;40421,22094;39121,14773;35222,8759;29503,4706;22355,3268;15077,4706;9228,8759;5459,14773;4029,22094;5459,29677;23655,9282;30543,11113;32753,16734;30803,21833;25864,23794;33273,35168;28983,35168;21965,24055;17806,24055;17806,35168;13647,35168;13647,9282;23655,9282;21965,20787;24435,20656;26644,20133;28074,18957;28724,16473;28204,14381;26904,13204;25084,12681;23005,12551;17806,12551;17806,20787;21965,20787" o:connectangles="0,0,0,0,0,0,0,0,0,0,0,0,0,0,0,0,0,0,0,0,0,0,0,0,0,0,0,0,0,0,0,0,0,0,0,0,0,0,0,0,0,0,0,0,0,0,0,0,0,0,0,0,0,0,0,0,0,0,0"/>
                    <o:lock v:ext="edit" verticies="t"/>
                  </v:shape>
                </v:group>
                <v:shape id="Freeform 17" o:spid="_x0000_s1035" style="position:absolute;width:19050;height:19050;visibility:visible;mso-wrap-style:square;v-text-anchor:top" coordsize="3000,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" path="m,l,409r2591,l2591,3000r409,l3000,,,xe" fillcolor="#ff6a00 [3206]" stroked="f">
                  <v:fill color2="#991f3d [3205]" angle="90" colors="0 #ff6a00;.5 #e61739;1 #991f3d" focus="100%" type="gradient">
                    <o:fill v:ext="view" type="gradientUnscaled"/>
                  </v:fill>
                  <v:path arrowok="t" o:connecttype="custom" o:connectlocs="0,0;0,259715;1645285,259715;1645285,1905000;1905000,1905000;1905000,0;0,0" o:connectangles="0,0,0,0,0,0,0"/>
                </v:shape>
              </v:group>
              <w10:wrap anchorx="margin" anchory="page"/>
              <w10:anchorlock/>
            </v:group>
          </w:pict>
        </mc:Fallback>
      </mc:AlternateContent>
    </w:r>
  </w:p>
  <w:p w14:paraId="3E5F690B" w14:textId="3307860E" w:rsidR="00E2688C" w:rsidRDefault="00B86CC5" w:rsidP="001B0862">
    <w:pPr>
      <w:pStyle w:val="Header"/>
    </w:pPr>
    <w:sdt>
      <w:sdtPr>
        <w:rPr>
          <w:rStyle w:val="TitleChar"/>
        </w:rPr>
        <w:id w:val="688958571"/>
        <w:lock w:val="sdtLocked"/>
        <w:placeholder>
          <w:docPart w:val="ED0F0CC03AD4419C8BBFC5D42296F70C"/>
        </w:placeholder>
        <w:text/>
      </w:sdtPr>
      <w:sdtEndPr>
        <w:rPr>
          <w:rStyle w:val="DefaultParagraphFont"/>
          <w:rFonts w:asciiTheme="minorHAnsi" w:hAnsiTheme="minorHAnsi"/>
          <w:b w:val="0"/>
          <w:spacing w:val="0"/>
          <w:sz w:val="18"/>
          <w:szCs w:val="18"/>
          <w:lang w:val="en-US"/>
        </w:rPr>
      </w:sdtEndPr>
      <w:sdtContent>
        <w:r w:rsidR="00F3115C">
          <w:rPr>
            <w:rStyle w:val="TitleChar"/>
          </w:rPr>
          <w:t>Joseph Helgerman</w:t>
        </w:r>
      </w:sdtContent>
    </w:sdt>
    <w:r w:rsidR="00E2688C" w:rsidRPr="00AA7F70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E652D"/>
    <w:multiLevelType w:val="hybridMultilevel"/>
    <w:tmpl w:val="95C2A4F0"/>
    <w:lvl w:ilvl="0" w:tplc="8E14152C">
      <w:start w:val="1"/>
      <w:numFmt w:val="bullet"/>
      <w:pStyle w:val="Aside-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65E3F"/>
    <w:multiLevelType w:val="hybridMultilevel"/>
    <w:tmpl w:val="CDDACFB4"/>
    <w:lvl w:ilvl="0" w:tplc="4820562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991F3D" w:themeColor="accent2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708"/>
    <w:rsid w:val="00015ABB"/>
    <w:rsid w:val="00023B0C"/>
    <w:rsid w:val="00033277"/>
    <w:rsid w:val="000573B9"/>
    <w:rsid w:val="00072F84"/>
    <w:rsid w:val="000B26DD"/>
    <w:rsid w:val="000F35BA"/>
    <w:rsid w:val="001026D6"/>
    <w:rsid w:val="00111999"/>
    <w:rsid w:val="00122163"/>
    <w:rsid w:val="00123BF1"/>
    <w:rsid w:val="00123F0C"/>
    <w:rsid w:val="0014217A"/>
    <w:rsid w:val="00146B7A"/>
    <w:rsid w:val="00147EA0"/>
    <w:rsid w:val="001501D5"/>
    <w:rsid w:val="00151620"/>
    <w:rsid w:val="00162F5C"/>
    <w:rsid w:val="00171CB0"/>
    <w:rsid w:val="00171CC1"/>
    <w:rsid w:val="001B0862"/>
    <w:rsid w:val="001B39E2"/>
    <w:rsid w:val="001C10EA"/>
    <w:rsid w:val="001D62AF"/>
    <w:rsid w:val="001E3679"/>
    <w:rsid w:val="001F073E"/>
    <w:rsid w:val="002176FD"/>
    <w:rsid w:val="00231CEE"/>
    <w:rsid w:val="00232ED9"/>
    <w:rsid w:val="00292F2F"/>
    <w:rsid w:val="002A3360"/>
    <w:rsid w:val="002D635C"/>
    <w:rsid w:val="003146C8"/>
    <w:rsid w:val="00330439"/>
    <w:rsid w:val="003359D8"/>
    <w:rsid w:val="00344950"/>
    <w:rsid w:val="00353DC8"/>
    <w:rsid w:val="00390FB4"/>
    <w:rsid w:val="00391421"/>
    <w:rsid w:val="003E43BA"/>
    <w:rsid w:val="00405D27"/>
    <w:rsid w:val="00414963"/>
    <w:rsid w:val="004206F5"/>
    <w:rsid w:val="00437FB4"/>
    <w:rsid w:val="00454147"/>
    <w:rsid w:val="004C5947"/>
    <w:rsid w:val="004D3C7B"/>
    <w:rsid w:val="004F7107"/>
    <w:rsid w:val="00504A5C"/>
    <w:rsid w:val="00524C4C"/>
    <w:rsid w:val="00554937"/>
    <w:rsid w:val="005678AE"/>
    <w:rsid w:val="005772E1"/>
    <w:rsid w:val="0058019F"/>
    <w:rsid w:val="00586869"/>
    <w:rsid w:val="005A1CF1"/>
    <w:rsid w:val="005B1351"/>
    <w:rsid w:val="005E4035"/>
    <w:rsid w:val="005F7FF2"/>
    <w:rsid w:val="0060790E"/>
    <w:rsid w:val="00625C73"/>
    <w:rsid w:val="00653596"/>
    <w:rsid w:val="00660129"/>
    <w:rsid w:val="00660778"/>
    <w:rsid w:val="006862BB"/>
    <w:rsid w:val="00690313"/>
    <w:rsid w:val="00691065"/>
    <w:rsid w:val="006C2937"/>
    <w:rsid w:val="0074568F"/>
    <w:rsid w:val="00781929"/>
    <w:rsid w:val="0079130E"/>
    <w:rsid w:val="007A44BA"/>
    <w:rsid w:val="007C3D22"/>
    <w:rsid w:val="007E73D5"/>
    <w:rsid w:val="007F6AD2"/>
    <w:rsid w:val="00804895"/>
    <w:rsid w:val="0080524E"/>
    <w:rsid w:val="00807E4B"/>
    <w:rsid w:val="008332E9"/>
    <w:rsid w:val="0085298C"/>
    <w:rsid w:val="00871395"/>
    <w:rsid w:val="00876246"/>
    <w:rsid w:val="00876E67"/>
    <w:rsid w:val="00880984"/>
    <w:rsid w:val="008971C0"/>
    <w:rsid w:val="008D0BE4"/>
    <w:rsid w:val="008D32B5"/>
    <w:rsid w:val="008D5207"/>
    <w:rsid w:val="008E49B3"/>
    <w:rsid w:val="008E4F23"/>
    <w:rsid w:val="00905F04"/>
    <w:rsid w:val="00917313"/>
    <w:rsid w:val="00927E5A"/>
    <w:rsid w:val="00953B1A"/>
    <w:rsid w:val="0095572C"/>
    <w:rsid w:val="00955BDA"/>
    <w:rsid w:val="00963003"/>
    <w:rsid w:val="00971A4F"/>
    <w:rsid w:val="00977659"/>
    <w:rsid w:val="009802DF"/>
    <w:rsid w:val="009969AD"/>
    <w:rsid w:val="009B24FA"/>
    <w:rsid w:val="009C0F12"/>
    <w:rsid w:val="009D39C4"/>
    <w:rsid w:val="009E28F1"/>
    <w:rsid w:val="009E7A13"/>
    <w:rsid w:val="00A01CED"/>
    <w:rsid w:val="00A022E2"/>
    <w:rsid w:val="00A02A0C"/>
    <w:rsid w:val="00A30301"/>
    <w:rsid w:val="00A311D3"/>
    <w:rsid w:val="00A3399C"/>
    <w:rsid w:val="00A33E31"/>
    <w:rsid w:val="00A37D07"/>
    <w:rsid w:val="00A40380"/>
    <w:rsid w:val="00A946E7"/>
    <w:rsid w:val="00AB281D"/>
    <w:rsid w:val="00AC6C70"/>
    <w:rsid w:val="00AE7616"/>
    <w:rsid w:val="00B00B1E"/>
    <w:rsid w:val="00B06294"/>
    <w:rsid w:val="00B12892"/>
    <w:rsid w:val="00B4109F"/>
    <w:rsid w:val="00B43F94"/>
    <w:rsid w:val="00B55BA6"/>
    <w:rsid w:val="00B566B9"/>
    <w:rsid w:val="00B70D81"/>
    <w:rsid w:val="00B73286"/>
    <w:rsid w:val="00B86CC5"/>
    <w:rsid w:val="00B93698"/>
    <w:rsid w:val="00BA0825"/>
    <w:rsid w:val="00BA0A2B"/>
    <w:rsid w:val="00BB31BF"/>
    <w:rsid w:val="00BB42FB"/>
    <w:rsid w:val="00BE1729"/>
    <w:rsid w:val="00BE437D"/>
    <w:rsid w:val="00C13C1C"/>
    <w:rsid w:val="00C161DD"/>
    <w:rsid w:val="00C1741E"/>
    <w:rsid w:val="00C35555"/>
    <w:rsid w:val="00C41C13"/>
    <w:rsid w:val="00C63626"/>
    <w:rsid w:val="00C74115"/>
    <w:rsid w:val="00C85A4A"/>
    <w:rsid w:val="00CB2F1D"/>
    <w:rsid w:val="00CB7D71"/>
    <w:rsid w:val="00CC3F3A"/>
    <w:rsid w:val="00CD4406"/>
    <w:rsid w:val="00CE34E3"/>
    <w:rsid w:val="00D1557E"/>
    <w:rsid w:val="00D73332"/>
    <w:rsid w:val="00D959C5"/>
    <w:rsid w:val="00DC07F9"/>
    <w:rsid w:val="00DC5CDD"/>
    <w:rsid w:val="00DE098C"/>
    <w:rsid w:val="00DF3E94"/>
    <w:rsid w:val="00DF63B1"/>
    <w:rsid w:val="00E04ABF"/>
    <w:rsid w:val="00E05F83"/>
    <w:rsid w:val="00E06A48"/>
    <w:rsid w:val="00E25531"/>
    <w:rsid w:val="00E2688C"/>
    <w:rsid w:val="00E26D5F"/>
    <w:rsid w:val="00E27580"/>
    <w:rsid w:val="00E33BE7"/>
    <w:rsid w:val="00E3665F"/>
    <w:rsid w:val="00E43270"/>
    <w:rsid w:val="00E50DE6"/>
    <w:rsid w:val="00E56E6D"/>
    <w:rsid w:val="00E5775F"/>
    <w:rsid w:val="00EB0F9A"/>
    <w:rsid w:val="00EC49AF"/>
    <w:rsid w:val="00ED4708"/>
    <w:rsid w:val="00EE779C"/>
    <w:rsid w:val="00EF300D"/>
    <w:rsid w:val="00F020A2"/>
    <w:rsid w:val="00F3115C"/>
    <w:rsid w:val="00F351AC"/>
    <w:rsid w:val="00F37E91"/>
    <w:rsid w:val="00F656EE"/>
    <w:rsid w:val="00F717BA"/>
    <w:rsid w:val="00FB675D"/>
    <w:rsid w:val="00FC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F6883"/>
  <w15:docId w15:val="{ED18898D-9DE8-43E5-ADEF-DE05EEAC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37E91"/>
    <w:pPr>
      <w:spacing w:before="120" w:after="120"/>
      <w:contextualSpacing/>
    </w:pPr>
    <w:rPr>
      <w:rFonts w:asciiTheme="minorHAnsi" w:eastAsiaTheme="minorHAnsi" w:hAnsiTheme="minorHAnsi" w:cstheme="minorBidi"/>
      <w:color w:val="000000" w:themeColor="text1"/>
      <w:sz w:val="18"/>
      <w:szCs w:val="18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406"/>
    <w:pPr>
      <w:keepNext/>
      <w:keepLines/>
      <w:spacing w:before="240"/>
      <w:outlineLvl w:val="0"/>
    </w:pPr>
    <w:rPr>
      <w:rFonts w:asciiTheme="majorHAnsi" w:hAnsiTheme="majorHAnsi"/>
      <w:b/>
      <w:bCs/>
      <w:caps/>
      <w:color w:val="991F3D" w:themeColor="accent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406"/>
    <w:pPr>
      <w:spacing w:before="200" w:after="0"/>
      <w:outlineLvl w:val="1"/>
    </w:pPr>
    <w:rPr>
      <w:rFonts w:ascii="Arial" w:hAnsi="Arial"/>
      <w:b/>
      <w:bCs/>
      <w:color w:val="991F3D" w:themeColor="accent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406"/>
    <w:pPr>
      <w:spacing w:before="200" w:after="0"/>
      <w:outlineLvl w:val="3"/>
    </w:pPr>
    <w:rPr>
      <w:rFonts w:ascii="Arial" w:hAnsi="Arial"/>
      <w:b/>
      <w:bCs/>
      <w:i/>
      <w:iCs/>
      <w:szCs w:val="20"/>
      <w:lang w:eastAsia="fr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406"/>
    <w:pPr>
      <w:spacing w:before="200" w:after="0"/>
      <w:outlineLvl w:val="4"/>
    </w:pPr>
    <w:rPr>
      <w:rFonts w:ascii="Arial" w:hAnsi="Arial"/>
      <w:b/>
      <w:bCs/>
      <w:color w:val="7F7F7F"/>
      <w:szCs w:val="20"/>
      <w:lang w:eastAsia="fr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406"/>
    <w:pPr>
      <w:spacing w:after="0" w:line="271" w:lineRule="auto"/>
      <w:outlineLvl w:val="5"/>
    </w:pPr>
    <w:rPr>
      <w:rFonts w:ascii="Arial" w:hAnsi="Arial"/>
      <w:b/>
      <w:bCs/>
      <w:i/>
      <w:iCs/>
      <w:color w:val="7F7F7F"/>
      <w:szCs w:val="20"/>
      <w:lang w:eastAsia="fr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406"/>
    <w:pPr>
      <w:spacing w:after="0"/>
      <w:outlineLvl w:val="6"/>
    </w:pPr>
    <w:rPr>
      <w:rFonts w:ascii="Arial" w:hAnsi="Arial"/>
      <w:i/>
      <w:iCs/>
      <w:szCs w:val="20"/>
      <w:lang w:eastAsia="fr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406"/>
    <w:pPr>
      <w:spacing w:after="0"/>
      <w:outlineLvl w:val="7"/>
    </w:pPr>
    <w:rPr>
      <w:rFonts w:ascii="Arial" w:hAnsi="Arial"/>
      <w:szCs w:val="20"/>
      <w:lang w:eastAsia="fr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406"/>
    <w:pPr>
      <w:spacing w:after="0"/>
      <w:outlineLvl w:val="8"/>
    </w:pPr>
    <w:rPr>
      <w:rFonts w:ascii="Arial" w:hAnsi="Arial"/>
      <w:i/>
      <w:iCs/>
      <w:spacing w:val="5"/>
      <w:szCs w:val="20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D4406"/>
    <w:rPr>
      <w:rFonts w:asciiTheme="majorHAnsi" w:hAnsiTheme="majorHAnsi"/>
      <w:b/>
      <w:bCs/>
      <w:caps/>
      <w:color w:val="991F3D" w:themeColor="accent2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CD4406"/>
    <w:rPr>
      <w:b/>
      <w:bCs/>
      <w:color w:val="991F3D" w:themeColor="accent2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sid w:val="00CD4406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CD4406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CD4406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CD4406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CD4406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D4406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7E4B"/>
    <w:rPr>
      <w:rFonts w:asciiTheme="majorHAnsi" w:hAnsiTheme="majorHAnsi"/>
      <w:b/>
      <w:color w:val="auto"/>
      <w:spacing w:val="5"/>
      <w:sz w:val="36"/>
      <w:szCs w:val="52"/>
    </w:rPr>
  </w:style>
  <w:style w:type="character" w:customStyle="1" w:styleId="TitleChar">
    <w:name w:val="Title Char"/>
    <w:link w:val="Title"/>
    <w:uiPriority w:val="10"/>
    <w:rsid w:val="00807E4B"/>
    <w:rPr>
      <w:rFonts w:asciiTheme="majorHAnsi" w:eastAsiaTheme="minorHAnsi" w:hAnsiTheme="majorHAnsi" w:cstheme="minorBidi"/>
      <w:b/>
      <w:spacing w:val="5"/>
      <w:sz w:val="36"/>
      <w:szCs w:val="52"/>
      <w:lang w:val="en-GB" w:eastAsia="en-US"/>
    </w:rPr>
  </w:style>
  <w:style w:type="character" w:styleId="Strong">
    <w:name w:val="Strong"/>
    <w:uiPriority w:val="22"/>
    <w:qFormat/>
    <w:rsid w:val="00CD4406"/>
    <w:rPr>
      <w:b/>
      <w:bCs/>
    </w:rPr>
  </w:style>
  <w:style w:type="character" w:styleId="Emphasis">
    <w:name w:val="Emphasis"/>
    <w:uiPriority w:val="20"/>
    <w:qFormat/>
    <w:rsid w:val="00CD440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390FB4"/>
    <w:pPr>
      <w:numPr>
        <w:numId w:val="4"/>
      </w:numPr>
      <w:spacing w:after="240" w:line="312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4406"/>
    <w:pPr>
      <w:spacing w:before="200" w:after="0"/>
    </w:pPr>
    <w:rPr>
      <w:rFonts w:ascii="Arial" w:hAnsi="Arial"/>
      <w:i/>
      <w:iCs/>
      <w:color w:val="991F3D" w:themeColor="accent2"/>
      <w:sz w:val="28"/>
    </w:rPr>
  </w:style>
  <w:style w:type="character" w:customStyle="1" w:styleId="QuoteChar">
    <w:name w:val="Quote Char"/>
    <w:link w:val="Quote"/>
    <w:uiPriority w:val="29"/>
    <w:rsid w:val="00CD4406"/>
    <w:rPr>
      <w:i/>
      <w:iCs/>
      <w:color w:val="991F3D" w:themeColor="accent2"/>
      <w:sz w:val="28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4406"/>
    <w:pPr>
      <w:outlineLvl w:val="9"/>
    </w:pPr>
    <w:rPr>
      <w:lang w:bidi="en-US"/>
    </w:rPr>
  </w:style>
  <w:style w:type="paragraph" w:customStyle="1" w:styleId="Intro">
    <w:name w:val="Intro"/>
    <w:basedOn w:val="Normal"/>
    <w:qFormat/>
    <w:rsid w:val="00CD4406"/>
    <w:rPr>
      <w:color w:val="991F3D" w:themeColor="accent2"/>
      <w:sz w:val="25"/>
    </w:rPr>
  </w:style>
  <w:style w:type="paragraph" w:customStyle="1" w:styleId="Aside-Title">
    <w:name w:val="Aside - Title"/>
    <w:basedOn w:val="Title"/>
    <w:qFormat/>
    <w:rsid w:val="00CD4406"/>
    <w:pPr>
      <w:spacing w:after="0" w:line="288" w:lineRule="auto"/>
    </w:pPr>
    <w:rPr>
      <w:caps/>
      <w:color w:val="FFFFFF" w:themeColor="background1"/>
      <w:sz w:val="19"/>
      <w:lang w:val="en-CA"/>
    </w:rPr>
  </w:style>
  <w:style w:type="paragraph" w:customStyle="1" w:styleId="Aside-Heading1">
    <w:name w:val="Aside - Heading 1"/>
    <w:basedOn w:val="Heading1"/>
    <w:qFormat/>
    <w:rsid w:val="00CD4406"/>
    <w:pPr>
      <w:spacing w:before="120" w:after="0"/>
    </w:pPr>
    <w:rPr>
      <w:caps w:val="0"/>
      <w:color w:val="000000"/>
      <w:sz w:val="17"/>
    </w:rPr>
  </w:style>
  <w:style w:type="paragraph" w:customStyle="1" w:styleId="Aside-ListParagraph">
    <w:name w:val="Aside - List Paragraph"/>
    <w:basedOn w:val="ListParagraph"/>
    <w:qFormat/>
    <w:rsid w:val="00CD4406"/>
    <w:pPr>
      <w:numPr>
        <w:numId w:val="5"/>
      </w:numPr>
    </w:pPr>
    <w:rPr>
      <w:sz w:val="17"/>
    </w:rPr>
  </w:style>
  <w:style w:type="paragraph" w:customStyle="1" w:styleId="Aside-Normal">
    <w:name w:val="Aside - Normal"/>
    <w:basedOn w:val="Normal"/>
    <w:qFormat/>
    <w:rsid w:val="00CD4406"/>
    <w:rPr>
      <w:sz w:val="17"/>
    </w:rPr>
  </w:style>
  <w:style w:type="paragraph" w:customStyle="1" w:styleId="Aside-Heading2">
    <w:name w:val="Aside - Heading 2"/>
    <w:basedOn w:val="Heading2"/>
    <w:qFormat/>
    <w:rsid w:val="00CD4406"/>
    <w:rPr>
      <w:rFonts w:asciiTheme="majorHAnsi" w:hAnsiTheme="majorHAnsi"/>
      <w:b w:val="0"/>
      <w:caps/>
      <w:color w:val="000000" w:themeColor="text1"/>
      <w:sz w:val="17"/>
    </w:rPr>
  </w:style>
  <w:style w:type="paragraph" w:customStyle="1" w:styleId="Note">
    <w:name w:val="Note"/>
    <w:basedOn w:val="Normal"/>
    <w:qFormat/>
    <w:rsid w:val="00CD4406"/>
    <w:pPr>
      <w:pBdr>
        <w:top w:val="single" w:sz="4" w:space="6" w:color="auto"/>
      </w:pBdr>
      <w:spacing w:before="720"/>
    </w:pPr>
    <w:rPr>
      <w:sz w:val="14"/>
      <w:lang w:val="en-CA"/>
    </w:rPr>
  </w:style>
  <w:style w:type="paragraph" w:customStyle="1" w:styleId="Aside-Quote">
    <w:name w:val="Aside - Quote"/>
    <w:basedOn w:val="Aside-Normal"/>
    <w:qFormat/>
    <w:rsid w:val="00CD4406"/>
    <w:pPr>
      <w:spacing w:after="180"/>
    </w:pPr>
    <w:rPr>
      <w:i/>
      <w:sz w:val="19"/>
      <w:lang w:val="en-CA"/>
    </w:rPr>
  </w:style>
  <w:style w:type="paragraph" w:customStyle="1" w:styleId="GraphicDescription">
    <w:name w:val="Graphic Description"/>
    <w:basedOn w:val="Normal"/>
    <w:rsid w:val="00BA0825"/>
    <w:rPr>
      <w:sz w:val="16"/>
      <w:lang w:val="en-CA"/>
    </w:rPr>
  </w:style>
  <w:style w:type="paragraph" w:customStyle="1" w:styleId="Aside-Sub-Title">
    <w:name w:val="Aside - Sub-Title"/>
    <w:basedOn w:val="Aside-Title"/>
    <w:qFormat/>
    <w:rsid w:val="00CD4406"/>
    <w:pPr>
      <w:spacing w:after="180"/>
    </w:pPr>
    <w:rPr>
      <w:b w:val="0"/>
      <w:color w:val="000000" w:themeColor="text1"/>
      <w:sz w:val="17"/>
    </w:rPr>
  </w:style>
  <w:style w:type="character" w:styleId="SubtleEmphasis">
    <w:name w:val="Subtle Emphasis"/>
    <w:uiPriority w:val="19"/>
    <w:rsid w:val="00BA0825"/>
    <w:rPr>
      <w:i/>
      <w:iCs/>
    </w:rPr>
  </w:style>
  <w:style w:type="paragraph" w:customStyle="1" w:styleId="IntroductionStyle">
    <w:name w:val="Introduction_Style"/>
    <w:basedOn w:val="Normal"/>
    <w:link w:val="IntroductionStyleChar"/>
    <w:rsid w:val="00A02A0C"/>
    <w:pPr>
      <w:spacing w:before="360" w:after="240"/>
    </w:pPr>
    <w:rPr>
      <w:b/>
      <w:caps/>
      <w:color w:val="991F3D" w:themeColor="accent2"/>
      <w:sz w:val="26"/>
    </w:rPr>
  </w:style>
  <w:style w:type="table" w:styleId="TableGrid">
    <w:name w:val="Table Grid"/>
    <w:basedOn w:val="TableNormal"/>
    <w:uiPriority w:val="59"/>
    <w:rsid w:val="005678AE"/>
    <w:rPr>
      <w:rFonts w:asciiTheme="minorHAnsi" w:eastAsiaTheme="minorHAnsi" w:hAnsiTheme="minorHAnsi" w:cstheme="minorBidi"/>
      <w:sz w:val="18"/>
      <w:szCs w:val="22"/>
      <w:lang w:val="en-GB" w:eastAsia="en-US"/>
    </w:rPr>
    <w:tblPr>
      <w:tblBorders>
        <w:top w:val="single" w:sz="4" w:space="0" w:color="A1C4D0" w:themeColor="accent6"/>
        <w:left w:val="single" w:sz="4" w:space="0" w:color="A1C4D0" w:themeColor="accent6"/>
        <w:bottom w:val="single" w:sz="4" w:space="0" w:color="A1C4D0" w:themeColor="accent6"/>
        <w:right w:val="single" w:sz="4" w:space="0" w:color="A1C4D0" w:themeColor="accent6"/>
        <w:insideH w:val="single" w:sz="4" w:space="0" w:color="A1C4D0" w:themeColor="accent6"/>
        <w:insideV w:val="single" w:sz="4" w:space="0" w:color="A1C4D0" w:themeColor="accent6"/>
      </w:tblBorders>
    </w:tblPr>
    <w:tcPr>
      <w:shd w:val="clear" w:color="auto" w:fill="FFFFFF" w:themeFill="background1"/>
    </w:tcPr>
  </w:style>
  <w:style w:type="paragraph" w:customStyle="1" w:styleId="BodyContentStyle">
    <w:name w:val="Body_Content_Style"/>
    <w:link w:val="BodyContentStyleChar"/>
    <w:rsid w:val="00EB0F9A"/>
    <w:pPr>
      <w:spacing w:before="120" w:after="180" w:line="288" w:lineRule="auto"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BodyContentStyleChar">
    <w:name w:val="Body_Content_Style Char"/>
    <w:basedOn w:val="DefaultParagraphFont"/>
    <w:link w:val="BodyContentStyle"/>
    <w:rsid w:val="00EB0F9A"/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IntroductionStyleChar">
    <w:name w:val="Introduction_Style Char"/>
    <w:basedOn w:val="DefaultParagraphFont"/>
    <w:link w:val="IntroductionStyle"/>
    <w:rsid w:val="00A02A0C"/>
    <w:rPr>
      <w:rFonts w:asciiTheme="minorHAnsi" w:eastAsiaTheme="minorHAnsi" w:hAnsiTheme="minorHAnsi" w:cstheme="minorBidi"/>
      <w:b/>
      <w:caps/>
      <w:color w:val="991F3D" w:themeColor="accent2"/>
      <w:sz w:val="26"/>
      <w:szCs w:val="18"/>
      <w:lang w:val="en-GB" w:eastAsia="en-US"/>
    </w:rPr>
  </w:style>
  <w:style w:type="character" w:customStyle="1" w:styleId="SubHeadingbold">
    <w:name w:val="SubHeading_bold"/>
    <w:basedOn w:val="DefaultParagraphFont"/>
    <w:uiPriority w:val="1"/>
    <w:rsid w:val="00EB0F9A"/>
    <w:rPr>
      <w:rFonts w:asciiTheme="minorHAnsi" w:hAnsiTheme="minorHAnsi"/>
      <w:b/>
      <w:color w:val="000000" w:themeColor="text1"/>
      <w:sz w:val="18"/>
    </w:rPr>
  </w:style>
  <w:style w:type="paragraph" w:customStyle="1" w:styleId="MianBullets">
    <w:name w:val="Mian_Bullets"/>
    <w:basedOn w:val="Normal"/>
    <w:rsid w:val="00EB0F9A"/>
    <w:pPr>
      <w:tabs>
        <w:tab w:val="left" w:pos="426"/>
      </w:tabs>
      <w:spacing w:line="30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F9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F9A"/>
    <w:rPr>
      <w:rFonts w:ascii="Tahoma" w:eastAsiaTheme="minorHAnsi" w:hAnsi="Tahoma" w:cs="Tahoma"/>
      <w:color w:val="5A5A5A" w:themeColor="text2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87624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76246"/>
    <w:rPr>
      <w:rFonts w:asciiTheme="minorHAnsi" w:eastAsiaTheme="minorHAnsi" w:hAnsiTheme="minorHAnsi" w:cstheme="minorBidi"/>
      <w:color w:val="5A5A5A" w:themeColor="text2"/>
      <w:sz w:val="22"/>
      <w:szCs w:val="18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87624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76246"/>
    <w:rPr>
      <w:rFonts w:asciiTheme="minorHAnsi" w:eastAsiaTheme="minorHAnsi" w:hAnsiTheme="minorHAnsi" w:cstheme="minorBidi"/>
      <w:color w:val="5A5A5A" w:themeColor="text2"/>
      <w:sz w:val="22"/>
      <w:szCs w:val="18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524C4C"/>
    <w:rPr>
      <w:color w:val="808080"/>
    </w:rPr>
  </w:style>
  <w:style w:type="paragraph" w:customStyle="1" w:styleId="Dashes">
    <w:name w:val="Dashes"/>
    <w:basedOn w:val="Normal"/>
    <w:rsid w:val="00231CEE"/>
    <w:pPr>
      <w:spacing w:before="0" w:after="0" w:line="320" w:lineRule="exact"/>
      <w:contextualSpacing w:val="0"/>
    </w:pPr>
    <w:rPr>
      <w:rFonts w:ascii="Garamond" w:eastAsia="Times New Roman" w:hAnsi="Garamond" w:cs="Times New Roman"/>
      <w:color w:val="auto"/>
      <w:sz w:val="24"/>
      <w:szCs w:val="20"/>
    </w:rPr>
  </w:style>
  <w:style w:type="paragraph" w:customStyle="1" w:styleId="TableStyle">
    <w:name w:val="TableStyle"/>
    <w:basedOn w:val="IntroductionStyle"/>
    <w:rsid w:val="005678AE"/>
    <w:pPr>
      <w:spacing w:after="0"/>
    </w:pPr>
    <w:rPr>
      <w:caps w:val="0"/>
      <w:color w:val="000000" w:themeColor="text1"/>
      <w:sz w:val="18"/>
    </w:rPr>
  </w:style>
  <w:style w:type="paragraph" w:customStyle="1" w:styleId="Sidebar-Heading1">
    <w:name w:val="Sidebar - Heading 1"/>
    <w:basedOn w:val="Heading1"/>
    <w:link w:val="Sidebar-Heading1Char"/>
    <w:qFormat/>
    <w:rsid w:val="00454147"/>
    <w:pPr>
      <w:keepLines w:val="0"/>
      <w:spacing w:after="360"/>
    </w:pPr>
    <w:rPr>
      <w:color w:val="auto"/>
      <w:sz w:val="26"/>
    </w:rPr>
  </w:style>
  <w:style w:type="paragraph" w:customStyle="1" w:styleId="Sidebar-bullet">
    <w:name w:val="Sidebar - bullet"/>
    <w:basedOn w:val="Normal"/>
    <w:qFormat/>
    <w:rsid w:val="00454147"/>
    <w:pPr>
      <w:tabs>
        <w:tab w:val="left" w:pos="426"/>
      </w:tabs>
      <w:spacing w:line="300" w:lineRule="auto"/>
      <w:ind w:left="374" w:right="115" w:hanging="230"/>
    </w:pPr>
    <w:rPr>
      <w:color w:val="auto"/>
    </w:rPr>
  </w:style>
  <w:style w:type="paragraph" w:customStyle="1" w:styleId="Sidebar-Heading2">
    <w:name w:val="Sidebar - Heading 2"/>
    <w:basedOn w:val="Heading2"/>
    <w:qFormat/>
    <w:rsid w:val="00454147"/>
    <w:pPr>
      <w:spacing w:before="240" w:after="120"/>
    </w:pPr>
    <w:rPr>
      <w:rFonts w:asciiTheme="majorHAnsi" w:hAnsiTheme="majorHAnsi"/>
      <w:caps/>
      <w:color w:val="auto"/>
    </w:rPr>
  </w:style>
  <w:style w:type="character" w:customStyle="1" w:styleId="Sidebar-Heading1Char">
    <w:name w:val="Sidebar - Heading 1 Char"/>
    <w:basedOn w:val="Heading1Char"/>
    <w:link w:val="Sidebar-Heading1"/>
    <w:rsid w:val="00454147"/>
    <w:rPr>
      <w:rFonts w:asciiTheme="majorHAnsi" w:eastAsiaTheme="minorHAnsi" w:hAnsiTheme="majorHAnsi" w:cstheme="minorBidi"/>
      <w:b/>
      <w:bCs/>
      <w:caps/>
      <w:color w:val="991F3D" w:themeColor="accent2"/>
      <w:sz w:val="26"/>
      <w:szCs w:val="28"/>
      <w:lang w:val="en-GB" w:eastAsia="en-US"/>
    </w:rPr>
  </w:style>
  <w:style w:type="table" w:customStyle="1" w:styleId="NewTable">
    <w:name w:val="NewTable"/>
    <w:basedOn w:val="TableNormal"/>
    <w:uiPriority w:val="99"/>
    <w:rsid w:val="005678AE"/>
    <w:rPr>
      <w:sz w:val="18"/>
    </w:rPr>
    <w:tblPr/>
  </w:style>
  <w:style w:type="paragraph" w:styleId="NoSpacing">
    <w:name w:val="No Spacing"/>
    <w:uiPriority w:val="1"/>
    <w:rsid w:val="003146C8"/>
    <w:pPr>
      <w:contextualSpacing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Local%20Settings\Temporary%20Internet%20Files\Content.Outlook\EUJUAZV2\CV_SS_A4_V7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0F0CC03AD4419C8BBFC5D42296F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24094-9143-4364-926D-D75505CB4832}"/>
      </w:docPartPr>
      <w:docPartBody>
        <w:p w:rsidR="00002C10" w:rsidRDefault="00610D69" w:rsidP="00610D69">
          <w:pPr>
            <w:pStyle w:val="ED0F0CC03AD4419C8BBFC5D42296F70C3"/>
          </w:pPr>
          <w:r w:rsidRPr="00524C4C">
            <w:rPr>
              <w:rStyle w:val="TitleChar"/>
            </w:rPr>
            <w:t>INSERT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9D9"/>
    <w:rsid w:val="00002C10"/>
    <w:rsid w:val="001A4519"/>
    <w:rsid w:val="0029479B"/>
    <w:rsid w:val="002F0DD1"/>
    <w:rsid w:val="002F3B7C"/>
    <w:rsid w:val="0048600D"/>
    <w:rsid w:val="004E3DB5"/>
    <w:rsid w:val="00610D69"/>
    <w:rsid w:val="006554ED"/>
    <w:rsid w:val="006B4DEF"/>
    <w:rsid w:val="006F4F25"/>
    <w:rsid w:val="00773DEB"/>
    <w:rsid w:val="007F58CC"/>
    <w:rsid w:val="0082340B"/>
    <w:rsid w:val="008D29C1"/>
    <w:rsid w:val="009D1DCF"/>
    <w:rsid w:val="00B52A21"/>
    <w:rsid w:val="00B82052"/>
    <w:rsid w:val="00C6066F"/>
    <w:rsid w:val="00DB66E7"/>
    <w:rsid w:val="00E81CFE"/>
    <w:rsid w:val="00FC258F"/>
    <w:rsid w:val="00FE1F46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0D69"/>
    <w:rPr>
      <w:color w:val="808080"/>
    </w:rPr>
  </w:style>
  <w:style w:type="paragraph" w:customStyle="1" w:styleId="AD463B75304746E5BB9302775F77943F">
    <w:name w:val="AD463B75304746E5BB9302775F77943F"/>
    <w:rsid w:val="006554ED"/>
  </w:style>
  <w:style w:type="paragraph" w:customStyle="1" w:styleId="BodyContentStyle">
    <w:name w:val="Body_Content_Style"/>
    <w:link w:val="BodyContentStyleChar"/>
    <w:rsid w:val="00610D69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character" w:customStyle="1" w:styleId="BodyContentStyleChar">
    <w:name w:val="Body_Content_Style Char"/>
    <w:basedOn w:val="DefaultParagraphFont"/>
    <w:link w:val="BodyContentStyle"/>
    <w:rsid w:val="00610D69"/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A13911682D4046BC9455904877AB582B">
    <w:name w:val="A13911682D4046BC9455904877AB582B"/>
    <w:rsid w:val="006554ED"/>
  </w:style>
  <w:style w:type="paragraph" w:customStyle="1" w:styleId="IntroductionStyle">
    <w:name w:val="Introduction_Style"/>
    <w:basedOn w:val="Normal"/>
    <w:link w:val="IntroductionStyleChar"/>
    <w:rsid w:val="00610D69"/>
    <w:pPr>
      <w:spacing w:after="120" w:line="240" w:lineRule="auto"/>
      <w:contextualSpacing/>
    </w:pPr>
    <w:rPr>
      <w:rFonts w:eastAsiaTheme="minorHAnsi"/>
      <w:b/>
      <w:caps/>
      <w:color w:val="991F3D"/>
      <w:sz w:val="26"/>
      <w:szCs w:val="18"/>
      <w:lang w:val="en-GB"/>
    </w:rPr>
  </w:style>
  <w:style w:type="character" w:customStyle="1" w:styleId="IntroductionStyleChar">
    <w:name w:val="Introduction_Style Char"/>
    <w:basedOn w:val="DefaultParagraphFont"/>
    <w:link w:val="IntroductionStyle"/>
    <w:rsid w:val="00610D69"/>
    <w:rPr>
      <w:rFonts w:eastAsiaTheme="minorHAnsi"/>
      <w:b/>
      <w:caps/>
      <w:color w:val="991F3D"/>
      <w:sz w:val="26"/>
      <w:szCs w:val="18"/>
      <w:lang w:val="en-GB"/>
    </w:rPr>
  </w:style>
  <w:style w:type="paragraph" w:customStyle="1" w:styleId="11D965133FDF41AC89FB5C1511422D32">
    <w:name w:val="11D965133FDF41AC89FB5C1511422D32"/>
    <w:rsid w:val="006554ED"/>
  </w:style>
  <w:style w:type="paragraph" w:customStyle="1" w:styleId="AE6C3443965643AB92E0CF72B9805747">
    <w:name w:val="AE6C3443965643AB92E0CF72B9805747"/>
    <w:rsid w:val="006554ED"/>
  </w:style>
  <w:style w:type="paragraph" w:customStyle="1" w:styleId="E410CF7677CD4E0F848874892311171A">
    <w:name w:val="E410CF7677CD4E0F848874892311171A"/>
    <w:rsid w:val="006554ED"/>
  </w:style>
  <w:style w:type="paragraph" w:customStyle="1" w:styleId="EF6E0F8107B6474D98EE23F781A35AD4">
    <w:name w:val="EF6E0F8107B6474D98EE23F781A35AD4"/>
    <w:rsid w:val="006554ED"/>
  </w:style>
  <w:style w:type="paragraph" w:customStyle="1" w:styleId="0C47580116894028B42D5496CCE290B5">
    <w:name w:val="0C47580116894028B42D5496CCE290B5"/>
    <w:rsid w:val="006554ED"/>
  </w:style>
  <w:style w:type="paragraph" w:customStyle="1" w:styleId="E2A2406187254CC4AFAC0309AEC3DCD7">
    <w:name w:val="E2A2406187254CC4AFAC0309AEC3DCD7"/>
    <w:rsid w:val="006554ED"/>
  </w:style>
  <w:style w:type="paragraph" w:customStyle="1" w:styleId="7D402C837D7D4266B5168444792F547B">
    <w:name w:val="7D402C837D7D4266B5168444792F547B"/>
    <w:rsid w:val="006554ED"/>
  </w:style>
  <w:style w:type="paragraph" w:customStyle="1" w:styleId="47A3D24E32B54E7DA71912F6DAF9352A">
    <w:name w:val="47A3D24E32B54E7DA71912F6DAF9352A"/>
    <w:rsid w:val="006554ED"/>
  </w:style>
  <w:style w:type="paragraph" w:customStyle="1" w:styleId="FFC0EDC99CED46D995D5D3FBE7371BC6">
    <w:name w:val="FFC0EDC99CED46D995D5D3FBE7371BC6"/>
    <w:rsid w:val="006554ED"/>
  </w:style>
  <w:style w:type="paragraph" w:customStyle="1" w:styleId="120F6E05C0264836A0EEB99C300B6629">
    <w:name w:val="120F6E05C0264836A0EEB99C300B6629"/>
    <w:rsid w:val="006554ED"/>
  </w:style>
  <w:style w:type="paragraph" w:customStyle="1" w:styleId="D51E7FE5982047CFAC9985FCCB51DCDF">
    <w:name w:val="D51E7FE5982047CFAC9985FCCB51DCDF"/>
    <w:rsid w:val="006554ED"/>
  </w:style>
  <w:style w:type="paragraph" w:customStyle="1" w:styleId="5BEF8559230348718D9582DABCD4E82F">
    <w:name w:val="5BEF8559230348718D9582DABCD4E82F"/>
    <w:rsid w:val="006554ED"/>
  </w:style>
  <w:style w:type="paragraph" w:customStyle="1" w:styleId="5ABAABE65DDB4525A5E94476EF83B075">
    <w:name w:val="5ABAABE65DDB4525A5E94476EF83B075"/>
    <w:rsid w:val="006554ED"/>
  </w:style>
  <w:style w:type="paragraph" w:customStyle="1" w:styleId="9CBD8A5F235242D680D704A16727879E">
    <w:name w:val="9CBD8A5F235242D680D704A16727879E"/>
    <w:rsid w:val="006554ED"/>
  </w:style>
  <w:style w:type="paragraph" w:customStyle="1" w:styleId="713A57B801034E65BD594F6DB292BCD8">
    <w:name w:val="713A57B801034E65BD594F6DB292BCD8"/>
    <w:rsid w:val="006554ED"/>
  </w:style>
  <w:style w:type="paragraph" w:customStyle="1" w:styleId="9B463EA1CD984192870A22A99E38E0E5">
    <w:name w:val="9B463EA1CD984192870A22A99E38E0E5"/>
    <w:rsid w:val="006554ED"/>
  </w:style>
  <w:style w:type="paragraph" w:customStyle="1" w:styleId="3644FC1E9F184E6C9FC3C36E7553EB92">
    <w:name w:val="3644FC1E9F184E6C9FC3C36E7553EB92"/>
    <w:rsid w:val="006554ED"/>
  </w:style>
  <w:style w:type="paragraph" w:customStyle="1" w:styleId="84E5CEFC6C15489FBDE9D079F4D40504">
    <w:name w:val="84E5CEFC6C15489FBDE9D079F4D40504"/>
    <w:rsid w:val="006554ED"/>
  </w:style>
  <w:style w:type="paragraph" w:customStyle="1" w:styleId="0511A5635B7E4314A57EACFA254C8004">
    <w:name w:val="0511A5635B7E4314A57EACFA254C8004"/>
    <w:rsid w:val="006554ED"/>
  </w:style>
  <w:style w:type="paragraph" w:customStyle="1" w:styleId="Aside-Heading2">
    <w:name w:val="Aside - Heading 2"/>
    <w:basedOn w:val="Heading2"/>
    <w:qFormat/>
    <w:rsid w:val="00610D69"/>
    <w:pPr>
      <w:keepNext w:val="0"/>
      <w:keepLines w:val="0"/>
      <w:spacing w:line="240" w:lineRule="auto"/>
      <w:contextualSpacing/>
    </w:pPr>
    <w:rPr>
      <w:rFonts w:eastAsiaTheme="minorHAnsi" w:cstheme="minorBidi"/>
      <w:b w:val="0"/>
      <w:caps/>
      <w:color w:val="000000" w:themeColor="text1"/>
      <w:sz w:val="17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00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3644FC1E9F184E6C9FC3C36E7553EB921">
    <w:name w:val="3644FC1E9F184E6C9FC3C36E7553EB921"/>
    <w:rsid w:val="0048600D"/>
    <w:pPr>
      <w:tabs>
        <w:tab w:val="left" w:pos="426"/>
      </w:tabs>
      <w:spacing w:before="120" w:after="120" w:line="30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84E5CEFC6C15489FBDE9D079F4D405041">
    <w:name w:val="84E5CEFC6C15489FBDE9D079F4D405041"/>
    <w:rsid w:val="0048600D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10D69"/>
    <w:pPr>
      <w:spacing w:before="120" w:after="120" w:line="240" w:lineRule="auto"/>
      <w:contextualSpacing/>
    </w:pPr>
    <w:rPr>
      <w:rFonts w:asciiTheme="majorHAnsi" w:eastAsiaTheme="minorHAnsi" w:hAnsiTheme="majorHAnsi"/>
      <w:b/>
      <w:color w:val="5A5A5A"/>
      <w:spacing w:val="5"/>
      <w:sz w:val="36"/>
      <w:szCs w:val="52"/>
      <w:lang w:val="en-GB"/>
    </w:rPr>
  </w:style>
  <w:style w:type="character" w:customStyle="1" w:styleId="TitleChar">
    <w:name w:val="Title Char"/>
    <w:link w:val="Title"/>
    <w:uiPriority w:val="10"/>
    <w:rsid w:val="00610D69"/>
    <w:rPr>
      <w:rFonts w:asciiTheme="majorHAnsi" w:eastAsiaTheme="minorHAnsi" w:hAnsiTheme="majorHAnsi"/>
      <w:b/>
      <w:color w:val="5A5A5A"/>
      <w:spacing w:val="5"/>
      <w:sz w:val="36"/>
      <w:szCs w:val="52"/>
      <w:lang w:val="en-GB"/>
    </w:rPr>
  </w:style>
  <w:style w:type="paragraph" w:customStyle="1" w:styleId="ED0F0CC03AD4419C8BBFC5D42296F70C">
    <w:name w:val="ED0F0CC03AD4419C8BBFC5D42296F70C"/>
    <w:rsid w:val="0048600D"/>
    <w:pPr>
      <w:tabs>
        <w:tab w:val="center" w:pos="4680"/>
        <w:tab w:val="right" w:pos="9360"/>
      </w:tabs>
      <w:spacing w:after="0" w:line="24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3644FC1E9F184E6C9FC3C36E7553EB922">
    <w:name w:val="3644FC1E9F184E6C9FC3C36E7553EB922"/>
    <w:rsid w:val="0048600D"/>
    <w:pPr>
      <w:tabs>
        <w:tab w:val="left" w:pos="426"/>
      </w:tabs>
      <w:spacing w:before="120" w:after="120" w:line="30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84E5CEFC6C15489FBDE9D079F4D405042">
    <w:name w:val="84E5CEFC6C15489FBDE9D079F4D405042"/>
    <w:rsid w:val="0048600D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ED0F0CC03AD4419C8BBFC5D42296F70C1">
    <w:name w:val="ED0F0CC03AD4419C8BBFC5D42296F70C1"/>
    <w:rsid w:val="0048600D"/>
    <w:pPr>
      <w:tabs>
        <w:tab w:val="center" w:pos="4680"/>
        <w:tab w:val="right" w:pos="9360"/>
      </w:tabs>
      <w:spacing w:after="0" w:line="24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3644FC1E9F184E6C9FC3C36E7553EB923">
    <w:name w:val="3644FC1E9F184E6C9FC3C36E7553EB923"/>
    <w:rsid w:val="0048600D"/>
    <w:pPr>
      <w:tabs>
        <w:tab w:val="left" w:pos="426"/>
      </w:tabs>
      <w:spacing w:before="120" w:after="120" w:line="30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84E5CEFC6C15489FBDE9D079F4D405043">
    <w:name w:val="84E5CEFC6C15489FBDE9D079F4D405043"/>
    <w:rsid w:val="0048600D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ED0F0CC03AD4419C8BBFC5D42296F70C2">
    <w:name w:val="ED0F0CC03AD4419C8BBFC5D42296F70C2"/>
    <w:rsid w:val="0048600D"/>
    <w:pPr>
      <w:tabs>
        <w:tab w:val="center" w:pos="4680"/>
        <w:tab w:val="right" w:pos="9360"/>
      </w:tabs>
      <w:spacing w:after="0" w:line="24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1DAFE7AAAAF240078CAF0DDABA2ACE44">
    <w:name w:val="1DAFE7AAAAF240078CAF0DDABA2ACE44"/>
    <w:rsid w:val="0048600D"/>
  </w:style>
  <w:style w:type="paragraph" w:customStyle="1" w:styleId="0D3638FC75AD453A948DD7C9543CE747">
    <w:name w:val="0D3638FC75AD453A948DD7C9543CE747"/>
    <w:rsid w:val="0048600D"/>
  </w:style>
  <w:style w:type="paragraph" w:customStyle="1" w:styleId="3644FC1E9F184E6C9FC3C36E7553EB924">
    <w:name w:val="3644FC1E9F184E6C9FC3C36E7553EB924"/>
    <w:rsid w:val="00610D69"/>
    <w:pPr>
      <w:tabs>
        <w:tab w:val="left" w:pos="426"/>
      </w:tabs>
      <w:spacing w:before="120" w:after="120" w:line="30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84E5CEFC6C15489FBDE9D079F4D405044">
    <w:name w:val="84E5CEFC6C15489FBDE9D079F4D405044"/>
    <w:rsid w:val="00610D69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ED0F0CC03AD4419C8BBFC5D42296F70C3">
    <w:name w:val="ED0F0CC03AD4419C8BBFC5D42296F70C3"/>
    <w:rsid w:val="00610D69"/>
    <w:pPr>
      <w:tabs>
        <w:tab w:val="center" w:pos="4680"/>
        <w:tab w:val="right" w:pos="9360"/>
      </w:tabs>
      <w:spacing w:after="0" w:line="24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F9F34ADFA1074F71B317AD69C8C1276D">
    <w:name w:val="F9F34ADFA1074F71B317AD69C8C1276D"/>
    <w:rsid w:val="00610D69"/>
  </w:style>
  <w:style w:type="paragraph" w:customStyle="1" w:styleId="A75F523E736E4F4FA5CC080CC45AF4D2">
    <w:name w:val="A75F523E736E4F4FA5CC080CC45AF4D2"/>
    <w:rsid w:val="00610D69"/>
  </w:style>
  <w:style w:type="paragraph" w:customStyle="1" w:styleId="165173A920BA4274B38BAB72678DC7A8">
    <w:name w:val="165173A920BA4274B38BAB72678DC7A8"/>
    <w:rsid w:val="00610D69"/>
  </w:style>
  <w:style w:type="paragraph" w:customStyle="1" w:styleId="7185F1B9657C410889AB858681403711">
    <w:name w:val="7185F1B9657C410889AB858681403711"/>
    <w:rsid w:val="00610D69"/>
  </w:style>
  <w:style w:type="paragraph" w:customStyle="1" w:styleId="7067B3E07A044184A80A9AAD7C572FD8">
    <w:name w:val="7067B3E07A044184A80A9AAD7C572FD8"/>
    <w:rsid w:val="00610D69"/>
  </w:style>
  <w:style w:type="paragraph" w:customStyle="1" w:styleId="48EEA94FCD924775967F540991FEB969">
    <w:name w:val="48EEA94FCD924775967F540991FEB969"/>
    <w:rsid w:val="00610D69"/>
  </w:style>
  <w:style w:type="paragraph" w:customStyle="1" w:styleId="885C1F8FE21A45129187D6382BE3C1BC">
    <w:name w:val="885C1F8FE21A45129187D6382BE3C1BC"/>
    <w:rsid w:val="00610D69"/>
  </w:style>
  <w:style w:type="paragraph" w:customStyle="1" w:styleId="5801EA95DA7D480B88858363503BD382">
    <w:name w:val="5801EA95DA7D480B88858363503BD382"/>
    <w:rsid w:val="00610D69"/>
  </w:style>
  <w:style w:type="paragraph" w:customStyle="1" w:styleId="1A5BCDBA54C04FF9A39DB5B017B54EF3">
    <w:name w:val="1A5BCDBA54C04FF9A39DB5B017B54EF3"/>
    <w:rsid w:val="00610D69"/>
  </w:style>
  <w:style w:type="paragraph" w:customStyle="1" w:styleId="4327F90F188D4361A057D7C243AA1D00">
    <w:name w:val="4327F90F188D4361A057D7C243AA1D00"/>
    <w:rsid w:val="00610D69"/>
  </w:style>
  <w:style w:type="paragraph" w:customStyle="1" w:styleId="F7B73245EEDA41F289491EC6A2B17CB7">
    <w:name w:val="F7B73245EEDA41F289491EC6A2B17CB7"/>
    <w:rsid w:val="00610D69"/>
  </w:style>
  <w:style w:type="paragraph" w:customStyle="1" w:styleId="2EB572E2582F44789BD74D2C36E22600">
    <w:name w:val="2EB572E2582F44789BD74D2C36E22600"/>
    <w:rsid w:val="00610D69"/>
  </w:style>
  <w:style w:type="paragraph" w:customStyle="1" w:styleId="BCD083D7D26D4D5F80ABF0BE1574D5EE">
    <w:name w:val="BCD083D7D26D4D5F80ABF0BE1574D5EE"/>
    <w:rsid w:val="00610D69"/>
  </w:style>
  <w:style w:type="paragraph" w:customStyle="1" w:styleId="4DD797FB71054FEFA621374052A6265A">
    <w:name w:val="4DD797FB71054FEFA621374052A6265A"/>
    <w:rsid w:val="00610D69"/>
  </w:style>
  <w:style w:type="paragraph" w:customStyle="1" w:styleId="69C0A1D01F2747A28E7404386722EF3D">
    <w:name w:val="69C0A1D01F2747A28E7404386722EF3D"/>
    <w:rsid w:val="00610D69"/>
  </w:style>
  <w:style w:type="paragraph" w:customStyle="1" w:styleId="CA2E2F2871AC4FBCBC03FD54FCF4F6D6">
    <w:name w:val="CA2E2F2871AC4FBCBC03FD54FCF4F6D6"/>
    <w:rsid w:val="00610D69"/>
  </w:style>
  <w:style w:type="paragraph" w:customStyle="1" w:styleId="262B1B25628D4959A93FD569EDD6D655">
    <w:name w:val="262B1B25628D4959A93FD569EDD6D655"/>
    <w:rsid w:val="00610D69"/>
  </w:style>
  <w:style w:type="paragraph" w:customStyle="1" w:styleId="36DE269AC82148799078DC297E259BF7">
    <w:name w:val="36DE269AC82148799078DC297E259BF7"/>
    <w:rsid w:val="00610D69"/>
  </w:style>
  <w:style w:type="paragraph" w:customStyle="1" w:styleId="4D80D229E8C646DE872A75895A39C558">
    <w:name w:val="4D80D229E8C646DE872A75895A39C558"/>
    <w:rsid w:val="00610D69"/>
  </w:style>
  <w:style w:type="paragraph" w:customStyle="1" w:styleId="F1B337AD1A514E1D8CA004C134FD53B0">
    <w:name w:val="F1B337AD1A514E1D8CA004C134FD53B0"/>
    <w:rsid w:val="00610D69"/>
  </w:style>
  <w:style w:type="paragraph" w:customStyle="1" w:styleId="D77925968C5F42E4A1DE24D1A577572E">
    <w:name w:val="D77925968C5F42E4A1DE24D1A577572E"/>
    <w:rsid w:val="004E3D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CGI Colors - 2018">
      <a:dk1>
        <a:sysClr val="windowText" lastClr="000000"/>
      </a:dk1>
      <a:lt1>
        <a:sysClr val="window" lastClr="FFFFFF"/>
      </a:lt1>
      <a:dk2>
        <a:srgbClr val="5A5A5A"/>
      </a:dk2>
      <a:lt2>
        <a:srgbClr val="FFFFFF"/>
      </a:lt2>
      <a:accent1>
        <a:srgbClr val="E61739"/>
      </a:accent1>
      <a:accent2>
        <a:srgbClr val="991F3D"/>
      </a:accent2>
      <a:accent3>
        <a:srgbClr val="FF6A00"/>
      </a:accent3>
      <a:accent4>
        <a:srgbClr val="F2A200"/>
      </a:accent4>
      <a:accent5>
        <a:srgbClr val="AAAFB3"/>
      </a:accent5>
      <a:accent6>
        <a:srgbClr val="A1C4D0"/>
      </a:accent6>
      <a:hlink>
        <a:srgbClr val="0000FF"/>
      </a:hlink>
      <a:folHlink>
        <a:srgbClr val="800080"/>
      </a:folHlink>
    </a:clrScheme>
    <a:fontScheme name="CGI police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ItemUpdatingEventHandlerForConceptSearch</Name>
    <Synchronization>Synchronous</Synchronization>
    <Type>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ItemUpdatingEventHandlerForConceptSearch</Name>
    <Synchronization>Synchronous</Synchronization>
    <Type>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5aebc35b3e840e5912c276ffe755dcf xmlns="d95a5b16-1b8d-4c7c-9ebf-89c0983b6970">
      <Terms xmlns="http://schemas.microsoft.com/office/infopath/2007/PartnerControls"/>
    </c5aebc35b3e840e5912c276ffe755dcf>
    <Abstract xmlns="d95a5b16-1b8d-4c7c-9ebf-89c0983b6970">CV Resume EN Letter 2018</Abstract>
    <Published_x0020_By xmlns="d95a5b16-1b8d-4c7c-9ebf-89c0983b6970">
      <UserInfo>
        <DisplayName>Pointer, Michele</DisplayName>
        <AccountId>55173</AccountId>
        <AccountType/>
      </UserInfo>
    </Published_x0020_By>
    <Language xmlns="http://schemas.microsoft.com/sharepoint/v3">EN</Language>
    <Geographic_x0020_Region xmlns="d95a5b16-1b8d-4c7c-9ebf-89c0983b6970">
      <Value>Corporate</Value>
    </Geographic_x0020_Region>
    <Owner_x0020_Organisation xmlns="d95a5b16-1b8d-4c7c-9ebf-89c0983b6970">Group</Owner_x0020_Organisation>
    <Market xmlns="d95a5b16-1b8d-4c7c-9ebf-89c0983b6970"/>
    <c79d12643ffc4d60ab657aaa1718cc32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Corporate</TermName>
          <TermId xmlns="http://schemas.microsoft.com/office/infopath/2007/PartnerControls">43ac7042-3752-4f1b-8a93-43b36e65d3e5</TermId>
        </TermInfo>
      </Terms>
    </c79d12643ffc4d60ab657aaa1718cc32>
    <eafb632c3f5c40ba98242be6bbd6bb17 xmlns="d95a5b16-1b8d-4c7c-9ebf-89c0983b6970">
      <Terms xmlns="http://schemas.microsoft.com/office/infopath/2007/PartnerControls"/>
    </eafb632c3f5c40ba98242be6bbd6bb17>
    <p43f7bb208e443c9b50eb304fe6606a3 xmlns="d95a5b16-1b8d-4c7c-9ebf-89c0983b6970">
      <Terms xmlns="http://schemas.microsoft.com/office/infopath/2007/PartnerControls"/>
    </p43f7bb208e443c9b50eb304fe6606a3>
    <TaxCatchAll xmlns="d95a5b16-1b8d-4c7c-9ebf-89c0983b6970">
      <Value>44788</Value>
      <Value>260</Value>
      <Value>46118</Value>
      <Value>46486</Value>
      <Value>44792</Value>
    </TaxCatchAll>
    <Creator xmlns="d95a5b16-1b8d-4c7c-9ebf-89c0983b6970" xsi:nil="true"/>
    <Publication_x0020_Date xmlns="d95a5b16-1b8d-4c7c-9ebf-89c0983b6970">2018-11-21T00:00:00+00:00</Publication_x0020_Date>
    <Best_x0020_Before_x0020_Date xmlns="d95a5b16-1b8d-4c7c-9ebf-89c0983b6970">2023-11-21T00:00:00+00:00</Best_x0020_Before_x0020_Date>
    <BS_x0020_Document_x0020_Sub_x0020_Type xmlns="d95a5b16-1b8d-4c7c-9ebf-89c0983b6970">Communications</BS_x0020_Document_x0020_Sub_x0020_Type>
    <CSMeta2010Field xmlns="http://schemas.microsoft.com/sharepoint/v3">3fd22349-e017-44a0-8970-d5388ae42ceb;2020-02-13 20:02:31;AUTOCLASSIFIED;Topic:2020-02-13 20:02:31|True||AUTOCLASSIFIED|2020-02-13 20:02:31|UNDEFINED|00000000-0000-0000-0000-000000000000;Organization:2020-02-13 20:02:31|False||AUTOCLASSIFIED|2020-02-13 20:02:31|UNDEFINED|00000000-0000-0000-0000-000000000000;Industry:2020-02-13 20:02:31|True||AUTOCLASSIFIED|2020-02-13 20:02:31|UNDEFINED|00000000-0000-0000-0000-000000000000;Service line:2020-02-13 20:02:31|True||AUTOCLASSIFIED|2020-02-13 20:02:31|UNDEFINED|00000000-0000-0000-0000-000000000000;Business Practice:2020-02-13 20:02:31|True||AUTOCLASSIFIED|2020-02-13 20:02:31|UNDEFINED|00000000-0000-0000-0000-000000000000;Intellectual Property:2020-02-13 20:02:31|True||AUTOCLASSIFIED|2020-02-13 20:02:31|UNDEFINED|00000000-0000-0000-0000-000000000000;Content Format:2020-02-13 20:02:31|False||AUTOCLASSIFIED|2020-02-13 20:02:31|UNDEFINED|00000000-0000-0000-0000-000000000000;Functions:2020-02-13 20:02:31|False||AUTOCLASSIFIED|2020-02-13 20:02:31|UNDEFINED|00000000-0000-0000-0000-000000000000;Geography:2020-02-13 20:02:31|True||AUTOCLASSIFIED|2020-02-13 20:02:31|UNDEFINED|00000000-0000-0000-0000-000000000000;False</CSMeta2010Field>
    <External_x0020_Use xmlns="d95a5b16-1b8d-4c7c-9ebf-89c0983b6970">No</External_x0020_Use>
    <TaxKeywordTaxHTField xmlns="d95a5b16-1b8d-4c7c-9ebf-89c0983b6970">
      <Terms xmlns="http://schemas.microsoft.com/office/infopath/2007/PartnerControls"/>
    </TaxKeywordTaxHTField>
    <b0f7c43cb32a4bb99696cc0157e407bc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Solution Design:Cross-Functional Services:Juniorization</TermName>
          <TermId xmlns="http://schemas.microsoft.com/office/infopath/2007/PartnerControls">da00572f-3a16-46c6-993f-a72d5d425c86</TermId>
        </TermInfo>
        <TermInfo xmlns="http://schemas.microsoft.com/office/infopath/2007/PartnerControls">
          <TermName xmlns="http://schemas.microsoft.com/office/infopath/2007/PartnerControls">Solution Design:Human Resources:Training</TermName>
          <TermId xmlns="http://schemas.microsoft.com/office/infopath/2007/PartnerControls">b46797ae-bbc5-4964-a478-c8bfd06213a8</TermId>
        </TermInfo>
      </Terms>
    </b0f7c43cb32a4bb99696cc0157e407bc>
    <gd9a5f5f69a84d75ad992b5cd341c76b xmlns="d95a5b16-1b8d-4c7c-9ebf-89c0983b6970">
      <Terms xmlns="http://schemas.microsoft.com/office/infopath/2007/PartnerControls"/>
    </gd9a5f5f69a84d75ad992b5cd341c76b>
    <o5847c86b23d428c853490e0a9abf024 xmlns="d95a5b16-1b8d-4c7c-9ebf-89c0983b6970">
      <Terms xmlns="http://schemas.microsoft.com/office/infopath/2007/PartnerControls"/>
    </o5847c86b23d428c853490e0a9abf024>
    <kbc8ce58d0914d5e9641963f23cd2adf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Communications ＆ Investor Relations</TermName>
          <TermId xmlns="http://schemas.microsoft.com/office/infopath/2007/PartnerControls">fb65bde5-f439-4af8-aaa0-dcf1364d6414</TermId>
        </TermInfo>
      </Terms>
    </kbc8ce58d0914d5e9641963f23cd2adf>
    <ae4bb7bb5e1849a3a75b9d2ac781ba53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Brand template</TermName>
          <TermId xmlns="http://schemas.microsoft.com/office/infopath/2007/PartnerControls">a8dae13e-44bb-4ec1-860e-cc2305177641</TermId>
        </TermInfo>
      </Terms>
    </ae4bb7bb5e1849a3a75b9d2ac781ba53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86" ma:contentTypeDescription="" ma:contentTypeScope="" ma:versionID="23223efe5c0ad5c2292bc1efae709639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6181711e9e53d974b872fe7d5defe27c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eafb632c3f5c40ba98242be6bbd6bb17" minOccurs="0"/>
                <xsd:element ref="ns2:TaxKeywordTaxHTField" minOccurs="0"/>
                <xsd:element ref="ns2:b0f7c43cb32a4bb99696cc0157e407bc" minOccurs="0"/>
                <xsd:element ref="ns2:o5847c86b23d428c853490e0a9abf024" minOccurs="0"/>
                <xsd:element ref="ns2:ae4bb7bb5e1849a3a75b9d2ac781ba53" minOccurs="0"/>
                <xsd:element ref="ns2:kbc8ce58d0914d5e9641963f23cd2adf" minOccurs="0"/>
                <xsd:element ref="ns2:gd9a5f5f69a84d75ad992b5cd341c76b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LT - Lithuania, NL - Dutch, NO - Norwegian, PL - Polish, PT - Portuguese, SV - Swedish, SK - Slovak,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LT"/>
          <xsd:enumeration value="NL"/>
          <xsd:enumeration value="NO"/>
          <xsd:enumeration value="PL"/>
          <xsd:enumeration value="PT"/>
          <xsd:enumeration value="SK"/>
          <xsd:enumeration value="SV"/>
        </xsd:restriction>
      </xsd:simpleType>
    </xsd:element>
    <xsd:element name="CSMeta2010Field" ma:index="41" nillable="true" ma:displayName="Classification Date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CGI Library when they exceed their Best Before Date. Default = 18 month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 ma:readOnly="fals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Legal"/>
          <xsd:enumeration value="Manual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External_x0020_Use" ma:index="8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9" ma:displayName="Owner Organiz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Corporate Services"/>
          <xsd:enumeration value="Czech Republic"/>
          <xsd:enumeration value="Denmark"/>
          <xsd:enumeration value="Estonia"/>
          <xsd:enumeration value="Finland"/>
          <xsd:enumeration value="France"/>
          <xsd:enumeration value="Germany"/>
          <xsd:enumeration value="Group"/>
          <xsd:enumeration value="Iberia"/>
          <xsd:enumeration value="India"/>
          <xsd:enumeration value="Indonesia"/>
          <xsd:enumeration value="Ireland"/>
          <xsd:enumeration value="Lithuania"/>
          <xsd:enumeration value="Luxembourg"/>
          <xsd:enumeration value="Malaysia and Singapore"/>
          <xsd:enumeration value="Middle East and Africa"/>
          <xsd:enumeration value="Morocco"/>
          <xsd:enumeration value="Netherlands"/>
          <xsd:enumeration value="Norway"/>
          <xsd:enumeration value="Outsourcing Services"/>
          <xsd:enumeration value="Peru"/>
          <xsd:enumeration value="Philippines"/>
          <xsd:enumeration value="Poland"/>
          <xsd:enumeration value="Portugal"/>
          <xsd:enumeration value="Russia"/>
          <xsd:enumeration value="Saudi Arabia"/>
          <xsd:enumeration value="Slovakia"/>
          <xsd:enumeration value="Spain"/>
          <xsd:enumeration value="Sweden"/>
          <xsd:enumeration value="Switzerland"/>
          <xsd:enumeration value="United Kingdom"/>
          <xsd:enumeration value="United States"/>
          <xsd:enumeration value="Venezuela"/>
        </xsd:restriction>
      </xsd:simpleType>
    </xsd:element>
    <xsd:element name="Market" ma:index="10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anking"/>
                    <xsd:enumeration value="Communications"/>
                    <xsd:enumeration value="Cross-industry"/>
                    <xsd:enumeration value="Energy and Utilities"/>
                    <xsd:enumeration value="Financial Services"/>
                    <xsd:enumeration value="Government"/>
                    <xsd:enumeration value="Healthcare"/>
                    <xsd:enumeration value="IDT"/>
                    <xsd:enumeration value="Manufacturing"/>
                    <xsd:enumeration value="Oil and Gas"/>
                    <xsd:enumeration value="Public Sector"/>
                    <xsd:enumeration value="Retail and Consumer Services"/>
                    <xsd:enumeration value="Telecommunications"/>
                    <xsd:enumeration value="Telecoms and Media"/>
                    <xsd:enumeration value="Transportation"/>
                    <xsd:enumeration value="Utilities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1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sia Pacific"/>
                    <xsd:enumeration value="Canada"/>
                    <xsd:enumeration value="Central and Eastern Europe"/>
                    <xsd:enumeration value="Corporate"/>
                    <xsd:enumeration value="Eastern, Central &amp; Southern Europe"/>
                    <xsd:enumeration value="France"/>
                    <xsd:enumeration value="France, Luxembourg and Morocco"/>
                    <xsd:enumeration value="Nordic, Southern Europe and America"/>
                    <xsd:enumeration value="Nordics"/>
                    <xsd:enumeration value="United Kingdom"/>
                    <xsd:enumeration value="United States"/>
                  </xsd:restriction>
                </xsd:simpleType>
              </xsd:element>
            </xsd:sequence>
          </xsd:extension>
        </xsd:complexContent>
      </xsd:complexType>
    </xsd:element>
    <xsd:element name="p43f7bb208e443c9b50eb304fe6606a3" ma:index="16" nillable="true" ma:taxonomy="true" ma:internalName="p43f7bb208e443c9b50eb304fe6606a3" ma:taxonomyFieldName="Business_x0020_theme" ma:displayName="Topic" ma:default="" ma:fieldId="{943f7bb2-08e4-43c9-b50e-b304fe6606a3}" ma:taxonomyMulti="true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8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0" nillable="true" ma:taxonomy="true" ma:internalName="c79d12643ffc4d60ab657aaa1718cc32" ma:taxonomyFieldName="Organisation" ma:displayName="Organization" ma:default="" ma:fieldId="{c79d1264-3ffc-4d60-ab65-7aaa1718cc32}" ma:taxonomyMulti="true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2" nillable="true" ma:taxonomy="true" ma:internalName="c5aebc35b3e840e5912c276ffe755dcf" ma:taxonomyFieldName="Sector" ma:displayName="Industry" ma:default="" ma:fieldId="{c5aebc35-b3e8-40e5-912c-276ffe755dcf}" ma:taxonomyMulti="true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26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9" nillable="true" ma:taxonomy="true" ma:internalName="TaxKeywordTaxHTField" ma:taxonomyFieldName="TaxKeyword" ma:displayName="Enterprise Keywords" ma:fieldId="{23f27201-bee3-471e-b2e7-b64fd8b7ca38}" ma:taxonomyMulti="true" ma:sspId="c730d5d4-e911-429a-be83-99efcd06639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b0f7c43cb32a4bb99696cc0157e407bc" ma:index="31" nillable="true" ma:taxonomy="true" ma:internalName="b0f7c43cb32a4bb99696cc0157e407bc" ma:taxonomyFieldName="Business_x0020_Practice" ma:displayName="Business Practice" ma:readOnly="false" ma:default="" ma:fieldId="{b0f7c43c-b32a-4bb9-9696-cc0157e407bc}" ma:taxonomyMulti="true" ma:sspId="c730d5d4-e911-429a-be83-99efcd06639f" ma:termSetId="308d2697-ae8d-4a28-b04a-8bdb911d3b8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5847c86b23d428c853490e0a9abf024" ma:index="33" nillable="true" ma:taxonomy="true" ma:internalName="o5847c86b23d428c853490e0a9abf024" ma:taxonomyFieldName="Intellectual_x0020_Property" ma:displayName="Intellectual Property" ma:default="" ma:fieldId="{85847c86-b23d-428c-8534-90e0a9abf024}" ma:taxonomyMulti="true" ma:sspId="c730d5d4-e911-429a-be83-99efcd06639f" ma:termSetId="e8facda8-9d8d-4a8c-be1c-41a5ad75326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e4bb7bb5e1849a3a75b9d2ac781ba53" ma:index="35" nillable="true" ma:taxonomy="true" ma:internalName="ae4bb7bb5e1849a3a75b9d2ac781ba53" ma:taxonomyFieldName="Content_x0020_Format" ma:displayName="Content Format" ma:default="" ma:fieldId="{ae4bb7bb-5e18-49a3-a75b-9d2ac781ba53}" ma:taxonomyMulti="true" ma:sspId="c730d5d4-e911-429a-be83-99efcd06639f" ma:termSetId="09d4f73f-3007-45f9-8a1b-dd32ffa64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bc8ce58d0914d5e9641963f23cd2adf" ma:index="37" nillable="true" ma:taxonomy="true" ma:internalName="kbc8ce58d0914d5e9641963f23cd2adf" ma:taxonomyFieldName="Functions" ma:displayName="Functions" ma:default="" ma:fieldId="{4bc8ce58-d091-4d5e-9641-963f23cd2adf}" ma:taxonomyMulti="true" ma:sspId="c730d5d4-e911-429a-be83-99efcd06639f" ma:termSetId="f0f93f19-5de8-4ba3-940e-eea7d40a1ee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9a5f5f69a84d75ad992b5cd341c76b" ma:index="39" nillable="true" ma:taxonomy="true" ma:internalName="gd9a5f5f69a84d75ad992b5cd341c76b" ma:taxonomyFieldName="Geography" ma:displayName="Geography" ma:default="" ma:fieldId="{0d9a5f5f-69a8-4d75-ad99-2b5cd341c76b}" ma:taxonomyMulti="true" ma:sspId="c730d5d4-e911-429a-be83-99efcd06639f" ma:termSetId="049c1a0e-6845-4250-ba17-6807448da1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3" ma:displayName="Type de contenu"/>
        <xsd:element ref="dc:title" minOccurs="0" maxOccurs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79AC9-3052-497B-BBFA-0FD65BD0729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6721940-5CCE-4DE3-ACB2-1BF2F5436483}">
  <ds:schemaRefs>
    <ds:schemaRef ds:uri="http://schemas.microsoft.com/office/2006/metadata/properties"/>
    <ds:schemaRef ds:uri="http://schemas.microsoft.com/office/infopath/2007/PartnerControls"/>
    <ds:schemaRef ds:uri="d95a5b16-1b8d-4c7c-9ebf-89c0983b6970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BABA658-723E-460D-8199-CDE24DB67D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0CEF8F-750C-485F-B463-7D4C8864C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ABBCCC7-B451-45DE-88C5-29EF462C9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CV_SS_A4_V7 (2)</Template>
  <TotalTime>1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karen.sellers</dc:creator>
  <cp:keywords/>
  <cp:lastModifiedBy>Helgerman, Joseph R</cp:lastModifiedBy>
  <cp:revision>2</cp:revision>
  <dcterms:created xsi:type="dcterms:W3CDTF">2021-02-22T19:54:00Z</dcterms:created>
  <dcterms:modified xsi:type="dcterms:W3CDTF">2021-02-22T19:54:00Z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sation">
    <vt:lpwstr>260;#Corporate|43ac7042-3752-4f1b-8a93-43b36e65d3e5</vt:lpwstr>
  </property>
  <property fmtid="{D5CDD505-2E9C-101B-9397-08002B2CF9AE}" pid="3" name="ContentTypeId">
    <vt:lpwstr>0x010100DCE5D5DBCBA6844C95AAA11EB3A32719002FF8385B8572694FA7ACC1CC37F60277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Business theme">
    <vt:lpwstr/>
  </property>
  <property fmtid="{D5CDD505-2E9C-101B-9397-08002B2CF9AE}" pid="7" name="Sector">
    <vt:lpwstr/>
  </property>
  <property fmtid="{D5CDD505-2E9C-101B-9397-08002B2CF9AE}" pid="8" name="TaxKeyword">
    <vt:lpwstr/>
  </property>
  <property fmtid="{D5CDD505-2E9C-101B-9397-08002B2CF9AE}" pid="9" name="Order">
    <vt:r8>29300</vt:r8>
  </property>
  <property fmtid="{D5CDD505-2E9C-101B-9397-08002B2CF9AE}" pid="10" name="Geography">
    <vt:lpwstr/>
  </property>
  <property fmtid="{D5CDD505-2E9C-101B-9397-08002B2CF9AE}" pid="11" name="Functions">
    <vt:lpwstr>46118;#Communications ＆ Investor Relations|fb65bde5-f439-4af8-aaa0-dcf1364d6414</vt:lpwstr>
  </property>
  <property fmtid="{D5CDD505-2E9C-101B-9397-08002B2CF9AE}" pid="12" name="Business Practice">
    <vt:lpwstr>44792;#Solution Design:Cross-Functional Services:Juniorization|da00572f-3a16-46c6-993f-a72d5d425c86;#44788;#Solution Design:Human Resources:Training|b46797ae-bbc5-4964-a478-c8bfd06213a8</vt:lpwstr>
  </property>
  <property fmtid="{D5CDD505-2E9C-101B-9397-08002B2CF9AE}" pid="13" name="Content Format">
    <vt:lpwstr>46486;#Brand template|a8dae13e-44bb-4ec1-860e-cc2305177641</vt:lpwstr>
  </property>
  <property fmtid="{D5CDD505-2E9C-101B-9397-08002B2CF9AE}" pid="14" name="Intellectual Property">
    <vt:lpwstr/>
  </property>
</Properties>
</file>